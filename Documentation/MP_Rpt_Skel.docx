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458633" w14:textId="77777777" w:rsidR="008C7D5D" w:rsidRPr="00000222" w:rsidRDefault="00A97750" w:rsidP="00822864">
      <w:pPr>
        <w:jc w:val="center"/>
        <w:rPr>
          <w:b/>
          <w:color w:val="000000" w:themeColor="text1"/>
          <w:sz w:val="40"/>
          <w:szCs w:val="40"/>
        </w:rPr>
      </w:pPr>
      <w:bookmarkStart w:id="0" w:name="_GoBack"/>
      <w:bookmarkEnd w:id="0"/>
      <w:r w:rsidRPr="7F137266">
        <w:rPr>
          <w:b/>
          <w:color w:val="000000" w:themeColor="text1"/>
          <w:sz w:val="40"/>
          <w:szCs w:val="40"/>
        </w:rPr>
        <w:t>Cruise Control HUD</w:t>
      </w:r>
      <w:r w:rsidR="00514C65" w:rsidRPr="7F137266">
        <w:rPr>
          <w:b/>
          <w:color w:val="000000" w:themeColor="text1"/>
          <w:sz w:val="40"/>
          <w:szCs w:val="40"/>
        </w:rPr>
        <w:t xml:space="preserve">:  Team </w:t>
      </w:r>
      <w:r w:rsidRPr="7F137266">
        <w:rPr>
          <w:b/>
          <w:color w:val="000000" w:themeColor="text1"/>
          <w:sz w:val="40"/>
          <w:szCs w:val="40"/>
        </w:rPr>
        <w:t>1</w:t>
      </w:r>
    </w:p>
    <w:p w14:paraId="48C44F32" w14:textId="46E06000" w:rsidR="00D45C1D" w:rsidRDefault="00200ECB" w:rsidP="00C11EC4">
      <w:pPr>
        <w:jc w:val="center"/>
        <w:rPr>
          <w:b/>
          <w:sz w:val="32"/>
        </w:rPr>
      </w:pPr>
      <w:r>
        <w:rPr>
          <w:b/>
          <w:sz w:val="32"/>
        </w:rPr>
        <w:pict w14:anchorId="387326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pt;height:222.45pt">
            <v:imagedata r:id="rId8" o:title="IMG_20161208_221051168" croptop="4730f" cropbottom="5452f"/>
          </v:shape>
        </w:pict>
      </w:r>
    </w:p>
    <w:p w14:paraId="14D8621A" w14:textId="77777777" w:rsidR="00C11EC4" w:rsidRDefault="00C11EC4" w:rsidP="00514C65">
      <w:pPr>
        <w:jc w:val="both"/>
        <w:rPr>
          <w:b/>
          <w:sz w:val="32"/>
        </w:rPr>
      </w:pPr>
    </w:p>
    <w:tbl>
      <w:tblPr>
        <w:tblW w:w="4953" w:type="pct"/>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36"/>
        <w:gridCol w:w="1575"/>
        <w:gridCol w:w="1231"/>
      </w:tblGrid>
      <w:tr w:rsidR="00FD3571" w:rsidRPr="00B44CF4" w14:paraId="66E436C5" w14:textId="77777777" w:rsidTr="002C0D3C">
        <w:tc>
          <w:tcPr>
            <w:tcW w:w="3482" w:type="pct"/>
            <w:tcBorders>
              <w:top w:val="single" w:sz="12" w:space="0" w:color="auto"/>
              <w:left w:val="single" w:sz="12" w:space="0" w:color="auto"/>
              <w:bottom w:val="single" w:sz="12" w:space="0" w:color="auto"/>
              <w:right w:val="single" w:sz="12" w:space="0" w:color="auto"/>
            </w:tcBorders>
          </w:tcPr>
          <w:p w14:paraId="2E1F1B44" w14:textId="77777777" w:rsidR="00FD3571" w:rsidRPr="00B44CF4" w:rsidRDefault="00D45C1D" w:rsidP="00D45C1D">
            <w:pPr>
              <w:jc w:val="center"/>
              <w:rPr>
                <w:i/>
              </w:rPr>
            </w:pPr>
            <w:r>
              <w:rPr>
                <w:i/>
              </w:rPr>
              <w:t>Team Members (left-to-right on picture, above)</w:t>
            </w:r>
          </w:p>
        </w:tc>
        <w:tc>
          <w:tcPr>
            <w:tcW w:w="852" w:type="pct"/>
            <w:tcBorders>
              <w:top w:val="single" w:sz="12" w:space="0" w:color="auto"/>
              <w:left w:val="single" w:sz="12" w:space="0" w:color="auto"/>
              <w:bottom w:val="single" w:sz="12" w:space="0" w:color="auto"/>
              <w:right w:val="single" w:sz="12" w:space="0" w:color="auto"/>
            </w:tcBorders>
          </w:tcPr>
          <w:p w14:paraId="7A65BAF8" w14:textId="77777777" w:rsidR="00FD3571" w:rsidRPr="00B44CF4" w:rsidRDefault="00FD3571" w:rsidP="00D45C1D">
            <w:pPr>
              <w:jc w:val="center"/>
              <w:rPr>
                <w:i/>
              </w:rPr>
            </w:pPr>
            <w:r w:rsidRPr="00B44CF4">
              <w:rPr>
                <w:i/>
              </w:rPr>
              <w:t>Class No.</w:t>
            </w:r>
          </w:p>
        </w:tc>
        <w:tc>
          <w:tcPr>
            <w:tcW w:w="667" w:type="pct"/>
            <w:tcBorders>
              <w:top w:val="single" w:sz="12" w:space="0" w:color="auto"/>
              <w:left w:val="single" w:sz="12" w:space="0" w:color="auto"/>
              <w:bottom w:val="single" w:sz="12" w:space="0" w:color="auto"/>
              <w:right w:val="single" w:sz="12" w:space="0" w:color="auto"/>
            </w:tcBorders>
          </w:tcPr>
          <w:p w14:paraId="2BC2AFEF" w14:textId="77777777" w:rsidR="00FD3571" w:rsidRPr="00B44CF4" w:rsidRDefault="00AC2FE0" w:rsidP="002C0D3C">
            <w:pPr>
              <w:jc w:val="center"/>
              <w:rPr>
                <w:i/>
              </w:rPr>
            </w:pPr>
            <w:r>
              <w:rPr>
                <w:i/>
              </w:rPr>
              <w:t>Lab Div</w:t>
            </w:r>
          </w:p>
        </w:tc>
      </w:tr>
      <w:tr w:rsidR="00FD3571" w:rsidRPr="00B44CF4" w14:paraId="0DECA68B" w14:textId="77777777" w:rsidTr="002C0D3C">
        <w:trPr>
          <w:trHeight w:val="360"/>
        </w:trPr>
        <w:tc>
          <w:tcPr>
            <w:tcW w:w="3482" w:type="pct"/>
            <w:tcBorders>
              <w:top w:val="single" w:sz="12" w:space="0" w:color="auto"/>
              <w:left w:val="single" w:sz="12" w:space="0" w:color="auto"/>
              <w:right w:val="single" w:sz="12" w:space="0" w:color="auto"/>
            </w:tcBorders>
            <w:vAlign w:val="center"/>
          </w:tcPr>
          <w:p w14:paraId="5C160054" w14:textId="281439D3" w:rsidR="00FD3571" w:rsidRPr="001D63BC" w:rsidRDefault="00957629" w:rsidP="00514C65">
            <w:pPr>
              <w:jc w:val="center"/>
            </w:pPr>
            <w:r>
              <w:t>Patrick May</w:t>
            </w:r>
          </w:p>
        </w:tc>
        <w:tc>
          <w:tcPr>
            <w:tcW w:w="852" w:type="pct"/>
            <w:tcBorders>
              <w:top w:val="single" w:sz="12" w:space="0" w:color="auto"/>
              <w:left w:val="single" w:sz="12" w:space="0" w:color="auto"/>
              <w:right w:val="single" w:sz="12" w:space="0" w:color="auto"/>
            </w:tcBorders>
            <w:vAlign w:val="center"/>
          </w:tcPr>
          <w:p w14:paraId="53176B69" w14:textId="6482D86F" w:rsidR="00FD3571" w:rsidRPr="001D63BC" w:rsidRDefault="00DB0EEA" w:rsidP="00D45C1D">
            <w:pPr>
              <w:jc w:val="center"/>
            </w:pPr>
            <w:r>
              <w:t>5059-M</w:t>
            </w:r>
          </w:p>
        </w:tc>
        <w:tc>
          <w:tcPr>
            <w:tcW w:w="667" w:type="pct"/>
            <w:tcBorders>
              <w:top w:val="single" w:sz="12" w:space="0" w:color="auto"/>
              <w:left w:val="single" w:sz="12" w:space="0" w:color="auto"/>
              <w:right w:val="single" w:sz="12" w:space="0" w:color="auto"/>
            </w:tcBorders>
            <w:vAlign w:val="center"/>
          </w:tcPr>
          <w:p w14:paraId="44806D44" w14:textId="521D94F3" w:rsidR="00FD3571" w:rsidRPr="001D63BC" w:rsidRDefault="1F9E7B57" w:rsidP="00514C65">
            <w:pPr>
              <w:jc w:val="center"/>
            </w:pPr>
            <w:r>
              <w:t>7</w:t>
            </w:r>
          </w:p>
        </w:tc>
      </w:tr>
      <w:tr w:rsidR="00FD3571" w:rsidRPr="00B44CF4" w14:paraId="7C5466EF" w14:textId="77777777" w:rsidTr="002C0D3C">
        <w:trPr>
          <w:trHeight w:val="360"/>
        </w:trPr>
        <w:tc>
          <w:tcPr>
            <w:tcW w:w="3482" w:type="pct"/>
            <w:tcBorders>
              <w:left w:val="single" w:sz="12" w:space="0" w:color="auto"/>
              <w:right w:val="single" w:sz="12" w:space="0" w:color="auto"/>
            </w:tcBorders>
            <w:vAlign w:val="center"/>
          </w:tcPr>
          <w:p w14:paraId="4ABDD7FF" w14:textId="29735053" w:rsidR="00FD3571" w:rsidRPr="001D63BC" w:rsidRDefault="00957629" w:rsidP="00514C65">
            <w:pPr>
              <w:jc w:val="center"/>
            </w:pPr>
            <w:r>
              <w:t>William Pierce</w:t>
            </w:r>
          </w:p>
        </w:tc>
        <w:tc>
          <w:tcPr>
            <w:tcW w:w="852" w:type="pct"/>
            <w:tcBorders>
              <w:left w:val="single" w:sz="12" w:space="0" w:color="auto"/>
              <w:right w:val="single" w:sz="12" w:space="0" w:color="auto"/>
            </w:tcBorders>
            <w:vAlign w:val="center"/>
          </w:tcPr>
          <w:p w14:paraId="70141FA2" w14:textId="182C665B" w:rsidR="00FD3571" w:rsidRPr="001D63BC" w:rsidRDefault="002D0EB9" w:rsidP="00D45C1D">
            <w:pPr>
              <w:jc w:val="center"/>
            </w:pPr>
            <w:r>
              <w:t>6079-P</w:t>
            </w:r>
          </w:p>
        </w:tc>
        <w:tc>
          <w:tcPr>
            <w:tcW w:w="667" w:type="pct"/>
            <w:tcBorders>
              <w:left w:val="single" w:sz="12" w:space="0" w:color="auto"/>
              <w:right w:val="single" w:sz="12" w:space="0" w:color="auto"/>
            </w:tcBorders>
            <w:vAlign w:val="center"/>
          </w:tcPr>
          <w:p w14:paraId="4F0E8D6D" w14:textId="42DB093B" w:rsidR="00FD3571" w:rsidRPr="001D63BC" w:rsidRDefault="002D0EB9" w:rsidP="00514C65">
            <w:pPr>
              <w:jc w:val="center"/>
            </w:pPr>
            <w:r>
              <w:t>3</w:t>
            </w:r>
          </w:p>
        </w:tc>
      </w:tr>
      <w:tr w:rsidR="00FD3571" w:rsidRPr="00B44CF4" w14:paraId="353EA28A" w14:textId="77777777" w:rsidTr="002C0D3C">
        <w:trPr>
          <w:trHeight w:val="360"/>
        </w:trPr>
        <w:tc>
          <w:tcPr>
            <w:tcW w:w="3482" w:type="pct"/>
            <w:tcBorders>
              <w:left w:val="single" w:sz="12" w:space="0" w:color="auto"/>
              <w:right w:val="single" w:sz="12" w:space="0" w:color="auto"/>
            </w:tcBorders>
            <w:vAlign w:val="center"/>
          </w:tcPr>
          <w:p w14:paraId="4CFDE4F2" w14:textId="6113F501" w:rsidR="00FD3571" w:rsidRPr="001D63BC" w:rsidRDefault="00957629" w:rsidP="00514C65">
            <w:pPr>
              <w:jc w:val="center"/>
            </w:pPr>
            <w:r>
              <w:t>Tyler C</w:t>
            </w:r>
            <w:r w:rsidR="00DB0EEA">
              <w:t>arter</w:t>
            </w:r>
          </w:p>
        </w:tc>
        <w:tc>
          <w:tcPr>
            <w:tcW w:w="852" w:type="pct"/>
            <w:tcBorders>
              <w:left w:val="single" w:sz="12" w:space="0" w:color="auto"/>
              <w:right w:val="single" w:sz="12" w:space="0" w:color="auto"/>
            </w:tcBorders>
            <w:vAlign w:val="center"/>
          </w:tcPr>
          <w:p w14:paraId="4344F726" w14:textId="60CDB0DF" w:rsidR="00FD3571" w:rsidRPr="001D63BC" w:rsidRDefault="44AC0A4E" w:rsidP="00D45C1D">
            <w:pPr>
              <w:jc w:val="center"/>
            </w:pPr>
            <w:r>
              <w:t>6876</w:t>
            </w:r>
            <w:r w:rsidR="7F137266">
              <w:t>-C</w:t>
            </w:r>
          </w:p>
        </w:tc>
        <w:tc>
          <w:tcPr>
            <w:tcW w:w="667" w:type="pct"/>
            <w:tcBorders>
              <w:left w:val="single" w:sz="12" w:space="0" w:color="auto"/>
              <w:right w:val="single" w:sz="12" w:space="0" w:color="auto"/>
            </w:tcBorders>
            <w:vAlign w:val="center"/>
          </w:tcPr>
          <w:p w14:paraId="47CA4179" w14:textId="4A269662" w:rsidR="00FD3571" w:rsidRPr="001D63BC" w:rsidRDefault="7F137266" w:rsidP="00514C65">
            <w:pPr>
              <w:jc w:val="center"/>
            </w:pPr>
            <w:r>
              <w:t>6</w:t>
            </w:r>
          </w:p>
        </w:tc>
      </w:tr>
      <w:tr w:rsidR="00FD3571" w:rsidRPr="00B44CF4" w14:paraId="45167F37" w14:textId="77777777" w:rsidTr="002C0D3C">
        <w:trPr>
          <w:trHeight w:val="360"/>
        </w:trPr>
        <w:tc>
          <w:tcPr>
            <w:tcW w:w="3482" w:type="pct"/>
            <w:tcBorders>
              <w:left w:val="single" w:sz="12" w:space="0" w:color="auto"/>
              <w:bottom w:val="single" w:sz="12" w:space="0" w:color="auto"/>
              <w:right w:val="single" w:sz="12" w:space="0" w:color="auto"/>
            </w:tcBorders>
            <w:vAlign w:val="center"/>
          </w:tcPr>
          <w:p w14:paraId="3EEE4AF8" w14:textId="77777777" w:rsidR="00FD3571" w:rsidRPr="001D63BC" w:rsidRDefault="00FD3571" w:rsidP="00514C65">
            <w:pPr>
              <w:jc w:val="center"/>
            </w:pPr>
          </w:p>
        </w:tc>
        <w:tc>
          <w:tcPr>
            <w:tcW w:w="852" w:type="pct"/>
            <w:tcBorders>
              <w:left w:val="single" w:sz="12" w:space="0" w:color="auto"/>
              <w:bottom w:val="single" w:sz="12" w:space="0" w:color="auto"/>
              <w:right w:val="single" w:sz="12" w:space="0" w:color="auto"/>
            </w:tcBorders>
            <w:vAlign w:val="center"/>
          </w:tcPr>
          <w:p w14:paraId="56BEE6D5" w14:textId="77777777" w:rsidR="00FD3571" w:rsidRPr="001D63BC" w:rsidRDefault="00FD3571" w:rsidP="00D45C1D">
            <w:pPr>
              <w:jc w:val="center"/>
            </w:pPr>
          </w:p>
        </w:tc>
        <w:tc>
          <w:tcPr>
            <w:tcW w:w="667" w:type="pct"/>
            <w:tcBorders>
              <w:left w:val="single" w:sz="12" w:space="0" w:color="auto"/>
              <w:bottom w:val="single" w:sz="12" w:space="0" w:color="auto"/>
              <w:right w:val="single" w:sz="12" w:space="0" w:color="auto"/>
            </w:tcBorders>
            <w:vAlign w:val="center"/>
          </w:tcPr>
          <w:p w14:paraId="74AA51F1" w14:textId="77777777" w:rsidR="00FD3571" w:rsidRPr="001D63BC" w:rsidRDefault="00FD3571" w:rsidP="00514C65">
            <w:pPr>
              <w:jc w:val="center"/>
            </w:pPr>
          </w:p>
        </w:tc>
      </w:tr>
    </w:tbl>
    <w:p w14:paraId="0B1B33C8" w14:textId="77777777" w:rsidR="00514C65" w:rsidRDefault="00514C65" w:rsidP="00514C65">
      <w:pPr>
        <w:jc w:val="both"/>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95"/>
        <w:gridCol w:w="1260"/>
      </w:tblGrid>
      <w:tr w:rsidR="00AC2FE0" w14:paraId="70B9FEA4" w14:textId="77777777" w:rsidTr="002C0D3C">
        <w:trPr>
          <w:cantSplit/>
          <w:trHeight w:val="317"/>
        </w:trPr>
        <w:tc>
          <w:tcPr>
            <w:tcW w:w="7995" w:type="dxa"/>
            <w:tcBorders>
              <w:top w:val="single" w:sz="12" w:space="0" w:color="auto"/>
              <w:left w:val="single" w:sz="12" w:space="0" w:color="auto"/>
              <w:bottom w:val="single" w:sz="12" w:space="0" w:color="auto"/>
              <w:right w:val="single" w:sz="12" w:space="0" w:color="auto"/>
            </w:tcBorders>
            <w:vAlign w:val="center"/>
          </w:tcPr>
          <w:p w14:paraId="2D9E281E" w14:textId="77777777" w:rsidR="00AC2FE0" w:rsidRPr="00D45C1D" w:rsidRDefault="00D45C1D" w:rsidP="00FD3571">
            <w:pPr>
              <w:pStyle w:val="Heading2"/>
              <w:jc w:val="center"/>
              <w:rPr>
                <w:b w:val="0"/>
                <w:i/>
              </w:rPr>
            </w:pPr>
            <w:r w:rsidRPr="00D45C1D">
              <w:rPr>
                <w:b w:val="0"/>
                <w:i/>
              </w:rPr>
              <w:t>Report/Functionality Grading Criteria</w:t>
            </w:r>
          </w:p>
        </w:tc>
        <w:tc>
          <w:tcPr>
            <w:tcW w:w="1260" w:type="dxa"/>
            <w:tcBorders>
              <w:top w:val="single" w:sz="12" w:space="0" w:color="auto"/>
              <w:left w:val="single" w:sz="12" w:space="0" w:color="auto"/>
              <w:bottom w:val="single" w:sz="12" w:space="0" w:color="auto"/>
              <w:right w:val="single" w:sz="12" w:space="0" w:color="auto"/>
            </w:tcBorders>
            <w:vAlign w:val="center"/>
          </w:tcPr>
          <w:p w14:paraId="2775E409" w14:textId="77777777" w:rsidR="00AC2FE0" w:rsidRPr="00D70E31" w:rsidRDefault="00AC2FE0" w:rsidP="00FD3571">
            <w:pPr>
              <w:pStyle w:val="Heading3"/>
              <w:rPr>
                <w:b w:val="0"/>
                <w:i/>
              </w:rPr>
            </w:pPr>
            <w:r w:rsidRPr="00D70E31">
              <w:rPr>
                <w:b w:val="0"/>
                <w:i/>
              </w:rPr>
              <w:t>Points</w:t>
            </w:r>
          </w:p>
        </w:tc>
      </w:tr>
      <w:tr w:rsidR="00AC2FE0" w14:paraId="16C4B81C" w14:textId="77777777" w:rsidTr="002C0D3C">
        <w:trPr>
          <w:cantSplit/>
          <w:trHeight w:val="317"/>
        </w:trPr>
        <w:tc>
          <w:tcPr>
            <w:tcW w:w="7995" w:type="dxa"/>
            <w:tcBorders>
              <w:top w:val="single" w:sz="12" w:space="0" w:color="auto"/>
              <w:left w:val="single" w:sz="12" w:space="0" w:color="auto"/>
              <w:right w:val="single" w:sz="12" w:space="0" w:color="auto"/>
            </w:tcBorders>
            <w:vAlign w:val="center"/>
          </w:tcPr>
          <w:p w14:paraId="2A6ABD76" w14:textId="77777777" w:rsidR="00AC2FE0" w:rsidRDefault="00AC2FE0" w:rsidP="00FD3571">
            <w:r>
              <w:t>Originality, creativity, level of project difficulty</w:t>
            </w:r>
          </w:p>
        </w:tc>
        <w:tc>
          <w:tcPr>
            <w:tcW w:w="1260" w:type="dxa"/>
            <w:tcBorders>
              <w:top w:val="single" w:sz="12" w:space="0" w:color="auto"/>
              <w:left w:val="single" w:sz="12" w:space="0" w:color="auto"/>
              <w:right w:val="single" w:sz="12" w:space="0" w:color="auto"/>
            </w:tcBorders>
            <w:vAlign w:val="center"/>
          </w:tcPr>
          <w:p w14:paraId="5BF31049" w14:textId="77777777" w:rsidR="00AC2FE0" w:rsidRPr="00D70726" w:rsidRDefault="00AC2FE0" w:rsidP="00FD3571">
            <w:pPr>
              <w:jc w:val="center"/>
            </w:pPr>
            <w:r>
              <w:t>20</w:t>
            </w:r>
          </w:p>
        </w:tc>
      </w:tr>
      <w:tr w:rsidR="00AC2FE0" w14:paraId="07C87FE6" w14:textId="77777777" w:rsidTr="002C0D3C">
        <w:trPr>
          <w:cantSplit/>
          <w:trHeight w:val="317"/>
        </w:trPr>
        <w:tc>
          <w:tcPr>
            <w:tcW w:w="7995" w:type="dxa"/>
            <w:tcBorders>
              <w:left w:val="single" w:sz="12" w:space="0" w:color="auto"/>
              <w:right w:val="single" w:sz="12" w:space="0" w:color="auto"/>
            </w:tcBorders>
            <w:vAlign w:val="center"/>
          </w:tcPr>
          <w:p w14:paraId="13D7B9C1" w14:textId="77777777" w:rsidR="00AC2FE0" w:rsidRDefault="00AC2FE0" w:rsidP="00FD3571">
            <w:r>
              <w:t>Technical content, succinctness of report</w:t>
            </w:r>
          </w:p>
        </w:tc>
        <w:tc>
          <w:tcPr>
            <w:tcW w:w="1260" w:type="dxa"/>
            <w:tcBorders>
              <w:left w:val="single" w:sz="12" w:space="0" w:color="auto"/>
              <w:right w:val="single" w:sz="12" w:space="0" w:color="auto"/>
            </w:tcBorders>
            <w:vAlign w:val="center"/>
          </w:tcPr>
          <w:p w14:paraId="55FDE1B3" w14:textId="77777777" w:rsidR="00AC2FE0" w:rsidRPr="00D70726" w:rsidRDefault="00AC2FE0" w:rsidP="00FD3571">
            <w:pPr>
              <w:jc w:val="center"/>
            </w:pPr>
            <w:r>
              <w:t>10</w:t>
            </w:r>
          </w:p>
        </w:tc>
      </w:tr>
      <w:tr w:rsidR="00AC2FE0" w14:paraId="036AD88E" w14:textId="77777777" w:rsidTr="002C0D3C">
        <w:trPr>
          <w:cantSplit/>
          <w:trHeight w:val="317"/>
        </w:trPr>
        <w:tc>
          <w:tcPr>
            <w:tcW w:w="7995" w:type="dxa"/>
            <w:tcBorders>
              <w:left w:val="single" w:sz="12" w:space="0" w:color="auto"/>
              <w:right w:val="single" w:sz="12" w:space="0" w:color="auto"/>
            </w:tcBorders>
            <w:vAlign w:val="center"/>
          </w:tcPr>
          <w:p w14:paraId="31DF554D" w14:textId="77777777" w:rsidR="00AC2FE0" w:rsidRDefault="00AC2FE0" w:rsidP="00FD3571">
            <w:r>
              <w:t>Writing style, professionalism, references/citations</w:t>
            </w:r>
          </w:p>
        </w:tc>
        <w:tc>
          <w:tcPr>
            <w:tcW w:w="1260" w:type="dxa"/>
            <w:tcBorders>
              <w:left w:val="single" w:sz="12" w:space="0" w:color="auto"/>
              <w:right w:val="single" w:sz="12" w:space="0" w:color="auto"/>
            </w:tcBorders>
            <w:vAlign w:val="center"/>
          </w:tcPr>
          <w:p w14:paraId="5FD82E08" w14:textId="77777777" w:rsidR="00AC2FE0" w:rsidRPr="00D70726" w:rsidRDefault="00AC2FE0" w:rsidP="00FD3571">
            <w:pPr>
              <w:jc w:val="center"/>
            </w:pPr>
            <w:r>
              <w:t>10</w:t>
            </w:r>
          </w:p>
        </w:tc>
      </w:tr>
      <w:tr w:rsidR="00AC2FE0" w14:paraId="06946C57" w14:textId="77777777" w:rsidTr="002C0D3C">
        <w:trPr>
          <w:cantSplit/>
          <w:trHeight w:val="317"/>
        </w:trPr>
        <w:tc>
          <w:tcPr>
            <w:tcW w:w="7995" w:type="dxa"/>
            <w:tcBorders>
              <w:left w:val="single" w:sz="12" w:space="0" w:color="auto"/>
              <w:right w:val="single" w:sz="12" w:space="0" w:color="auto"/>
            </w:tcBorders>
            <w:vAlign w:val="center"/>
          </w:tcPr>
          <w:p w14:paraId="3502656D" w14:textId="77777777" w:rsidR="00AC2FE0" w:rsidRDefault="00AC2FE0" w:rsidP="00FD3571">
            <w:r>
              <w:t>Project functionality demonstration</w:t>
            </w:r>
          </w:p>
        </w:tc>
        <w:tc>
          <w:tcPr>
            <w:tcW w:w="1260" w:type="dxa"/>
            <w:tcBorders>
              <w:left w:val="single" w:sz="12" w:space="0" w:color="auto"/>
              <w:right w:val="single" w:sz="12" w:space="0" w:color="auto"/>
            </w:tcBorders>
            <w:vAlign w:val="center"/>
          </w:tcPr>
          <w:p w14:paraId="37F9D606" w14:textId="77777777" w:rsidR="00AC2FE0" w:rsidRPr="00D70726" w:rsidRDefault="00AC2FE0" w:rsidP="00FD3571">
            <w:pPr>
              <w:jc w:val="center"/>
            </w:pPr>
            <w:r>
              <w:t>20</w:t>
            </w:r>
          </w:p>
        </w:tc>
      </w:tr>
      <w:tr w:rsidR="00AC2FE0" w14:paraId="094CA9D9" w14:textId="77777777" w:rsidTr="002C0D3C">
        <w:trPr>
          <w:cantSplit/>
          <w:trHeight w:val="317"/>
        </w:trPr>
        <w:tc>
          <w:tcPr>
            <w:tcW w:w="7995" w:type="dxa"/>
            <w:tcBorders>
              <w:left w:val="single" w:sz="12" w:space="0" w:color="auto"/>
              <w:right w:val="single" w:sz="12" w:space="0" w:color="auto"/>
            </w:tcBorders>
            <w:vAlign w:val="center"/>
          </w:tcPr>
          <w:p w14:paraId="070CF603" w14:textId="77777777" w:rsidR="00AC2FE0" w:rsidRDefault="00AC2FE0" w:rsidP="00FD3571">
            <w:r>
              <w:t>Overall quality/integration of finished product</w:t>
            </w:r>
          </w:p>
        </w:tc>
        <w:tc>
          <w:tcPr>
            <w:tcW w:w="1260" w:type="dxa"/>
            <w:tcBorders>
              <w:left w:val="single" w:sz="12" w:space="0" w:color="auto"/>
              <w:right w:val="single" w:sz="12" w:space="0" w:color="auto"/>
            </w:tcBorders>
            <w:vAlign w:val="center"/>
          </w:tcPr>
          <w:p w14:paraId="1746919B" w14:textId="77777777" w:rsidR="00AC2FE0" w:rsidRPr="00D70726" w:rsidRDefault="00AC2FE0" w:rsidP="00FD3571">
            <w:pPr>
              <w:jc w:val="center"/>
            </w:pPr>
            <w:r>
              <w:t>10</w:t>
            </w:r>
          </w:p>
        </w:tc>
      </w:tr>
      <w:tr w:rsidR="00AC2FE0" w14:paraId="742F4247" w14:textId="77777777" w:rsidTr="002C0D3C">
        <w:trPr>
          <w:cantSplit/>
          <w:trHeight w:val="317"/>
        </w:trPr>
        <w:tc>
          <w:tcPr>
            <w:tcW w:w="7995" w:type="dxa"/>
            <w:tcBorders>
              <w:left w:val="single" w:sz="12" w:space="0" w:color="auto"/>
              <w:right w:val="single" w:sz="12" w:space="0" w:color="auto"/>
            </w:tcBorders>
            <w:vAlign w:val="center"/>
          </w:tcPr>
          <w:p w14:paraId="5D1CA8B2" w14:textId="77777777" w:rsidR="00AC2FE0" w:rsidRDefault="00AC2FE0" w:rsidP="00FD3571">
            <w:r>
              <w:t>Effective utilization of microcontroller resources</w:t>
            </w:r>
          </w:p>
        </w:tc>
        <w:tc>
          <w:tcPr>
            <w:tcW w:w="1260" w:type="dxa"/>
            <w:tcBorders>
              <w:left w:val="single" w:sz="12" w:space="0" w:color="auto"/>
              <w:right w:val="single" w:sz="12" w:space="0" w:color="auto"/>
            </w:tcBorders>
            <w:vAlign w:val="center"/>
          </w:tcPr>
          <w:p w14:paraId="2F809DB7" w14:textId="77777777" w:rsidR="00AC2FE0" w:rsidRPr="00D70726" w:rsidRDefault="00AC2FE0" w:rsidP="00FD3571">
            <w:pPr>
              <w:jc w:val="center"/>
            </w:pPr>
            <w:r>
              <w:t>10</w:t>
            </w:r>
          </w:p>
        </w:tc>
      </w:tr>
      <w:tr w:rsidR="00D70E31" w14:paraId="0BC954ED" w14:textId="77777777" w:rsidTr="002C0D3C">
        <w:trPr>
          <w:cantSplit/>
          <w:trHeight w:val="317"/>
        </w:trPr>
        <w:tc>
          <w:tcPr>
            <w:tcW w:w="7995" w:type="dxa"/>
            <w:tcBorders>
              <w:left w:val="single" w:sz="12" w:space="0" w:color="auto"/>
              <w:bottom w:val="single" w:sz="12" w:space="0" w:color="auto"/>
              <w:right w:val="single" w:sz="12" w:space="0" w:color="auto"/>
            </w:tcBorders>
            <w:vAlign w:val="center"/>
          </w:tcPr>
          <w:p w14:paraId="540EA4F6" w14:textId="77777777" w:rsidR="00D70E31" w:rsidRDefault="00D70E31" w:rsidP="00D70E31">
            <w:r>
              <w:t>Significance of individual contributions</w:t>
            </w:r>
            <w:r w:rsidRPr="00410CE5">
              <w:rPr>
                <w:color w:val="FF0000"/>
              </w:rPr>
              <w:t>*</w:t>
            </w:r>
          </w:p>
        </w:tc>
        <w:tc>
          <w:tcPr>
            <w:tcW w:w="1260" w:type="dxa"/>
            <w:tcBorders>
              <w:left w:val="single" w:sz="12" w:space="0" w:color="auto"/>
              <w:bottom w:val="single" w:sz="12" w:space="0" w:color="auto"/>
              <w:right w:val="single" w:sz="12" w:space="0" w:color="auto"/>
            </w:tcBorders>
            <w:shd w:val="clear" w:color="auto" w:fill="auto"/>
            <w:vAlign w:val="center"/>
          </w:tcPr>
          <w:p w14:paraId="50DB6548" w14:textId="77777777" w:rsidR="00D70E31" w:rsidRPr="00D70726" w:rsidRDefault="00D70E31" w:rsidP="00D70E31">
            <w:pPr>
              <w:jc w:val="center"/>
            </w:pPr>
            <w:r>
              <w:t>20</w:t>
            </w:r>
          </w:p>
        </w:tc>
      </w:tr>
      <w:tr w:rsidR="00AC2FE0" w14:paraId="5A63CC60" w14:textId="77777777" w:rsidTr="002C0D3C">
        <w:trPr>
          <w:cantSplit/>
          <w:trHeight w:val="317"/>
        </w:trPr>
        <w:tc>
          <w:tcPr>
            <w:tcW w:w="7995" w:type="dxa"/>
            <w:tcBorders>
              <w:top w:val="single" w:sz="12" w:space="0" w:color="auto"/>
              <w:left w:val="single" w:sz="12" w:space="0" w:color="auto"/>
              <w:bottom w:val="single" w:sz="12" w:space="0" w:color="auto"/>
              <w:right w:val="single" w:sz="12" w:space="0" w:color="auto"/>
            </w:tcBorders>
            <w:vAlign w:val="center"/>
          </w:tcPr>
          <w:p w14:paraId="45CBAC70" w14:textId="77777777" w:rsidR="00AC2FE0" w:rsidRPr="00D45C1D" w:rsidRDefault="00D45C1D" w:rsidP="00AC2FE0">
            <w:pPr>
              <w:pStyle w:val="Heading2"/>
              <w:jc w:val="center"/>
              <w:rPr>
                <w:b w:val="0"/>
                <w:i/>
              </w:rPr>
            </w:pPr>
            <w:r w:rsidRPr="00D45C1D">
              <w:rPr>
                <w:b w:val="0"/>
                <w:i/>
              </w:rPr>
              <w:t>Bonus Credit Opportunities</w:t>
            </w:r>
          </w:p>
        </w:tc>
        <w:tc>
          <w:tcPr>
            <w:tcW w:w="1260" w:type="dxa"/>
            <w:tcBorders>
              <w:top w:val="single" w:sz="12" w:space="0" w:color="auto"/>
              <w:left w:val="single" w:sz="12" w:space="0" w:color="auto"/>
              <w:bottom w:val="single" w:sz="12" w:space="0" w:color="auto"/>
              <w:right w:val="single" w:sz="12" w:space="0" w:color="auto"/>
            </w:tcBorders>
            <w:vAlign w:val="center"/>
          </w:tcPr>
          <w:p w14:paraId="31A32233" w14:textId="77777777" w:rsidR="00AC2FE0" w:rsidRPr="00D70E31" w:rsidRDefault="0057278E" w:rsidP="00D70E31">
            <w:pPr>
              <w:pStyle w:val="Heading3"/>
              <w:ind w:left="3456" w:hanging="3456"/>
              <w:rPr>
                <w:b w:val="0"/>
                <w:i/>
              </w:rPr>
            </w:pPr>
            <w:r>
              <w:rPr>
                <w:b w:val="0"/>
                <w:i/>
              </w:rPr>
              <w:t>Bonus</w:t>
            </w:r>
          </w:p>
        </w:tc>
      </w:tr>
      <w:tr w:rsidR="00AC2FE0" w14:paraId="48F1C4FE" w14:textId="77777777" w:rsidTr="002C0D3C">
        <w:trPr>
          <w:cantSplit/>
          <w:trHeight w:val="317"/>
        </w:trPr>
        <w:tc>
          <w:tcPr>
            <w:tcW w:w="7995" w:type="dxa"/>
            <w:tcBorders>
              <w:top w:val="single" w:sz="12" w:space="0" w:color="auto"/>
              <w:left w:val="single" w:sz="12" w:space="0" w:color="auto"/>
              <w:right w:val="single" w:sz="12" w:space="0" w:color="auto"/>
            </w:tcBorders>
            <w:vAlign w:val="center"/>
          </w:tcPr>
          <w:p w14:paraId="41A47483" w14:textId="77777777" w:rsidR="00AC2FE0" w:rsidRDefault="00AC2FE0" w:rsidP="00AC2FE0">
            <w:r>
              <w:t>Early completion</w:t>
            </w:r>
          </w:p>
        </w:tc>
        <w:tc>
          <w:tcPr>
            <w:tcW w:w="1260" w:type="dxa"/>
            <w:tcBorders>
              <w:top w:val="single" w:sz="12" w:space="0" w:color="auto"/>
              <w:left w:val="single" w:sz="12" w:space="0" w:color="auto"/>
              <w:right w:val="single" w:sz="12" w:space="0" w:color="auto"/>
            </w:tcBorders>
            <w:vAlign w:val="center"/>
          </w:tcPr>
          <w:p w14:paraId="5D16A62C" w14:textId="77777777" w:rsidR="00AC2FE0" w:rsidRPr="00D70726" w:rsidRDefault="0057278E" w:rsidP="00AC2FE0">
            <w:pPr>
              <w:jc w:val="center"/>
            </w:pPr>
            <w:r>
              <w:t>0.5%</w:t>
            </w:r>
          </w:p>
        </w:tc>
      </w:tr>
      <w:tr w:rsidR="00AC2FE0" w14:paraId="033D70DE" w14:textId="77777777" w:rsidTr="002C0D3C">
        <w:trPr>
          <w:cantSplit/>
          <w:trHeight w:val="317"/>
        </w:trPr>
        <w:tc>
          <w:tcPr>
            <w:tcW w:w="7995" w:type="dxa"/>
            <w:tcBorders>
              <w:left w:val="single" w:sz="12" w:space="0" w:color="auto"/>
              <w:right w:val="single" w:sz="12" w:space="0" w:color="auto"/>
            </w:tcBorders>
            <w:vAlign w:val="center"/>
          </w:tcPr>
          <w:p w14:paraId="7E1F2A66" w14:textId="77777777" w:rsidR="00AC2FE0" w:rsidRDefault="00D45C1D" w:rsidP="00D45C1D">
            <w:r>
              <w:t>PCB for interface logic</w:t>
            </w:r>
          </w:p>
        </w:tc>
        <w:tc>
          <w:tcPr>
            <w:tcW w:w="1260" w:type="dxa"/>
            <w:tcBorders>
              <w:left w:val="single" w:sz="12" w:space="0" w:color="auto"/>
              <w:right w:val="single" w:sz="12" w:space="0" w:color="auto"/>
            </w:tcBorders>
            <w:vAlign w:val="center"/>
          </w:tcPr>
          <w:p w14:paraId="0CAA7B00" w14:textId="77777777" w:rsidR="00AC2FE0" w:rsidRPr="00D70726" w:rsidRDefault="0057278E" w:rsidP="00AC2FE0">
            <w:pPr>
              <w:jc w:val="center"/>
            </w:pPr>
            <w:r>
              <w:t>2%</w:t>
            </w:r>
          </w:p>
        </w:tc>
      </w:tr>
      <w:tr w:rsidR="00AC2FE0" w14:paraId="3719B5EB" w14:textId="77777777" w:rsidTr="002C0D3C">
        <w:trPr>
          <w:cantSplit/>
          <w:trHeight w:val="317"/>
        </w:trPr>
        <w:tc>
          <w:tcPr>
            <w:tcW w:w="7995" w:type="dxa"/>
            <w:tcBorders>
              <w:left w:val="single" w:sz="12" w:space="0" w:color="auto"/>
              <w:right w:val="single" w:sz="12" w:space="0" w:color="auto"/>
            </w:tcBorders>
            <w:vAlign w:val="center"/>
          </w:tcPr>
          <w:p w14:paraId="671F9B29" w14:textId="77777777" w:rsidR="00AC2FE0" w:rsidRDefault="00D45C1D" w:rsidP="00D70E31">
            <w:r>
              <w:t xml:space="preserve">Poster </w:t>
            </w:r>
            <w:r w:rsidR="002C0D3C">
              <w:t>(required for Design Showcase participation)</w:t>
            </w:r>
          </w:p>
        </w:tc>
        <w:tc>
          <w:tcPr>
            <w:tcW w:w="1260" w:type="dxa"/>
            <w:tcBorders>
              <w:left w:val="single" w:sz="12" w:space="0" w:color="auto"/>
              <w:right w:val="single" w:sz="12" w:space="0" w:color="auto"/>
            </w:tcBorders>
            <w:vAlign w:val="center"/>
          </w:tcPr>
          <w:p w14:paraId="42905BAC" w14:textId="77777777" w:rsidR="00AC2FE0" w:rsidRPr="00D70726" w:rsidRDefault="0057278E" w:rsidP="00AC2FE0">
            <w:pPr>
              <w:jc w:val="center"/>
            </w:pPr>
            <w:r>
              <w:t>1%</w:t>
            </w:r>
          </w:p>
        </w:tc>
      </w:tr>
      <w:tr w:rsidR="00D70E31" w14:paraId="024B1225" w14:textId="77777777" w:rsidTr="002C0D3C">
        <w:trPr>
          <w:cantSplit/>
          <w:trHeight w:val="317"/>
        </w:trPr>
        <w:tc>
          <w:tcPr>
            <w:tcW w:w="7995" w:type="dxa"/>
            <w:tcBorders>
              <w:left w:val="single" w:sz="12" w:space="0" w:color="auto"/>
              <w:bottom w:val="single" w:sz="4" w:space="0" w:color="auto"/>
              <w:right w:val="single" w:sz="12" w:space="0" w:color="auto"/>
            </w:tcBorders>
            <w:vAlign w:val="center"/>
          </w:tcPr>
          <w:p w14:paraId="7064C971" w14:textId="77777777" w:rsidR="00D70E31" w:rsidRDefault="00D70E31" w:rsidP="00D70E31">
            <w:r>
              <w:t xml:space="preserve">Demo video </w:t>
            </w:r>
            <w:r w:rsidR="002C0D3C">
              <w:t>(required for Design Showcase participation)</w:t>
            </w:r>
          </w:p>
        </w:tc>
        <w:tc>
          <w:tcPr>
            <w:tcW w:w="1260" w:type="dxa"/>
            <w:tcBorders>
              <w:left w:val="single" w:sz="12" w:space="0" w:color="auto"/>
              <w:bottom w:val="single" w:sz="4" w:space="0" w:color="auto"/>
              <w:right w:val="single" w:sz="12" w:space="0" w:color="auto"/>
            </w:tcBorders>
            <w:vAlign w:val="center"/>
          </w:tcPr>
          <w:p w14:paraId="6590E26B" w14:textId="77777777" w:rsidR="00D70E31" w:rsidRPr="00D70726" w:rsidRDefault="0057278E" w:rsidP="00D70E31">
            <w:pPr>
              <w:jc w:val="center"/>
            </w:pPr>
            <w:r>
              <w:t>1%</w:t>
            </w:r>
          </w:p>
        </w:tc>
      </w:tr>
      <w:tr w:rsidR="00AC2FE0" w14:paraId="78560C25" w14:textId="77777777" w:rsidTr="002C0D3C">
        <w:trPr>
          <w:cantSplit/>
          <w:trHeight w:val="317"/>
        </w:trPr>
        <w:tc>
          <w:tcPr>
            <w:tcW w:w="7995" w:type="dxa"/>
            <w:tcBorders>
              <w:left w:val="single" w:sz="12" w:space="0" w:color="auto"/>
              <w:bottom w:val="single" w:sz="12" w:space="0" w:color="auto"/>
              <w:right w:val="single" w:sz="12" w:space="0" w:color="auto"/>
            </w:tcBorders>
            <w:vAlign w:val="center"/>
          </w:tcPr>
          <w:p w14:paraId="1503BECE" w14:textId="77777777" w:rsidR="00AC2FE0" w:rsidRDefault="00D70E31" w:rsidP="00D70E31">
            <w:r>
              <w:t>Design Showcase participation</w:t>
            </w:r>
            <w:r w:rsidR="0057278E">
              <w:t xml:space="preserve"> (attendance required)</w:t>
            </w:r>
            <w:r w:rsidR="002C0D3C" w:rsidRPr="00410CE5">
              <w:rPr>
                <w:color w:val="FF0000"/>
              </w:rPr>
              <w:t>*</w:t>
            </w:r>
          </w:p>
        </w:tc>
        <w:tc>
          <w:tcPr>
            <w:tcW w:w="1260" w:type="dxa"/>
            <w:tcBorders>
              <w:left w:val="single" w:sz="12" w:space="0" w:color="auto"/>
              <w:bottom w:val="single" w:sz="12" w:space="0" w:color="auto"/>
              <w:right w:val="single" w:sz="12" w:space="0" w:color="auto"/>
            </w:tcBorders>
            <w:vAlign w:val="center"/>
          </w:tcPr>
          <w:p w14:paraId="4BBBA281" w14:textId="77777777" w:rsidR="00AC2FE0" w:rsidRPr="00D70726" w:rsidRDefault="0076046B" w:rsidP="00AC2FE0">
            <w:pPr>
              <w:jc w:val="center"/>
            </w:pPr>
            <w:r>
              <w:t>1%</w:t>
            </w:r>
          </w:p>
        </w:tc>
      </w:tr>
    </w:tbl>
    <w:p w14:paraId="181CED1E" w14:textId="77777777" w:rsidR="002C0D3C" w:rsidRDefault="002C0D3C" w:rsidP="002C0D3C">
      <w:pPr>
        <w:pStyle w:val="Heading5"/>
        <w:jc w:val="left"/>
        <w:rPr>
          <w:sz w:val="24"/>
        </w:rPr>
      </w:pPr>
      <w:r>
        <w:rPr>
          <w:sz w:val="24"/>
        </w:rPr>
        <w:t xml:space="preserve">  </w:t>
      </w:r>
      <w:r w:rsidRPr="00410CE5">
        <w:rPr>
          <w:color w:val="FF0000"/>
          <w:sz w:val="24"/>
        </w:rPr>
        <w:t>*</w:t>
      </w:r>
      <w:r w:rsidRPr="00410CE5">
        <w:rPr>
          <w:b w:val="0"/>
          <w:i/>
          <w:color w:val="FF0000"/>
          <w:sz w:val="24"/>
        </w:rPr>
        <w:t>scores assigned to individual team members may vary</w:t>
      </w:r>
    </w:p>
    <w:p w14:paraId="28C14D2D" w14:textId="77777777" w:rsidR="00514C65" w:rsidRDefault="00514C65" w:rsidP="00514C65">
      <w:pPr>
        <w:pStyle w:val="Heading5"/>
        <w:jc w:val="left"/>
        <w:rPr>
          <w:sz w:val="24"/>
        </w:rPr>
      </w:pPr>
    </w:p>
    <w:tbl>
      <w:tblPr>
        <w:tblW w:w="9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5"/>
        <w:gridCol w:w="1260"/>
      </w:tblGrid>
      <w:tr w:rsidR="00D70E31" w14:paraId="141E3958" w14:textId="77777777" w:rsidTr="00D70E31">
        <w:tc>
          <w:tcPr>
            <w:tcW w:w="7995" w:type="dxa"/>
            <w:tcBorders>
              <w:top w:val="single" w:sz="12" w:space="0" w:color="auto"/>
              <w:left w:val="single" w:sz="12" w:space="0" w:color="auto"/>
              <w:right w:val="single" w:sz="12" w:space="0" w:color="auto"/>
            </w:tcBorders>
          </w:tcPr>
          <w:p w14:paraId="1ABA7072" w14:textId="77777777" w:rsidR="00D70E31" w:rsidRPr="00B44CF4" w:rsidRDefault="00D70E31" w:rsidP="002C0D3C">
            <w:pPr>
              <w:jc w:val="center"/>
              <w:rPr>
                <w:i/>
              </w:rPr>
            </w:pPr>
            <w:r>
              <w:rPr>
                <w:i/>
              </w:rPr>
              <w:t>Grading Rubric for all Criteria</w:t>
            </w:r>
            <w:r w:rsidR="002C0D3C">
              <w:rPr>
                <w:i/>
              </w:rPr>
              <w:t xml:space="preserve"> (Including Bonus)</w:t>
            </w:r>
          </w:p>
        </w:tc>
        <w:tc>
          <w:tcPr>
            <w:tcW w:w="1260" w:type="dxa"/>
            <w:tcBorders>
              <w:top w:val="single" w:sz="12" w:space="0" w:color="auto"/>
              <w:left w:val="single" w:sz="12" w:space="0" w:color="auto"/>
              <w:right w:val="single" w:sz="12" w:space="0" w:color="auto"/>
            </w:tcBorders>
          </w:tcPr>
          <w:p w14:paraId="7D78889F" w14:textId="77777777" w:rsidR="00D70E31" w:rsidRPr="00D70E31" w:rsidRDefault="00D70E31" w:rsidP="00D70E31">
            <w:pPr>
              <w:rPr>
                <w:i/>
              </w:rPr>
            </w:pPr>
            <w:r w:rsidRPr="00D70E31">
              <w:rPr>
                <w:i/>
              </w:rPr>
              <w:t>Multiplier</w:t>
            </w:r>
          </w:p>
        </w:tc>
      </w:tr>
      <w:tr w:rsidR="00D70E31" w14:paraId="66C36853" w14:textId="77777777" w:rsidTr="00D70E31">
        <w:tc>
          <w:tcPr>
            <w:tcW w:w="7995" w:type="dxa"/>
            <w:tcBorders>
              <w:top w:val="single" w:sz="12" w:space="0" w:color="auto"/>
              <w:left w:val="single" w:sz="12" w:space="0" w:color="auto"/>
              <w:right w:val="single" w:sz="12" w:space="0" w:color="auto"/>
            </w:tcBorders>
          </w:tcPr>
          <w:p w14:paraId="668AA8ED" w14:textId="77777777" w:rsidR="00D70E31" w:rsidRPr="00D70E31" w:rsidRDefault="00D70E31" w:rsidP="00D70E31">
            <w:r w:rsidRPr="002C0D3C">
              <w:rPr>
                <w:i/>
              </w:rPr>
              <w:t>Excellent</w:t>
            </w:r>
            <w:r w:rsidRPr="00D70E31">
              <w:t xml:space="preserve"> – among the very best projects/reports completed this semester</w:t>
            </w:r>
          </w:p>
        </w:tc>
        <w:tc>
          <w:tcPr>
            <w:tcW w:w="1260" w:type="dxa"/>
            <w:tcBorders>
              <w:top w:val="single" w:sz="12" w:space="0" w:color="auto"/>
              <w:left w:val="single" w:sz="12" w:space="0" w:color="auto"/>
              <w:right w:val="single" w:sz="12" w:space="0" w:color="auto"/>
            </w:tcBorders>
          </w:tcPr>
          <w:p w14:paraId="707F82A2" w14:textId="77777777" w:rsidR="00D70E31" w:rsidRDefault="00D70E31" w:rsidP="002C0D3C">
            <w:pPr>
              <w:jc w:val="center"/>
            </w:pPr>
            <w:r>
              <w:t>1.0</w:t>
            </w:r>
            <w:r w:rsidR="002C0D3C">
              <w:t xml:space="preserve"> - 1.1</w:t>
            </w:r>
          </w:p>
        </w:tc>
      </w:tr>
      <w:tr w:rsidR="00D70E31" w14:paraId="4942B7DA" w14:textId="77777777" w:rsidTr="00D70E31">
        <w:tc>
          <w:tcPr>
            <w:tcW w:w="7995" w:type="dxa"/>
            <w:tcBorders>
              <w:left w:val="single" w:sz="12" w:space="0" w:color="auto"/>
              <w:right w:val="single" w:sz="12" w:space="0" w:color="auto"/>
            </w:tcBorders>
          </w:tcPr>
          <w:p w14:paraId="71863282" w14:textId="77777777" w:rsidR="00D70E31" w:rsidRPr="00D70E31" w:rsidRDefault="00D70E31" w:rsidP="00D70E31">
            <w:r w:rsidRPr="002C0D3C">
              <w:rPr>
                <w:i/>
              </w:rPr>
              <w:t>Good</w:t>
            </w:r>
            <w:r w:rsidRPr="00D70E31">
              <w:t xml:space="preserve"> – all requirements were amply satisfied</w:t>
            </w:r>
          </w:p>
        </w:tc>
        <w:tc>
          <w:tcPr>
            <w:tcW w:w="1260" w:type="dxa"/>
            <w:tcBorders>
              <w:left w:val="single" w:sz="12" w:space="0" w:color="auto"/>
              <w:right w:val="single" w:sz="12" w:space="0" w:color="auto"/>
            </w:tcBorders>
          </w:tcPr>
          <w:p w14:paraId="444C96D1" w14:textId="77777777" w:rsidR="00D70E31" w:rsidRDefault="00D70E31" w:rsidP="002C0D3C">
            <w:pPr>
              <w:jc w:val="center"/>
            </w:pPr>
            <w:r>
              <w:t>0.8 - 0.9</w:t>
            </w:r>
          </w:p>
        </w:tc>
      </w:tr>
      <w:tr w:rsidR="00D70E31" w14:paraId="61B2928C" w14:textId="77777777" w:rsidTr="00D70E31">
        <w:tc>
          <w:tcPr>
            <w:tcW w:w="7995" w:type="dxa"/>
            <w:tcBorders>
              <w:left w:val="single" w:sz="12" w:space="0" w:color="auto"/>
              <w:right w:val="single" w:sz="12" w:space="0" w:color="auto"/>
            </w:tcBorders>
          </w:tcPr>
          <w:p w14:paraId="1F93FD90" w14:textId="77777777" w:rsidR="00D70E31" w:rsidRPr="00D70E31" w:rsidRDefault="00D70E31" w:rsidP="00D70E31">
            <w:r w:rsidRPr="002C0D3C">
              <w:rPr>
                <w:i/>
              </w:rPr>
              <w:lastRenderedPageBreak/>
              <w:t>Average</w:t>
            </w:r>
            <w:r w:rsidRPr="00D70E31">
              <w:t xml:space="preserve"> – some areas for improvement, but all basic requirements were satisfied</w:t>
            </w:r>
          </w:p>
        </w:tc>
        <w:tc>
          <w:tcPr>
            <w:tcW w:w="1260" w:type="dxa"/>
            <w:tcBorders>
              <w:left w:val="single" w:sz="12" w:space="0" w:color="auto"/>
              <w:right w:val="single" w:sz="12" w:space="0" w:color="auto"/>
            </w:tcBorders>
          </w:tcPr>
          <w:p w14:paraId="0B734F36" w14:textId="77777777" w:rsidR="00D70E31" w:rsidRDefault="00D70E31" w:rsidP="002C0D3C">
            <w:pPr>
              <w:jc w:val="center"/>
            </w:pPr>
            <w:r>
              <w:t>0.6 - 0.7</w:t>
            </w:r>
          </w:p>
        </w:tc>
      </w:tr>
      <w:tr w:rsidR="00D70E31" w14:paraId="4355F96D" w14:textId="77777777" w:rsidTr="00D70E31">
        <w:tc>
          <w:tcPr>
            <w:tcW w:w="7995" w:type="dxa"/>
            <w:tcBorders>
              <w:left w:val="single" w:sz="12" w:space="0" w:color="auto"/>
              <w:right w:val="single" w:sz="12" w:space="0" w:color="auto"/>
            </w:tcBorders>
          </w:tcPr>
          <w:p w14:paraId="1AACED16" w14:textId="77777777" w:rsidR="00D70E31" w:rsidRPr="00D70E31" w:rsidRDefault="00D70E31" w:rsidP="00D70E31">
            <w:r w:rsidRPr="002C0D3C">
              <w:rPr>
                <w:i/>
              </w:rPr>
              <w:t>Below average</w:t>
            </w:r>
            <w:r w:rsidRPr="00D70E31">
              <w:t xml:space="preserve"> – some basic requirements were not satisfied</w:t>
            </w:r>
          </w:p>
        </w:tc>
        <w:tc>
          <w:tcPr>
            <w:tcW w:w="1260" w:type="dxa"/>
            <w:tcBorders>
              <w:left w:val="single" w:sz="12" w:space="0" w:color="auto"/>
              <w:right w:val="single" w:sz="12" w:space="0" w:color="auto"/>
            </w:tcBorders>
          </w:tcPr>
          <w:p w14:paraId="771031DE" w14:textId="77777777" w:rsidR="00D70E31" w:rsidRDefault="00D70E31" w:rsidP="002C0D3C">
            <w:pPr>
              <w:jc w:val="center"/>
            </w:pPr>
            <w:r>
              <w:t>0.4 - 0.5</w:t>
            </w:r>
          </w:p>
        </w:tc>
      </w:tr>
      <w:tr w:rsidR="00D70E31" w14:paraId="0E942CA6" w14:textId="77777777" w:rsidTr="00D70E31">
        <w:tc>
          <w:tcPr>
            <w:tcW w:w="7995" w:type="dxa"/>
            <w:tcBorders>
              <w:left w:val="single" w:sz="12" w:space="0" w:color="auto"/>
              <w:bottom w:val="single" w:sz="12" w:space="0" w:color="auto"/>
              <w:right w:val="single" w:sz="12" w:space="0" w:color="auto"/>
            </w:tcBorders>
          </w:tcPr>
          <w:p w14:paraId="544E941A" w14:textId="77777777" w:rsidR="00D70E31" w:rsidRPr="00D70E31" w:rsidRDefault="00D70E31" w:rsidP="00D70E31">
            <w:r w:rsidRPr="002C0D3C">
              <w:rPr>
                <w:i/>
              </w:rPr>
              <w:t>Poor</w:t>
            </w:r>
            <w:r w:rsidRPr="00D70E31">
              <w:t xml:space="preserve"> – very few of the project requirements were satisfied</w:t>
            </w:r>
          </w:p>
        </w:tc>
        <w:tc>
          <w:tcPr>
            <w:tcW w:w="1260" w:type="dxa"/>
            <w:tcBorders>
              <w:left w:val="single" w:sz="12" w:space="0" w:color="auto"/>
              <w:bottom w:val="single" w:sz="12" w:space="0" w:color="auto"/>
              <w:right w:val="single" w:sz="12" w:space="0" w:color="auto"/>
            </w:tcBorders>
          </w:tcPr>
          <w:p w14:paraId="65948A8D" w14:textId="77777777" w:rsidR="00D70E31" w:rsidRDefault="00D70E31" w:rsidP="002C0D3C">
            <w:pPr>
              <w:jc w:val="center"/>
            </w:pPr>
            <w:r>
              <w:t>0.1 - 0.3</w:t>
            </w:r>
          </w:p>
        </w:tc>
      </w:tr>
    </w:tbl>
    <w:p w14:paraId="2BA07583" w14:textId="548C4D95" w:rsidR="00354539" w:rsidRDefault="00354539" w:rsidP="0024662F">
      <w:pPr>
        <w:rPr>
          <w:b/>
          <w:bCs/>
          <w:sz w:val="32"/>
        </w:rPr>
      </w:pPr>
    </w:p>
    <w:p w14:paraId="45C8F95B" w14:textId="77777777" w:rsidR="00354539" w:rsidRDefault="00354539" w:rsidP="00A368B9">
      <w:pPr>
        <w:jc w:val="center"/>
        <w:rPr>
          <w:b/>
          <w:bCs/>
          <w:sz w:val="32"/>
        </w:rPr>
      </w:pPr>
    </w:p>
    <w:p w14:paraId="4A12FEEF" w14:textId="647D766A" w:rsidR="00A368B9" w:rsidRDefault="00A368B9" w:rsidP="00A368B9">
      <w:pPr>
        <w:jc w:val="center"/>
        <w:rPr>
          <w:b/>
          <w:sz w:val="32"/>
          <w:szCs w:val="32"/>
        </w:rPr>
      </w:pPr>
      <w:r w:rsidRPr="7F137266">
        <w:rPr>
          <w:b/>
          <w:sz w:val="32"/>
          <w:szCs w:val="32"/>
        </w:rPr>
        <w:t>TABLE OF CONTENTS</w:t>
      </w:r>
    </w:p>
    <w:tbl>
      <w:tblPr>
        <w:tblpPr w:leftFromText="180" w:rightFromText="180" w:vertAnchor="page" w:horzAnchor="margin" w:tblpY="3421"/>
        <w:tblW w:w="0" w:type="auto"/>
        <w:tblLook w:val="0000" w:firstRow="0" w:lastRow="0" w:firstColumn="0" w:lastColumn="0" w:noHBand="0" w:noVBand="0"/>
      </w:tblPr>
      <w:tblGrid>
        <w:gridCol w:w="8716"/>
        <w:gridCol w:w="644"/>
      </w:tblGrid>
      <w:tr w:rsidR="0024662F" w:rsidRPr="00A368B9" w14:paraId="68E44FE6" w14:textId="77777777" w:rsidTr="0024662F">
        <w:trPr>
          <w:trHeight w:val="576"/>
        </w:trPr>
        <w:tc>
          <w:tcPr>
            <w:tcW w:w="8716" w:type="dxa"/>
            <w:vAlign w:val="center"/>
          </w:tcPr>
          <w:p w14:paraId="17D7B1CB" w14:textId="77777777" w:rsidR="0024662F" w:rsidRPr="008C7D5D" w:rsidRDefault="0024662F" w:rsidP="0024662F">
            <w:pPr>
              <w:rPr>
                <w:color w:val="000000" w:themeColor="text1"/>
                <w:sz w:val="28"/>
                <w:szCs w:val="28"/>
              </w:rPr>
            </w:pPr>
            <w:r w:rsidRPr="7F137266">
              <w:rPr>
                <w:color w:val="000000" w:themeColor="text1"/>
                <w:sz w:val="28"/>
                <w:szCs w:val="28"/>
              </w:rPr>
              <w:t xml:space="preserve">  1.0   Introduction</w:t>
            </w:r>
          </w:p>
        </w:tc>
        <w:tc>
          <w:tcPr>
            <w:tcW w:w="644" w:type="dxa"/>
            <w:vAlign w:val="center"/>
          </w:tcPr>
          <w:p w14:paraId="48CC83AD" w14:textId="77777777" w:rsidR="0024662F" w:rsidRPr="008C7D5D" w:rsidRDefault="0024662F" w:rsidP="0024662F">
            <w:pPr>
              <w:jc w:val="right"/>
              <w:rPr>
                <w:color w:val="000000" w:themeColor="text1"/>
                <w:sz w:val="28"/>
                <w:szCs w:val="28"/>
              </w:rPr>
            </w:pPr>
            <w:r w:rsidRPr="7F137266">
              <w:rPr>
                <w:color w:val="000000" w:themeColor="text1"/>
                <w:sz w:val="28"/>
                <w:szCs w:val="28"/>
              </w:rPr>
              <w:t>1</w:t>
            </w:r>
          </w:p>
        </w:tc>
      </w:tr>
      <w:tr w:rsidR="0024662F" w:rsidRPr="00A368B9" w14:paraId="650AEABA" w14:textId="77777777" w:rsidTr="0024662F">
        <w:trPr>
          <w:trHeight w:val="576"/>
        </w:trPr>
        <w:tc>
          <w:tcPr>
            <w:tcW w:w="8716" w:type="dxa"/>
            <w:vAlign w:val="center"/>
          </w:tcPr>
          <w:p w14:paraId="19DA1268" w14:textId="77777777" w:rsidR="0024662F" w:rsidRPr="008C7D5D" w:rsidRDefault="0024662F" w:rsidP="0024662F">
            <w:pPr>
              <w:rPr>
                <w:color w:val="000000" w:themeColor="text1"/>
                <w:sz w:val="28"/>
                <w:szCs w:val="28"/>
              </w:rPr>
            </w:pPr>
            <w:r w:rsidRPr="7F137266">
              <w:rPr>
                <w:color w:val="000000" w:themeColor="text1"/>
                <w:sz w:val="28"/>
                <w:szCs w:val="28"/>
              </w:rPr>
              <w:t xml:space="preserve">  2.0   Interface Design</w:t>
            </w:r>
          </w:p>
        </w:tc>
        <w:tc>
          <w:tcPr>
            <w:tcW w:w="644" w:type="dxa"/>
            <w:vAlign w:val="center"/>
          </w:tcPr>
          <w:p w14:paraId="5E00F02E" w14:textId="77777777" w:rsidR="0024662F" w:rsidRPr="008C7D5D" w:rsidRDefault="0024662F" w:rsidP="0024662F">
            <w:pPr>
              <w:jc w:val="right"/>
              <w:rPr>
                <w:color w:val="000000" w:themeColor="text1"/>
                <w:sz w:val="28"/>
                <w:szCs w:val="28"/>
              </w:rPr>
            </w:pPr>
            <w:r w:rsidRPr="7F137266">
              <w:rPr>
                <w:color w:val="000000" w:themeColor="text1"/>
                <w:sz w:val="28"/>
                <w:szCs w:val="28"/>
              </w:rPr>
              <w:t>2</w:t>
            </w:r>
          </w:p>
        </w:tc>
      </w:tr>
      <w:tr w:rsidR="0024662F" w:rsidRPr="00A368B9" w14:paraId="6BC51229" w14:textId="77777777" w:rsidTr="0024662F">
        <w:trPr>
          <w:trHeight w:val="576"/>
        </w:trPr>
        <w:tc>
          <w:tcPr>
            <w:tcW w:w="8716" w:type="dxa"/>
            <w:vAlign w:val="center"/>
          </w:tcPr>
          <w:p w14:paraId="6EDBCF7D" w14:textId="77777777" w:rsidR="0024662F" w:rsidRPr="008C7D5D" w:rsidRDefault="0024662F" w:rsidP="0024662F">
            <w:pPr>
              <w:rPr>
                <w:color w:val="000000" w:themeColor="text1"/>
                <w:sz w:val="28"/>
                <w:szCs w:val="28"/>
              </w:rPr>
            </w:pPr>
            <w:r w:rsidRPr="7F137266">
              <w:rPr>
                <w:color w:val="000000" w:themeColor="text1"/>
                <w:sz w:val="28"/>
                <w:szCs w:val="28"/>
              </w:rPr>
              <w:t xml:space="preserve">  3.0   Peripheral Utilization</w:t>
            </w:r>
          </w:p>
        </w:tc>
        <w:tc>
          <w:tcPr>
            <w:tcW w:w="644" w:type="dxa"/>
            <w:vAlign w:val="center"/>
          </w:tcPr>
          <w:p w14:paraId="01B3DA29" w14:textId="77777777" w:rsidR="0024662F" w:rsidRPr="008C7D5D" w:rsidRDefault="0024662F" w:rsidP="0024662F">
            <w:pPr>
              <w:jc w:val="right"/>
              <w:rPr>
                <w:color w:val="000000" w:themeColor="text1"/>
                <w:sz w:val="28"/>
                <w:szCs w:val="28"/>
              </w:rPr>
            </w:pPr>
            <w:r w:rsidRPr="7F137266">
              <w:rPr>
                <w:color w:val="000000" w:themeColor="text1"/>
                <w:sz w:val="28"/>
                <w:szCs w:val="28"/>
              </w:rPr>
              <w:t>3</w:t>
            </w:r>
          </w:p>
        </w:tc>
      </w:tr>
      <w:tr w:rsidR="0024662F" w:rsidRPr="00A368B9" w14:paraId="3BE394B7" w14:textId="77777777" w:rsidTr="0024662F">
        <w:trPr>
          <w:trHeight w:val="576"/>
        </w:trPr>
        <w:tc>
          <w:tcPr>
            <w:tcW w:w="8716" w:type="dxa"/>
            <w:vAlign w:val="center"/>
          </w:tcPr>
          <w:p w14:paraId="0256A2BD" w14:textId="77777777" w:rsidR="0024662F" w:rsidRPr="008C7D5D" w:rsidRDefault="0024662F" w:rsidP="0024662F">
            <w:pPr>
              <w:rPr>
                <w:color w:val="000000" w:themeColor="text1"/>
                <w:sz w:val="28"/>
                <w:szCs w:val="28"/>
              </w:rPr>
            </w:pPr>
            <w:r w:rsidRPr="7F137266">
              <w:rPr>
                <w:color w:val="000000" w:themeColor="text1"/>
                <w:sz w:val="28"/>
                <w:szCs w:val="28"/>
              </w:rPr>
              <w:t xml:space="preserve">  4.0   Software Narrative</w:t>
            </w:r>
          </w:p>
        </w:tc>
        <w:tc>
          <w:tcPr>
            <w:tcW w:w="644" w:type="dxa"/>
            <w:vAlign w:val="center"/>
          </w:tcPr>
          <w:p w14:paraId="50ADF02B" w14:textId="77777777" w:rsidR="0024662F" w:rsidRPr="008C7D5D" w:rsidRDefault="0024662F" w:rsidP="0024662F">
            <w:pPr>
              <w:jc w:val="right"/>
              <w:rPr>
                <w:color w:val="000000" w:themeColor="text1"/>
                <w:sz w:val="28"/>
                <w:szCs w:val="28"/>
              </w:rPr>
            </w:pPr>
            <w:r w:rsidRPr="7F137266">
              <w:rPr>
                <w:color w:val="000000" w:themeColor="text1"/>
                <w:sz w:val="28"/>
                <w:szCs w:val="28"/>
              </w:rPr>
              <w:t>4</w:t>
            </w:r>
          </w:p>
        </w:tc>
      </w:tr>
      <w:tr w:rsidR="0024662F" w:rsidRPr="00A368B9" w14:paraId="1A3B65AC" w14:textId="77777777" w:rsidTr="0024662F">
        <w:trPr>
          <w:trHeight w:val="576"/>
        </w:trPr>
        <w:tc>
          <w:tcPr>
            <w:tcW w:w="8716" w:type="dxa"/>
            <w:vAlign w:val="center"/>
          </w:tcPr>
          <w:p w14:paraId="24CCFAF6" w14:textId="77777777" w:rsidR="0024662F" w:rsidRPr="008C7D5D" w:rsidRDefault="0024662F" w:rsidP="0024662F">
            <w:pPr>
              <w:rPr>
                <w:color w:val="000000" w:themeColor="text1"/>
                <w:sz w:val="28"/>
                <w:szCs w:val="28"/>
              </w:rPr>
            </w:pPr>
            <w:r w:rsidRPr="7F137266">
              <w:rPr>
                <w:color w:val="000000" w:themeColor="text1"/>
                <w:sz w:val="28"/>
                <w:szCs w:val="28"/>
              </w:rPr>
              <w:t xml:space="preserve">  5.0   Packaging Design</w:t>
            </w:r>
          </w:p>
        </w:tc>
        <w:tc>
          <w:tcPr>
            <w:tcW w:w="644" w:type="dxa"/>
            <w:vAlign w:val="center"/>
          </w:tcPr>
          <w:p w14:paraId="66C477F8" w14:textId="77777777" w:rsidR="0024662F" w:rsidRPr="008C7D5D" w:rsidRDefault="0024662F" w:rsidP="0024662F">
            <w:pPr>
              <w:jc w:val="right"/>
              <w:rPr>
                <w:color w:val="000000" w:themeColor="text1"/>
                <w:sz w:val="28"/>
                <w:szCs w:val="28"/>
              </w:rPr>
            </w:pPr>
            <w:r w:rsidRPr="7F137266">
              <w:rPr>
                <w:color w:val="000000" w:themeColor="text1"/>
                <w:sz w:val="28"/>
                <w:szCs w:val="28"/>
              </w:rPr>
              <w:t>5</w:t>
            </w:r>
          </w:p>
        </w:tc>
      </w:tr>
      <w:tr w:rsidR="0024662F" w:rsidRPr="00A368B9" w14:paraId="5E9B273F" w14:textId="77777777" w:rsidTr="0024662F">
        <w:trPr>
          <w:trHeight w:val="576"/>
        </w:trPr>
        <w:tc>
          <w:tcPr>
            <w:tcW w:w="8716" w:type="dxa"/>
            <w:vAlign w:val="center"/>
          </w:tcPr>
          <w:p w14:paraId="73B845A2" w14:textId="77777777" w:rsidR="0024662F" w:rsidRPr="008C7D5D" w:rsidRDefault="0024662F" w:rsidP="0024662F">
            <w:pPr>
              <w:rPr>
                <w:color w:val="000000" w:themeColor="text1"/>
                <w:sz w:val="28"/>
                <w:szCs w:val="28"/>
              </w:rPr>
            </w:pPr>
            <w:r w:rsidRPr="7F137266">
              <w:rPr>
                <w:color w:val="000000" w:themeColor="text1"/>
                <w:sz w:val="28"/>
                <w:szCs w:val="28"/>
              </w:rPr>
              <w:t xml:space="preserve">  6.0   Summary and Conclusions</w:t>
            </w:r>
          </w:p>
        </w:tc>
        <w:tc>
          <w:tcPr>
            <w:tcW w:w="644" w:type="dxa"/>
            <w:vAlign w:val="center"/>
          </w:tcPr>
          <w:p w14:paraId="7F5442FF" w14:textId="77777777" w:rsidR="0024662F" w:rsidRPr="008C7D5D" w:rsidRDefault="0024662F" w:rsidP="0024662F">
            <w:pPr>
              <w:jc w:val="right"/>
              <w:rPr>
                <w:color w:val="000000" w:themeColor="text1"/>
                <w:sz w:val="28"/>
                <w:szCs w:val="28"/>
              </w:rPr>
            </w:pPr>
            <w:r w:rsidRPr="7F137266">
              <w:rPr>
                <w:color w:val="000000" w:themeColor="text1"/>
                <w:sz w:val="28"/>
                <w:szCs w:val="28"/>
              </w:rPr>
              <w:t>6</w:t>
            </w:r>
          </w:p>
        </w:tc>
      </w:tr>
      <w:tr w:rsidR="0024662F" w:rsidRPr="00A368B9" w14:paraId="0AB077BE" w14:textId="77777777" w:rsidTr="0024662F">
        <w:trPr>
          <w:trHeight w:val="576"/>
        </w:trPr>
        <w:tc>
          <w:tcPr>
            <w:tcW w:w="8716" w:type="dxa"/>
            <w:vAlign w:val="center"/>
          </w:tcPr>
          <w:p w14:paraId="013D8A69" w14:textId="77777777" w:rsidR="0024662F" w:rsidRPr="008C7D5D" w:rsidRDefault="0024662F" w:rsidP="0024662F">
            <w:pPr>
              <w:rPr>
                <w:color w:val="000000" w:themeColor="text1"/>
                <w:sz w:val="28"/>
                <w:szCs w:val="28"/>
              </w:rPr>
            </w:pPr>
            <w:r w:rsidRPr="7F137266">
              <w:rPr>
                <w:color w:val="000000" w:themeColor="text1"/>
                <w:sz w:val="28"/>
                <w:szCs w:val="28"/>
              </w:rPr>
              <w:t xml:space="preserve">  7.0   References</w:t>
            </w:r>
          </w:p>
        </w:tc>
        <w:tc>
          <w:tcPr>
            <w:tcW w:w="644" w:type="dxa"/>
            <w:vAlign w:val="center"/>
          </w:tcPr>
          <w:p w14:paraId="30F38E8D" w14:textId="77777777" w:rsidR="0024662F" w:rsidRPr="008C7D5D" w:rsidRDefault="0024662F" w:rsidP="0024662F">
            <w:pPr>
              <w:jc w:val="right"/>
              <w:rPr>
                <w:color w:val="000000" w:themeColor="text1"/>
                <w:sz w:val="28"/>
                <w:szCs w:val="28"/>
              </w:rPr>
            </w:pPr>
            <w:r w:rsidRPr="7F137266">
              <w:rPr>
                <w:color w:val="000000" w:themeColor="text1"/>
                <w:sz w:val="28"/>
                <w:szCs w:val="28"/>
              </w:rPr>
              <w:t>7</w:t>
            </w:r>
          </w:p>
        </w:tc>
      </w:tr>
      <w:tr w:rsidR="0024662F" w:rsidRPr="00A368B9" w14:paraId="119B2A99" w14:textId="77777777" w:rsidTr="0024662F">
        <w:trPr>
          <w:trHeight w:val="576"/>
        </w:trPr>
        <w:tc>
          <w:tcPr>
            <w:tcW w:w="8716" w:type="dxa"/>
            <w:vAlign w:val="center"/>
          </w:tcPr>
          <w:p w14:paraId="2EEE5BB3" w14:textId="77777777" w:rsidR="0024662F" w:rsidRPr="008C7D5D" w:rsidRDefault="0024662F" w:rsidP="0024662F">
            <w:pPr>
              <w:rPr>
                <w:color w:val="000000" w:themeColor="text1"/>
                <w:sz w:val="28"/>
                <w:szCs w:val="28"/>
              </w:rPr>
            </w:pPr>
            <w:r w:rsidRPr="7F137266">
              <w:rPr>
                <w:color w:val="000000" w:themeColor="text1"/>
                <w:sz w:val="28"/>
                <w:szCs w:val="28"/>
              </w:rPr>
              <w:t>Appendix A:  Individual Contributions and Activity Logs</w:t>
            </w:r>
          </w:p>
        </w:tc>
        <w:tc>
          <w:tcPr>
            <w:tcW w:w="644" w:type="dxa"/>
            <w:vAlign w:val="center"/>
          </w:tcPr>
          <w:p w14:paraId="0940AF8B" w14:textId="77777777" w:rsidR="0024662F" w:rsidRPr="008C7D5D" w:rsidRDefault="0024662F" w:rsidP="0024662F">
            <w:pPr>
              <w:jc w:val="right"/>
              <w:rPr>
                <w:color w:val="000000" w:themeColor="text1"/>
                <w:sz w:val="28"/>
                <w:szCs w:val="28"/>
              </w:rPr>
            </w:pPr>
            <w:r w:rsidRPr="7F137266">
              <w:rPr>
                <w:color w:val="000000" w:themeColor="text1"/>
                <w:sz w:val="28"/>
                <w:szCs w:val="28"/>
              </w:rPr>
              <w:t>8</w:t>
            </w:r>
          </w:p>
        </w:tc>
      </w:tr>
      <w:tr w:rsidR="0024662F" w:rsidRPr="00A368B9" w14:paraId="32299CBE" w14:textId="77777777" w:rsidTr="0024662F">
        <w:trPr>
          <w:trHeight w:val="576"/>
        </w:trPr>
        <w:tc>
          <w:tcPr>
            <w:tcW w:w="8716" w:type="dxa"/>
            <w:vAlign w:val="center"/>
          </w:tcPr>
          <w:p w14:paraId="08BDE92B" w14:textId="77777777" w:rsidR="0024662F" w:rsidRPr="008C7D5D" w:rsidRDefault="0024662F" w:rsidP="0024662F">
            <w:pPr>
              <w:rPr>
                <w:color w:val="000000" w:themeColor="text1"/>
                <w:sz w:val="28"/>
                <w:szCs w:val="28"/>
              </w:rPr>
            </w:pPr>
            <w:r w:rsidRPr="7F137266">
              <w:rPr>
                <w:color w:val="000000" w:themeColor="text1"/>
                <w:sz w:val="28"/>
                <w:szCs w:val="28"/>
              </w:rPr>
              <w:t>Appendix B:  Interface Schematic and PCB Layout Design</w:t>
            </w:r>
          </w:p>
        </w:tc>
        <w:tc>
          <w:tcPr>
            <w:tcW w:w="644" w:type="dxa"/>
            <w:vAlign w:val="center"/>
          </w:tcPr>
          <w:p w14:paraId="78A6CD94" w14:textId="77777777" w:rsidR="0024662F" w:rsidRPr="008C7D5D" w:rsidRDefault="0024662F" w:rsidP="0024662F">
            <w:pPr>
              <w:jc w:val="right"/>
              <w:rPr>
                <w:color w:val="000000" w:themeColor="text1"/>
                <w:sz w:val="28"/>
                <w:szCs w:val="28"/>
              </w:rPr>
            </w:pPr>
            <w:r w:rsidRPr="7F137266">
              <w:rPr>
                <w:color w:val="000000" w:themeColor="text1"/>
                <w:sz w:val="28"/>
                <w:szCs w:val="28"/>
              </w:rPr>
              <w:t>17</w:t>
            </w:r>
          </w:p>
        </w:tc>
      </w:tr>
      <w:tr w:rsidR="0024662F" w:rsidRPr="00A368B9" w14:paraId="3D10199B" w14:textId="77777777" w:rsidTr="0024662F">
        <w:trPr>
          <w:trHeight w:val="576"/>
        </w:trPr>
        <w:tc>
          <w:tcPr>
            <w:tcW w:w="8716" w:type="dxa"/>
            <w:vAlign w:val="center"/>
          </w:tcPr>
          <w:p w14:paraId="016EEB89" w14:textId="77777777" w:rsidR="0024662F" w:rsidRPr="008C7D5D" w:rsidRDefault="0024662F" w:rsidP="0024662F">
            <w:pPr>
              <w:rPr>
                <w:color w:val="000000" w:themeColor="text1"/>
                <w:sz w:val="28"/>
                <w:szCs w:val="28"/>
              </w:rPr>
            </w:pPr>
            <w:r w:rsidRPr="7F137266">
              <w:rPr>
                <w:color w:val="000000" w:themeColor="text1"/>
                <w:sz w:val="28"/>
                <w:szCs w:val="28"/>
              </w:rPr>
              <w:t>Appendix C:  Software Flowcharts</w:t>
            </w:r>
          </w:p>
        </w:tc>
        <w:tc>
          <w:tcPr>
            <w:tcW w:w="644" w:type="dxa"/>
            <w:vAlign w:val="center"/>
          </w:tcPr>
          <w:p w14:paraId="174E9753" w14:textId="77777777" w:rsidR="0024662F" w:rsidRPr="008C7D5D" w:rsidRDefault="0024662F" w:rsidP="0024662F">
            <w:pPr>
              <w:jc w:val="right"/>
              <w:rPr>
                <w:color w:val="000000" w:themeColor="text1"/>
                <w:sz w:val="28"/>
                <w:szCs w:val="28"/>
              </w:rPr>
            </w:pPr>
            <w:r w:rsidRPr="7F137266">
              <w:rPr>
                <w:color w:val="000000" w:themeColor="text1"/>
                <w:sz w:val="28"/>
                <w:szCs w:val="28"/>
              </w:rPr>
              <w:t>19</w:t>
            </w:r>
          </w:p>
        </w:tc>
      </w:tr>
      <w:tr w:rsidR="0024662F" w:rsidRPr="00A368B9" w14:paraId="33A5D406" w14:textId="77777777" w:rsidTr="0024662F">
        <w:trPr>
          <w:trHeight w:val="576"/>
        </w:trPr>
        <w:tc>
          <w:tcPr>
            <w:tcW w:w="8716" w:type="dxa"/>
            <w:vAlign w:val="center"/>
          </w:tcPr>
          <w:p w14:paraId="2DB3151B" w14:textId="77777777" w:rsidR="0024662F" w:rsidRPr="008C7D5D" w:rsidRDefault="0024662F" w:rsidP="0024662F">
            <w:pPr>
              <w:rPr>
                <w:color w:val="000000" w:themeColor="text1"/>
                <w:sz w:val="28"/>
                <w:szCs w:val="28"/>
              </w:rPr>
            </w:pPr>
            <w:r w:rsidRPr="7F137266">
              <w:rPr>
                <w:color w:val="000000" w:themeColor="text1"/>
                <w:sz w:val="28"/>
                <w:szCs w:val="28"/>
              </w:rPr>
              <w:t>Appendix D:  Packaging Design</w:t>
            </w:r>
          </w:p>
        </w:tc>
        <w:tc>
          <w:tcPr>
            <w:tcW w:w="644" w:type="dxa"/>
            <w:vAlign w:val="center"/>
          </w:tcPr>
          <w:p w14:paraId="4A3D7B09" w14:textId="77777777" w:rsidR="0024662F" w:rsidRPr="008C7D5D" w:rsidRDefault="0024662F" w:rsidP="0024662F">
            <w:pPr>
              <w:jc w:val="right"/>
              <w:rPr>
                <w:color w:val="000000" w:themeColor="text1"/>
                <w:sz w:val="28"/>
                <w:szCs w:val="28"/>
              </w:rPr>
            </w:pPr>
            <w:r w:rsidRPr="7F137266">
              <w:rPr>
                <w:color w:val="000000" w:themeColor="text1"/>
                <w:sz w:val="28"/>
                <w:szCs w:val="28"/>
              </w:rPr>
              <w:t>21</w:t>
            </w:r>
          </w:p>
        </w:tc>
      </w:tr>
    </w:tbl>
    <w:p w14:paraId="0716B588" w14:textId="77777777" w:rsidR="0024662F" w:rsidRDefault="0024662F" w:rsidP="00A368B9">
      <w:pPr>
        <w:jc w:val="center"/>
        <w:rPr>
          <w:b/>
          <w:sz w:val="32"/>
          <w:szCs w:val="32"/>
        </w:rPr>
      </w:pPr>
    </w:p>
    <w:p w14:paraId="79C66912" w14:textId="77777777" w:rsidR="000C6DF3" w:rsidRDefault="00727A3B" w:rsidP="0024662F">
      <w:pPr>
        <w:rPr>
          <w:szCs w:val="32"/>
        </w:rPr>
      </w:pPr>
      <w:r w:rsidRPr="0024662F">
        <w:rPr>
          <w:bCs/>
          <w:noProof/>
          <w:sz w:val="28"/>
        </w:rPr>
        <mc:AlternateContent>
          <mc:Choice Requires="wps">
            <w:drawing>
              <wp:anchor distT="45720" distB="45720" distL="114300" distR="114300" simplePos="0" relativeHeight="251658240" behindDoc="0" locked="0" layoutInCell="1" allowOverlap="1" wp14:anchorId="034694BF" wp14:editId="40274DC7">
                <wp:simplePos x="0" y="0"/>
                <wp:positionH relativeFrom="margin">
                  <wp:align>right</wp:align>
                </wp:positionH>
                <wp:positionV relativeFrom="paragraph">
                  <wp:posOffset>4503420</wp:posOffset>
                </wp:positionV>
                <wp:extent cx="5924550" cy="1940560"/>
                <wp:effectExtent l="0" t="0" r="0" b="254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940560"/>
                        </a:xfrm>
                        <a:prstGeom prst="rect">
                          <a:avLst/>
                        </a:prstGeom>
                        <a:solidFill>
                          <a:srgbClr val="FFFFFF"/>
                        </a:solidFill>
                        <a:ln w="9525">
                          <a:noFill/>
                          <a:miter lim="800000"/>
                          <a:headEnd/>
                          <a:tailEnd/>
                        </a:ln>
                      </wps:spPr>
                      <wps:txbx>
                        <w:txbxContent>
                          <w:p w14:paraId="375EA89C" w14:textId="77777777" w:rsidR="004F24A8" w:rsidRPr="0035704E" w:rsidRDefault="004F24A8" w:rsidP="0035704E">
                            <w:pPr>
                              <w:jc w:val="center"/>
                              <w:rPr>
                                <w:b/>
                                <w:sz w:val="32"/>
                              </w:rPr>
                            </w:pPr>
                            <w:r w:rsidRPr="0035704E">
                              <w:rPr>
                                <w:b/>
                                <w:sz w:val="32"/>
                              </w:rPr>
                              <w:t>Common Acronyms:</w:t>
                            </w:r>
                          </w:p>
                          <w:p w14:paraId="457729B6" w14:textId="77777777" w:rsidR="004F24A8" w:rsidRDefault="004F24A8" w:rsidP="0035704E">
                            <w:pPr>
                              <w:rPr>
                                <w:sz w:val="32"/>
                              </w:rPr>
                            </w:pPr>
                            <w:r>
                              <w:rPr>
                                <w:sz w:val="32"/>
                              </w:rPr>
                              <w:t>Engine Control Unit (ECU)</w:t>
                            </w:r>
                          </w:p>
                          <w:p w14:paraId="0787F813" w14:textId="77777777" w:rsidR="004F24A8" w:rsidRDefault="004F24A8" w:rsidP="0035704E">
                            <w:pPr>
                              <w:rPr>
                                <w:sz w:val="32"/>
                              </w:rPr>
                            </w:pPr>
                            <w:r>
                              <w:rPr>
                                <w:sz w:val="32"/>
                              </w:rPr>
                              <w:t>On Board Diagnostics (OBD)</w:t>
                            </w:r>
                          </w:p>
                          <w:p w14:paraId="064492EC" w14:textId="77777777" w:rsidR="004F24A8" w:rsidRDefault="004F24A8" w:rsidP="0035704E">
                            <w:pPr>
                              <w:rPr>
                                <w:sz w:val="32"/>
                              </w:rPr>
                            </w:pPr>
                            <w:r>
                              <w:rPr>
                                <w:sz w:val="32"/>
                              </w:rPr>
                              <w:t>Light Detection and Ranging (LIDAR)</w:t>
                            </w:r>
                          </w:p>
                          <w:p w14:paraId="0FC52D0C" w14:textId="77777777" w:rsidR="004F24A8" w:rsidRDefault="004F24A8" w:rsidP="0035704E">
                            <w:pPr>
                              <w:rPr>
                                <w:sz w:val="32"/>
                              </w:rPr>
                            </w:pPr>
                            <w:r>
                              <w:rPr>
                                <w:sz w:val="32"/>
                              </w:rPr>
                              <w:t>Computer Aided Design (CAD)</w:t>
                            </w:r>
                          </w:p>
                          <w:p w14:paraId="1A5DD983" w14:textId="77777777" w:rsidR="004F24A8" w:rsidRDefault="004F24A8" w:rsidP="0035704E">
                            <w:pPr>
                              <w:rPr>
                                <w:sz w:val="32"/>
                              </w:rPr>
                            </w:pPr>
                            <w:r>
                              <w:rPr>
                                <w:sz w:val="32"/>
                              </w:rPr>
                              <w:t>Best Friend From Another Major (BFFAM)</w:t>
                            </w:r>
                          </w:p>
                          <w:p w14:paraId="7C444625" w14:textId="1C64EEBE" w:rsidR="009F5742" w:rsidRDefault="004F24A8" w:rsidP="0035704E">
                            <w:pPr>
                              <w:rPr>
                                <w:sz w:val="32"/>
                              </w:rPr>
                            </w:pPr>
                            <w:r>
                              <w:rPr>
                                <w:sz w:val="32"/>
                              </w:rPr>
                              <w:t>3-Dimensional (3D)</w:t>
                            </w:r>
                          </w:p>
                          <w:p w14:paraId="28BD83EA" w14:textId="77777777" w:rsidR="004F24A8" w:rsidRPr="0035704E" w:rsidRDefault="004F24A8" w:rsidP="0035704E">
                            <w:pPr>
                              <w:rPr>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4694BF" id="_x0000_t202" coordsize="21600,21600" o:spt="202" path="m,l,21600r21600,l21600,xe">
                <v:stroke joinstyle="miter"/>
                <v:path gradientshapeok="t" o:connecttype="rect"/>
              </v:shapetype>
              <v:shape id="Text Box 2" o:spid="_x0000_s1026" type="#_x0000_t202" style="position:absolute;margin-left:415.3pt;margin-top:354.6pt;width:466.5pt;height:152.8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" stroked="f">
                <v:textbox>
                  <w:txbxContent>
                    <w:p w14:paraId="375EA89C" w14:textId="77777777" w:rsidR="004F24A8" w:rsidRPr="0035704E" w:rsidRDefault="004F24A8" w:rsidP="0035704E">
                      <w:pPr>
                        <w:jc w:val="center"/>
                        <w:rPr>
                          <w:b/>
                          <w:sz w:val="32"/>
                        </w:rPr>
                      </w:pPr>
                      <w:r w:rsidRPr="0035704E">
                        <w:rPr>
                          <w:b/>
                          <w:sz w:val="32"/>
                        </w:rPr>
                        <w:t>Common Acronyms:</w:t>
                      </w:r>
                    </w:p>
                    <w:p w14:paraId="457729B6" w14:textId="77777777" w:rsidR="004F24A8" w:rsidRDefault="004F24A8" w:rsidP="0035704E">
                      <w:pPr>
                        <w:rPr>
                          <w:sz w:val="32"/>
                        </w:rPr>
                      </w:pPr>
                      <w:r>
                        <w:rPr>
                          <w:sz w:val="32"/>
                        </w:rPr>
                        <w:t>Engine Control Unit (ECU)</w:t>
                      </w:r>
                    </w:p>
                    <w:p w14:paraId="0787F813" w14:textId="77777777" w:rsidR="004F24A8" w:rsidRDefault="004F24A8" w:rsidP="0035704E">
                      <w:pPr>
                        <w:rPr>
                          <w:sz w:val="32"/>
                        </w:rPr>
                      </w:pPr>
                      <w:r>
                        <w:rPr>
                          <w:sz w:val="32"/>
                        </w:rPr>
                        <w:t>On Board Diagnostics (OBD)</w:t>
                      </w:r>
                    </w:p>
                    <w:p w14:paraId="064492EC" w14:textId="77777777" w:rsidR="004F24A8" w:rsidRDefault="004F24A8" w:rsidP="0035704E">
                      <w:pPr>
                        <w:rPr>
                          <w:sz w:val="32"/>
                        </w:rPr>
                      </w:pPr>
                      <w:r>
                        <w:rPr>
                          <w:sz w:val="32"/>
                        </w:rPr>
                        <w:t>Light Detection and Ranging (LIDAR)</w:t>
                      </w:r>
                    </w:p>
                    <w:p w14:paraId="0FC52D0C" w14:textId="77777777" w:rsidR="004F24A8" w:rsidRDefault="004F24A8" w:rsidP="0035704E">
                      <w:pPr>
                        <w:rPr>
                          <w:sz w:val="32"/>
                        </w:rPr>
                      </w:pPr>
                      <w:r>
                        <w:rPr>
                          <w:sz w:val="32"/>
                        </w:rPr>
                        <w:t>Computer Aided Design (CAD)</w:t>
                      </w:r>
                    </w:p>
                    <w:p w14:paraId="1A5DD983" w14:textId="77777777" w:rsidR="004F24A8" w:rsidRDefault="004F24A8" w:rsidP="0035704E">
                      <w:pPr>
                        <w:rPr>
                          <w:sz w:val="32"/>
                        </w:rPr>
                      </w:pPr>
                      <w:r>
                        <w:rPr>
                          <w:sz w:val="32"/>
                        </w:rPr>
                        <w:t>Best Friend From Another Major (BFFAM)</w:t>
                      </w:r>
                    </w:p>
                    <w:p w14:paraId="7C444625" w14:textId="1C64EEBE" w:rsidR="009F5742" w:rsidRDefault="004F24A8" w:rsidP="0035704E">
                      <w:pPr>
                        <w:rPr>
                          <w:sz w:val="32"/>
                        </w:rPr>
                      </w:pPr>
                      <w:r>
                        <w:rPr>
                          <w:sz w:val="32"/>
                        </w:rPr>
                        <w:t>3-Dimensional (3D)</w:t>
                      </w:r>
                    </w:p>
                    <w:p w14:paraId="28BD83EA" w14:textId="77777777" w:rsidR="004F24A8" w:rsidRPr="0035704E" w:rsidRDefault="004F24A8" w:rsidP="0035704E">
                      <w:pPr>
                        <w:rPr>
                          <w:sz w:val="32"/>
                        </w:rPr>
                      </w:pPr>
                    </w:p>
                  </w:txbxContent>
                </v:textbox>
                <w10:wrap type="square" anchorx="margin"/>
              </v:shape>
            </w:pict>
          </mc:Fallback>
        </mc:AlternateContent>
      </w:r>
      <w:r w:rsidR="0024662F" w:rsidRPr="0024662F">
        <w:rPr>
          <w:sz w:val="28"/>
          <w:szCs w:val="32"/>
        </w:rPr>
        <w:t>S</w:t>
      </w:r>
      <w:r w:rsidR="0024662F" w:rsidRPr="000C6DF3">
        <w:rPr>
          <w:szCs w:val="32"/>
        </w:rPr>
        <w:t>ource and additional documentation may be found at</w:t>
      </w:r>
      <w:r w:rsidR="000C6DF3" w:rsidRPr="000C6DF3">
        <w:rPr>
          <w:szCs w:val="32"/>
        </w:rPr>
        <w:t xml:space="preserve"> </w:t>
      </w:r>
    </w:p>
    <w:p w14:paraId="29E92FD2" w14:textId="207DE47F" w:rsidR="007F3BAF" w:rsidRDefault="00200ECB" w:rsidP="0024662F">
      <w:pPr>
        <w:rPr>
          <w:szCs w:val="32"/>
        </w:rPr>
      </w:pPr>
      <w:hyperlink r:id="rId9" w:history="1">
        <w:r w:rsidR="000C6DF3" w:rsidRPr="00C14130">
          <w:rPr>
            <w:rStyle w:val="Hyperlink"/>
            <w:szCs w:val="32"/>
          </w:rPr>
          <w:t>https://github.com/wgpierce/Cruise-Control-HUD</w:t>
        </w:r>
      </w:hyperlink>
    </w:p>
    <w:p w14:paraId="609E08FD" w14:textId="77777777" w:rsidR="000C6DF3" w:rsidRDefault="000C6DF3" w:rsidP="0024662F">
      <w:pPr>
        <w:rPr>
          <w:szCs w:val="32"/>
        </w:rPr>
      </w:pPr>
    </w:p>
    <w:p w14:paraId="7E4B6DEB" w14:textId="2DC9052D" w:rsidR="009A44DD" w:rsidRDefault="009A44DD" w:rsidP="0024662F">
      <w:pPr>
        <w:rPr>
          <w:szCs w:val="32"/>
        </w:rPr>
      </w:pPr>
      <w:r>
        <w:rPr>
          <w:szCs w:val="32"/>
        </w:rPr>
        <w:t>Video explanation and demonstration may be found at</w:t>
      </w:r>
    </w:p>
    <w:p w14:paraId="38F88EF3" w14:textId="33F474A5" w:rsidR="009A44DD" w:rsidRDefault="00200ECB" w:rsidP="0024662F">
      <w:pPr>
        <w:rPr>
          <w:szCs w:val="32"/>
        </w:rPr>
      </w:pPr>
      <w:hyperlink r:id="rId10" w:history="1">
        <w:r w:rsidR="009A44DD" w:rsidRPr="00C14130">
          <w:rPr>
            <w:rStyle w:val="Hyperlink"/>
            <w:szCs w:val="32"/>
          </w:rPr>
          <w:t>https://www.youtube.com/watch?v=xGuQt2sF4p8</w:t>
        </w:r>
      </w:hyperlink>
    </w:p>
    <w:p w14:paraId="71DC6008" w14:textId="667C2867" w:rsidR="00354539" w:rsidRDefault="00354539" w:rsidP="00ED1EFD">
      <w:pPr>
        <w:rPr>
          <w:b/>
          <w:bCs/>
          <w:sz w:val="32"/>
        </w:rPr>
        <w:sectPr w:rsidR="00354539" w:rsidSect="00354539">
          <w:headerReference w:type="default" r:id="rId11"/>
          <w:headerReference w:type="first" r:id="rId12"/>
          <w:footerReference w:type="first" r:id="rId13"/>
          <w:pgSz w:w="12240" w:h="15840" w:code="1"/>
          <w:pgMar w:top="1296" w:right="1440" w:bottom="720" w:left="1440" w:header="720" w:footer="720" w:gutter="0"/>
          <w:pgNumType w:fmt="lowerRoman" w:start="1"/>
          <w:cols w:space="720"/>
          <w:titlePg/>
        </w:sectPr>
      </w:pPr>
    </w:p>
    <w:p w14:paraId="2E5CFD75" w14:textId="77777777" w:rsidR="00A368B9" w:rsidRDefault="00A368B9" w:rsidP="00ED1EFD">
      <w:pPr>
        <w:rPr>
          <w:b/>
          <w:bCs/>
          <w:sz w:val="32"/>
        </w:rPr>
      </w:pPr>
    </w:p>
    <w:p w14:paraId="4074305E" w14:textId="77777777" w:rsidR="00A368B9" w:rsidRDefault="00A368B9" w:rsidP="00A368B9">
      <w:pPr>
        <w:pStyle w:val="Header"/>
        <w:numPr>
          <w:ilvl w:val="0"/>
          <w:numId w:val="37"/>
        </w:numPr>
        <w:tabs>
          <w:tab w:val="clear" w:pos="4320"/>
          <w:tab w:val="clear" w:pos="8640"/>
        </w:tabs>
        <w:rPr>
          <w:b/>
          <w:sz w:val="28"/>
          <w:szCs w:val="28"/>
        </w:rPr>
      </w:pPr>
      <w:r w:rsidRPr="7F137266">
        <w:rPr>
          <w:b/>
          <w:sz w:val="28"/>
          <w:szCs w:val="28"/>
        </w:rPr>
        <w:t>Introduction</w:t>
      </w:r>
    </w:p>
    <w:p w14:paraId="44706F33" w14:textId="77777777" w:rsidR="00A368B9" w:rsidRDefault="00A368B9" w:rsidP="00A368B9">
      <w:pPr>
        <w:pStyle w:val="Header"/>
        <w:tabs>
          <w:tab w:val="clear" w:pos="4320"/>
          <w:tab w:val="clear" w:pos="8640"/>
        </w:tabs>
        <w:rPr>
          <w:b/>
          <w:bCs/>
          <w:sz w:val="28"/>
        </w:rPr>
      </w:pPr>
    </w:p>
    <w:p w14:paraId="2866C455" w14:textId="72189F3F" w:rsidR="00A368B9" w:rsidRDefault="00E608D9" w:rsidP="00F12000">
      <w:pPr>
        <w:pStyle w:val="Header"/>
        <w:tabs>
          <w:tab w:val="clear" w:pos="4320"/>
          <w:tab w:val="clear" w:pos="8640"/>
        </w:tabs>
        <w:spacing w:line="360" w:lineRule="auto"/>
        <w:rPr>
          <w:iCs/>
        </w:rPr>
      </w:pPr>
      <w:r>
        <w:rPr>
          <w:iCs/>
          <w:color w:val="FF0000"/>
        </w:rPr>
        <w:tab/>
      </w:r>
      <w:r>
        <w:rPr>
          <w:iCs/>
        </w:rPr>
        <w:t xml:space="preserve">The purpose of this project was to create an adaptive cruise control HUD (heads-up display) to be used in an automobile that would display </w:t>
      </w:r>
      <w:r w:rsidR="00851032">
        <w:rPr>
          <w:iCs/>
        </w:rPr>
        <w:t xml:space="preserve">its </w:t>
      </w:r>
      <w:r>
        <w:rPr>
          <w:iCs/>
        </w:rPr>
        <w:t xml:space="preserve">current speed as well as </w:t>
      </w:r>
      <w:r w:rsidR="00A97750">
        <w:rPr>
          <w:iCs/>
        </w:rPr>
        <w:t>distance</w:t>
      </w:r>
      <w:r>
        <w:rPr>
          <w:iCs/>
        </w:rPr>
        <w:t xml:space="preserve"> relative to whatever object </w:t>
      </w:r>
      <w:r w:rsidR="00851032">
        <w:rPr>
          <w:iCs/>
        </w:rPr>
        <w:t>happens to be in front it</w:t>
      </w:r>
      <w:r>
        <w:rPr>
          <w:iCs/>
        </w:rPr>
        <w:t>. For this project,</w:t>
      </w:r>
      <w:r w:rsidR="00812AEB">
        <w:rPr>
          <w:iCs/>
        </w:rPr>
        <w:t xml:space="preserve"> the HC9S12C microcontroller had</w:t>
      </w:r>
      <w:r>
        <w:rPr>
          <w:iCs/>
        </w:rPr>
        <w:t xml:space="preserve"> two main functions: to interface with </w:t>
      </w:r>
      <w:r w:rsidR="001E7945">
        <w:rPr>
          <w:iCs/>
        </w:rPr>
        <w:t>the</w:t>
      </w:r>
      <w:r>
        <w:rPr>
          <w:iCs/>
        </w:rPr>
        <w:t xml:space="preserve"> automobile’s ECU (engine control unit)</w:t>
      </w:r>
      <w:r w:rsidR="00D95CB5">
        <w:rPr>
          <w:iCs/>
        </w:rPr>
        <w:t xml:space="preserve"> to get its speedometer reading</w:t>
      </w:r>
      <w:r>
        <w:rPr>
          <w:iCs/>
        </w:rPr>
        <w:t>, and to communicate with a LIDAR sensor</w:t>
      </w:r>
      <w:r w:rsidR="00D95CB5">
        <w:rPr>
          <w:iCs/>
        </w:rPr>
        <w:t xml:space="preserve"> to determine the</w:t>
      </w:r>
      <w:r w:rsidR="00831C66">
        <w:rPr>
          <w:iCs/>
        </w:rPr>
        <w:t xml:space="preserve"> distance between the vehicle</w:t>
      </w:r>
      <w:r w:rsidR="009F5742">
        <w:rPr>
          <w:iCs/>
        </w:rPr>
        <w:t xml:space="preserve"> t</w:t>
      </w:r>
      <w:r w:rsidR="00062F0A">
        <w:rPr>
          <w:iCs/>
        </w:rPr>
        <w:t>he device was mounted on (referred to as the “ego vehicle”)</w:t>
      </w:r>
      <w:r w:rsidR="00D95CB5">
        <w:rPr>
          <w:iCs/>
        </w:rPr>
        <w:t xml:space="preserve"> and whatever happens to be directly in front of it</w:t>
      </w:r>
      <w:r>
        <w:rPr>
          <w:iCs/>
        </w:rPr>
        <w:t>.</w:t>
      </w:r>
      <w:r w:rsidRPr="00E608D9">
        <w:rPr>
          <w:iCs/>
        </w:rPr>
        <w:t xml:space="preserve"> </w:t>
      </w:r>
    </w:p>
    <w:p w14:paraId="0986AB54" w14:textId="72A60CAD" w:rsidR="00E608D9" w:rsidRDefault="00E608D9" w:rsidP="00F12000">
      <w:pPr>
        <w:pStyle w:val="Header"/>
        <w:tabs>
          <w:tab w:val="clear" w:pos="4320"/>
          <w:tab w:val="clear" w:pos="8640"/>
        </w:tabs>
        <w:spacing w:line="360" w:lineRule="auto"/>
        <w:rPr>
          <w:iCs/>
        </w:rPr>
      </w:pPr>
      <w:r>
        <w:rPr>
          <w:iCs/>
        </w:rPr>
        <w:tab/>
        <w:t>Int</w:t>
      </w:r>
      <w:r w:rsidR="007C7284">
        <w:rPr>
          <w:iCs/>
        </w:rPr>
        <w:t>erfacing with a car’s ECU allowed</w:t>
      </w:r>
      <w:r>
        <w:rPr>
          <w:iCs/>
        </w:rPr>
        <w:t xml:space="preserve"> the connected microcontroller to access a wealth of diagnostic information. </w:t>
      </w:r>
      <w:r w:rsidR="001F2CEA">
        <w:rPr>
          <w:iCs/>
        </w:rPr>
        <w:t xml:space="preserve">Though it certainly would have been possible to try and measure the car’s velocity through other means, interfacing with the ECU </w:t>
      </w:r>
      <w:r w:rsidR="001E7945">
        <w:rPr>
          <w:iCs/>
        </w:rPr>
        <w:t>also provides</w:t>
      </w:r>
      <w:r w:rsidR="001F2CEA">
        <w:rPr>
          <w:iCs/>
        </w:rPr>
        <w:t xml:space="preserve"> power </w:t>
      </w:r>
      <w:r w:rsidR="001E7945">
        <w:rPr>
          <w:iCs/>
        </w:rPr>
        <w:t>directly from the car.</w:t>
      </w:r>
      <w:r w:rsidR="001F2CEA">
        <w:rPr>
          <w:iCs/>
        </w:rPr>
        <w:t xml:space="preserve"> </w:t>
      </w:r>
      <w:r w:rsidR="006E1CE0">
        <w:rPr>
          <w:iCs/>
        </w:rPr>
        <w:t>To</w:t>
      </w:r>
      <w:r w:rsidR="003B4B59">
        <w:rPr>
          <w:iCs/>
        </w:rPr>
        <w:t xml:space="preserve"> </w:t>
      </w:r>
      <w:r w:rsidR="006E1CE0">
        <w:rPr>
          <w:iCs/>
        </w:rPr>
        <w:t>retrieve information, such as current speed, a request must be sent and then a response received via the chip’s onboard SCI peripheral.</w:t>
      </w:r>
    </w:p>
    <w:p w14:paraId="0E675CB5" w14:textId="34DFA0F2" w:rsidR="006E1CE0" w:rsidRDefault="009C2BD3" w:rsidP="00F12000">
      <w:pPr>
        <w:pStyle w:val="Header"/>
        <w:tabs>
          <w:tab w:val="clear" w:pos="4320"/>
          <w:tab w:val="clear" w:pos="8640"/>
        </w:tabs>
        <w:spacing w:line="360" w:lineRule="auto"/>
        <w:rPr>
          <w:iCs/>
        </w:rPr>
      </w:pPr>
      <w:r>
        <w:rPr>
          <w:iCs/>
        </w:rPr>
        <w:tab/>
        <w:t>The LIDAR sensor measure</w:t>
      </w:r>
      <w:r w:rsidR="00AA0C24">
        <w:rPr>
          <w:iCs/>
        </w:rPr>
        <w:t>d</w:t>
      </w:r>
      <w:r w:rsidR="006E1CE0">
        <w:rPr>
          <w:iCs/>
        </w:rPr>
        <w:t xml:space="preserve"> distance</w:t>
      </w:r>
      <w:r w:rsidR="00167C55">
        <w:rPr>
          <w:iCs/>
        </w:rPr>
        <w:t xml:space="preserve"> from the ego vehicle to any object </w:t>
      </w:r>
      <w:r w:rsidR="000D5772">
        <w:rPr>
          <w:iCs/>
        </w:rPr>
        <w:t>in line with the sensor</w:t>
      </w:r>
      <w:r w:rsidR="00A97750">
        <w:rPr>
          <w:iCs/>
        </w:rPr>
        <w:t xml:space="preserve">. </w:t>
      </w:r>
      <w:r w:rsidR="00473E01">
        <w:rPr>
          <w:iCs/>
        </w:rPr>
        <w:t>T</w:t>
      </w:r>
      <w:r w:rsidR="00A97750">
        <w:rPr>
          <w:iCs/>
        </w:rPr>
        <w:t xml:space="preserve">hese measurements </w:t>
      </w:r>
      <w:r w:rsidR="00AA0C24">
        <w:rPr>
          <w:iCs/>
        </w:rPr>
        <w:t>were then</w:t>
      </w:r>
      <w:r w:rsidR="00A97750">
        <w:rPr>
          <w:iCs/>
        </w:rPr>
        <w:t xml:space="preserve"> used to approximate </w:t>
      </w:r>
      <w:r w:rsidR="006E1CE0">
        <w:rPr>
          <w:iCs/>
        </w:rPr>
        <w:t>relativ</w:t>
      </w:r>
      <w:r w:rsidR="00180343">
        <w:rPr>
          <w:iCs/>
        </w:rPr>
        <w:t>e velocity</w:t>
      </w:r>
      <w:r w:rsidR="00473E01">
        <w:rPr>
          <w:iCs/>
        </w:rPr>
        <w:t xml:space="preserve"> by ta</w:t>
      </w:r>
      <w:r w:rsidR="00EB3DF4">
        <w:rPr>
          <w:iCs/>
        </w:rPr>
        <w:t>king the difference between each reading</w:t>
      </w:r>
      <w:r w:rsidR="006E1CE0">
        <w:rPr>
          <w:iCs/>
        </w:rPr>
        <w:t>.</w:t>
      </w:r>
      <w:r w:rsidR="008A030E">
        <w:rPr>
          <w:iCs/>
        </w:rPr>
        <w:t xml:space="preserve"> The velocity of the ego car could then be increased or decreased so that the relative velocity was zero</w:t>
      </w:r>
      <w:r w:rsidR="006E1CE0">
        <w:rPr>
          <w:iCs/>
        </w:rPr>
        <w:t>.</w:t>
      </w:r>
      <w:r w:rsidR="002C296D">
        <w:rPr>
          <w:iCs/>
        </w:rPr>
        <w:t xml:space="preserve"> Then, the cruise control could be set indefinitely</w:t>
      </w:r>
      <w:r w:rsidR="00D8468C">
        <w:rPr>
          <w:iCs/>
        </w:rPr>
        <w:t>.</w:t>
      </w:r>
      <w:r w:rsidR="008A030E">
        <w:rPr>
          <w:iCs/>
        </w:rPr>
        <w:t xml:space="preserve"> To assist with this,</w:t>
      </w:r>
      <w:r w:rsidR="00AA0C24">
        <w:rPr>
          <w:iCs/>
        </w:rPr>
        <w:t xml:space="preserve"> three</w:t>
      </w:r>
      <w:r w:rsidR="00D95CB5">
        <w:rPr>
          <w:iCs/>
        </w:rPr>
        <w:t xml:space="preserve"> LEDs </w:t>
      </w:r>
      <w:r w:rsidR="00AA0C24">
        <w:rPr>
          <w:iCs/>
        </w:rPr>
        <w:t>were</w:t>
      </w:r>
      <w:r w:rsidR="0077470D">
        <w:rPr>
          <w:iCs/>
        </w:rPr>
        <w:t xml:space="preserve"> </w:t>
      </w:r>
      <w:r w:rsidR="00D95CB5">
        <w:rPr>
          <w:iCs/>
        </w:rPr>
        <w:t>included to indicate if the user should speed up, slow down, or maintain velocity to match the car in front of them</w:t>
      </w:r>
      <w:r w:rsidR="0077470D">
        <w:rPr>
          <w:iCs/>
        </w:rPr>
        <w:t>.</w:t>
      </w:r>
    </w:p>
    <w:p w14:paraId="2E5C3F28" w14:textId="62E64E9C" w:rsidR="00BE5E62" w:rsidRDefault="006E1CE0" w:rsidP="00F12000">
      <w:pPr>
        <w:pStyle w:val="Header"/>
        <w:tabs>
          <w:tab w:val="clear" w:pos="4320"/>
          <w:tab w:val="clear" w:pos="8640"/>
        </w:tabs>
        <w:spacing w:line="360" w:lineRule="auto"/>
        <w:ind w:left="1152" w:hanging="1152"/>
        <w:rPr>
          <w:iCs/>
        </w:rPr>
      </w:pPr>
      <w:r>
        <w:rPr>
          <w:iCs/>
        </w:rPr>
        <w:tab/>
      </w:r>
      <w:r w:rsidR="004A15ED">
        <w:rPr>
          <w:iCs/>
        </w:rPr>
        <w:t>Patrick</w:t>
      </w:r>
      <w:r w:rsidR="007F11FC">
        <w:rPr>
          <w:iCs/>
        </w:rPr>
        <w:t xml:space="preserve"> </w:t>
      </w:r>
      <w:r w:rsidR="00CA252B">
        <w:rPr>
          <w:iCs/>
        </w:rPr>
        <w:t>oversaw</w:t>
      </w:r>
      <w:r w:rsidR="0089269D">
        <w:rPr>
          <w:iCs/>
        </w:rPr>
        <w:t xml:space="preserve"> designing the PCB in Eagle. He</w:t>
      </w:r>
      <w:r w:rsidR="00BE5E62">
        <w:rPr>
          <w:iCs/>
        </w:rPr>
        <w:t xml:space="preserve"> wrote the SCI drivers,</w:t>
      </w:r>
    </w:p>
    <w:p w14:paraId="2DB53F8D" w14:textId="5223015B" w:rsidR="0040371B" w:rsidRDefault="0089269D" w:rsidP="00F12000">
      <w:pPr>
        <w:pStyle w:val="Header"/>
        <w:tabs>
          <w:tab w:val="clear" w:pos="4320"/>
          <w:tab w:val="clear" w:pos="8640"/>
        </w:tabs>
        <w:spacing w:line="360" w:lineRule="auto"/>
        <w:ind w:left="1152" w:hanging="1152"/>
        <w:rPr>
          <w:iCs/>
        </w:rPr>
      </w:pPr>
      <w:r>
        <w:rPr>
          <w:iCs/>
        </w:rPr>
        <w:t>and</w:t>
      </w:r>
      <w:r w:rsidR="00BE5E62">
        <w:rPr>
          <w:iCs/>
        </w:rPr>
        <w:t xml:space="preserve"> </w:t>
      </w:r>
      <w:r w:rsidR="0040371B">
        <w:rPr>
          <w:iCs/>
        </w:rPr>
        <w:t>designed</w:t>
      </w:r>
      <w:r w:rsidR="00BE5E62">
        <w:rPr>
          <w:iCs/>
        </w:rPr>
        <w:t xml:space="preserve"> the additional hardware required for the serial communication. </w:t>
      </w:r>
      <w:r w:rsidR="001E7945">
        <w:rPr>
          <w:iCs/>
        </w:rPr>
        <w:t>He also</w:t>
      </w:r>
    </w:p>
    <w:p w14:paraId="08C764DB" w14:textId="3C3F5192" w:rsidR="006E1CE0" w:rsidRDefault="00BE5E62" w:rsidP="001E7945">
      <w:pPr>
        <w:pStyle w:val="Header"/>
        <w:tabs>
          <w:tab w:val="clear" w:pos="4320"/>
          <w:tab w:val="clear" w:pos="8640"/>
        </w:tabs>
        <w:spacing w:line="360" w:lineRule="auto"/>
        <w:ind w:left="1152" w:hanging="1152"/>
        <w:rPr>
          <w:iCs/>
        </w:rPr>
      </w:pPr>
      <w:r>
        <w:rPr>
          <w:iCs/>
        </w:rPr>
        <w:t>had a part in creating</w:t>
      </w:r>
      <w:r w:rsidR="0040371B">
        <w:rPr>
          <w:iCs/>
        </w:rPr>
        <w:t xml:space="preserve"> </w:t>
      </w:r>
      <w:r>
        <w:rPr>
          <w:iCs/>
        </w:rPr>
        <w:t xml:space="preserve">the 3-D printed case and lid for </w:t>
      </w:r>
      <w:r w:rsidR="0040371B">
        <w:rPr>
          <w:iCs/>
        </w:rPr>
        <w:t>the</w:t>
      </w:r>
      <w:r w:rsidR="001E7945">
        <w:rPr>
          <w:iCs/>
        </w:rPr>
        <w:t xml:space="preserve"> </w:t>
      </w:r>
      <w:r>
        <w:rPr>
          <w:iCs/>
        </w:rPr>
        <w:t>project.</w:t>
      </w:r>
    </w:p>
    <w:p w14:paraId="6474E552" w14:textId="77777777" w:rsidR="004A15ED" w:rsidRDefault="004A15ED" w:rsidP="00F12000">
      <w:pPr>
        <w:pStyle w:val="Header"/>
        <w:tabs>
          <w:tab w:val="clear" w:pos="4320"/>
          <w:tab w:val="clear" w:pos="8640"/>
        </w:tabs>
        <w:spacing w:line="360" w:lineRule="auto"/>
        <w:rPr>
          <w:iCs/>
        </w:rPr>
      </w:pPr>
      <w:r>
        <w:rPr>
          <w:iCs/>
        </w:rPr>
        <w:tab/>
        <w:t>Will</w:t>
      </w:r>
      <w:r w:rsidR="0077470D">
        <w:rPr>
          <w:iCs/>
        </w:rPr>
        <w:t xml:space="preserve"> wrote a large chunk of the software, including the main loop and the preliminary version of the LIDAR driver. </w:t>
      </w:r>
      <w:r w:rsidR="0089269D">
        <w:rPr>
          <w:iCs/>
        </w:rPr>
        <w:t>He also designed and built the LIDAR enclosure and created the poster board for the SPARK challenge, as well as creating the YouTube video that was put online.</w:t>
      </w:r>
    </w:p>
    <w:p w14:paraId="738E6ABB" w14:textId="77777777" w:rsidR="004A15ED" w:rsidRPr="00E608D9" w:rsidRDefault="0077470D" w:rsidP="00F12000">
      <w:pPr>
        <w:pStyle w:val="Header"/>
        <w:tabs>
          <w:tab w:val="clear" w:pos="4320"/>
          <w:tab w:val="clear" w:pos="8640"/>
        </w:tabs>
        <w:spacing w:line="360" w:lineRule="auto"/>
        <w:rPr>
          <w:iCs/>
        </w:rPr>
      </w:pPr>
      <w:r>
        <w:rPr>
          <w:iCs/>
        </w:rPr>
        <w:tab/>
        <w:t>Tyler programmed the three PWM LEDs and helped write the final version of the LIDAR driver.</w:t>
      </w:r>
      <w:r w:rsidR="0089269D">
        <w:rPr>
          <w:iCs/>
        </w:rPr>
        <w:t xml:space="preserve"> He </w:t>
      </w:r>
      <w:r w:rsidR="0040371B">
        <w:rPr>
          <w:iCs/>
        </w:rPr>
        <w:t>and</w:t>
      </w:r>
      <w:r w:rsidR="0089269D">
        <w:rPr>
          <w:iCs/>
        </w:rPr>
        <w:t xml:space="preserve"> Pat </w:t>
      </w:r>
      <w:r w:rsidR="0040371B">
        <w:rPr>
          <w:iCs/>
        </w:rPr>
        <w:t>got the voltage regulator working</w:t>
      </w:r>
      <w:r w:rsidR="0089269D">
        <w:rPr>
          <w:iCs/>
        </w:rPr>
        <w:t xml:space="preserve">, and </w:t>
      </w:r>
      <w:r w:rsidR="0040371B">
        <w:rPr>
          <w:iCs/>
        </w:rPr>
        <w:t xml:space="preserve">he also </w:t>
      </w:r>
      <w:r w:rsidR="0089269D">
        <w:rPr>
          <w:iCs/>
        </w:rPr>
        <w:t>assisted in creating the case as well as largely designing the lid and building a prototype out of paper.</w:t>
      </w:r>
    </w:p>
    <w:p w14:paraId="39A17002" w14:textId="77777777" w:rsidR="00A368B9" w:rsidRDefault="00A368B9" w:rsidP="00A368B9">
      <w:pPr>
        <w:rPr>
          <w:b/>
          <w:bCs/>
          <w:sz w:val="28"/>
        </w:rPr>
      </w:pPr>
    </w:p>
    <w:p w14:paraId="0152E21C" w14:textId="77777777" w:rsidR="00A368B9" w:rsidRDefault="00ED1EFD" w:rsidP="00A368B9">
      <w:pPr>
        <w:numPr>
          <w:ilvl w:val="0"/>
          <w:numId w:val="37"/>
        </w:numPr>
        <w:rPr>
          <w:b/>
          <w:sz w:val="28"/>
          <w:szCs w:val="28"/>
        </w:rPr>
      </w:pPr>
      <w:r w:rsidRPr="7F137266">
        <w:rPr>
          <w:b/>
          <w:sz w:val="28"/>
          <w:szCs w:val="28"/>
        </w:rPr>
        <w:br w:type="page"/>
      </w:r>
      <w:r w:rsidR="00A50805" w:rsidRPr="7F137266">
        <w:rPr>
          <w:b/>
          <w:sz w:val="28"/>
          <w:szCs w:val="28"/>
        </w:rPr>
        <w:lastRenderedPageBreak/>
        <w:t>Interface Design</w:t>
      </w:r>
    </w:p>
    <w:p w14:paraId="09C69E1C" w14:textId="77777777" w:rsidR="0068151C" w:rsidRDefault="0068151C" w:rsidP="00D35D4C">
      <w:pPr>
        <w:contextualSpacing/>
        <w:rPr>
          <w:i/>
          <w:color w:val="FF0000"/>
        </w:rPr>
      </w:pPr>
    </w:p>
    <w:p w14:paraId="23AC5338" w14:textId="0AA175DE" w:rsidR="00A97750" w:rsidRDefault="0068151C" w:rsidP="00D35D4C">
      <w:pPr>
        <w:spacing w:line="360" w:lineRule="auto"/>
        <w:contextualSpacing/>
      </w:pPr>
      <w:r>
        <w:rPr>
          <w:color w:val="FF0000"/>
        </w:rPr>
        <w:tab/>
      </w:r>
      <w:r w:rsidR="0011578B">
        <w:t>The user interface consisted</w:t>
      </w:r>
      <w:r w:rsidR="00DA4DDF">
        <w:t xml:space="preserve"> of two four-by-seven segment displays and three “direction arrow” LEDs. A LIDAR </w:t>
      </w:r>
      <w:r w:rsidR="00AA6040">
        <w:t>was</w:t>
      </w:r>
      <w:r w:rsidR="00DA4DDF">
        <w:t xml:space="preserve"> used to determine the distance of the current car from the car in front of it. An OBD-to-UART board was used to provide power to the project as well as determine the car’s speed. An external switch was used to connect or disconnect power to the external boards.</w:t>
      </w:r>
      <w:r w:rsidR="00FA39FF">
        <w:t xml:space="preserve"> Two eight-bit shift registers were daisy chained together to form a 16-bit shift register and connected to the LED displays.</w:t>
      </w:r>
    </w:p>
    <w:p w14:paraId="70750772" w14:textId="087E7A12" w:rsidR="00C46AAF" w:rsidRDefault="00A61097" w:rsidP="00D35D4C">
      <w:pPr>
        <w:spacing w:line="360" w:lineRule="auto"/>
        <w:contextualSpacing/>
      </w:pPr>
      <w:r>
        <w:tab/>
        <w:t>The 16-bit shift register</w:t>
      </w:r>
      <w:r w:rsidR="00C46AAF">
        <w:t xml:space="preserve"> controlled the individual segments of the display</w:t>
      </w:r>
      <w:r>
        <w:t xml:space="preserve">. The 4x7 segment displays were multiplexed, so </w:t>
      </w:r>
      <w:r w:rsidR="009216D1">
        <w:t>the shift registers could only specify</w:t>
      </w:r>
      <w:r>
        <w:t xml:space="preserve"> a single digit at a time. By changing whether the common cathode for each digit was high or low, which digit was currently being displayed could be changed. Thus, if the shift register was changed and the corresponding common cathode was held high, a single digit</w:t>
      </w:r>
      <w:r w:rsidR="008355A3">
        <w:t xml:space="preserve"> of the four</w:t>
      </w:r>
      <w:r>
        <w:t xml:space="preserve"> could be illuminated. By illuminating multiple segments in rapid succession, all four digits would look like they were illuminated at the same time due to persistence of vision</w:t>
      </w:r>
      <w:r w:rsidR="000D1E6D">
        <w:t xml:space="preserve"> [5]</w:t>
      </w:r>
      <w:r>
        <w:t>.</w:t>
      </w:r>
    </w:p>
    <w:p w14:paraId="7372914E" w14:textId="0FADECC1" w:rsidR="00A75DBE" w:rsidRDefault="00FA39FF" w:rsidP="00D35D4C">
      <w:pPr>
        <w:spacing w:line="360" w:lineRule="auto"/>
        <w:contextualSpacing/>
      </w:pPr>
      <w:r>
        <w:tab/>
        <w:t>The LIDAR had both an I2C and a PWM interface</w:t>
      </w:r>
      <w:r w:rsidR="00BD0F62">
        <w:t xml:space="preserve"> [2]</w:t>
      </w:r>
      <w:r>
        <w:t>. As the 9S12C does not have an I2C interface, the PWM interface was used. The PWM interface required a mode co</w:t>
      </w:r>
      <w:r w:rsidR="00A75DBE">
        <w:t>ntrol switch and an input pin</w:t>
      </w:r>
      <w:r>
        <w:t xml:space="preserve">. Both were connected to the mode control </w:t>
      </w:r>
      <w:r w:rsidR="00A75DBE">
        <w:t>line;</w:t>
      </w:r>
      <w:r>
        <w:t xml:space="preserve"> </w:t>
      </w:r>
      <w:r w:rsidR="00A75DBE">
        <w:t>however,</w:t>
      </w:r>
      <w:r>
        <w:t xml:space="preserve"> </w:t>
      </w:r>
      <w:r w:rsidR="00A75DBE">
        <w:t>a resistor was connected to the mode control line to prevent bus contention. In order to request a reading from the sensor, the mode control line was driven low. The LIDAR would then drive the line high proportional to the distance measured</w:t>
      </w:r>
      <w:r w:rsidR="0042177E">
        <w:t xml:space="preserve"> [2]</w:t>
      </w:r>
      <w:r w:rsidR="00A75DBE">
        <w:t>.</w:t>
      </w:r>
    </w:p>
    <w:p w14:paraId="11135347" w14:textId="64CA28D6" w:rsidR="003D6FED" w:rsidRDefault="00A75DBE" w:rsidP="00D35D4C">
      <w:pPr>
        <w:spacing w:line="360" w:lineRule="auto"/>
        <w:contextualSpacing/>
      </w:pPr>
      <w:r>
        <w:tab/>
        <w:t>The Sparkfun OBD-to-UART board provided both power for the project as well as the vehicle’s speed. The OBD board used 0-5v logic levels, so a MAX232 IC mounted on an external board facilitated communication between the OBD board and the 9S12C.</w:t>
      </w:r>
      <w:r w:rsidR="00224A06">
        <w:t xml:space="preserve"> </w:t>
      </w:r>
      <w:r w:rsidR="003D6FED">
        <w:t>A linear regulator connected to the car battery voltage breakout on the OBD-to-UART</w:t>
      </w:r>
      <w:r>
        <w:t xml:space="preserve"> </w:t>
      </w:r>
      <w:r w:rsidR="003D6FED">
        <w:t>provides 5V power to the board</w:t>
      </w:r>
      <w:r w:rsidR="0042177E">
        <w:t xml:space="preserve"> [1]</w:t>
      </w:r>
      <w:r w:rsidR="003D6FED">
        <w:t>.</w:t>
      </w:r>
    </w:p>
    <w:p w14:paraId="24833C2A" w14:textId="3CF57D3F" w:rsidR="003D6FED" w:rsidRDefault="007F7ED6" w:rsidP="00D35D4C">
      <w:pPr>
        <w:spacing w:line="360" w:lineRule="auto"/>
        <w:ind w:firstLine="1152"/>
        <w:contextualSpacing/>
      </w:pPr>
      <w:r>
        <w:t>The OBD board received and sent</w:t>
      </w:r>
      <w:r w:rsidR="00224A06">
        <w:t xml:space="preserve"> data as a series of ASCII characters</w:t>
      </w:r>
      <w:r w:rsidR="003D6FED">
        <w:t>. Commands sent to the microcontroller on the OBD board are prefixed by “at”. The two relevant commands are “atz”, which initializes the OBD communications interface, and “atsp0”, which automatically determined the OBD protocol standards the car uses.</w:t>
      </w:r>
    </w:p>
    <w:p w14:paraId="3F7C52D0" w14:textId="4845A3A0" w:rsidR="003D6FED" w:rsidRDefault="003D6FED" w:rsidP="00D35D4C">
      <w:pPr>
        <w:spacing w:line="360" w:lineRule="auto"/>
        <w:contextualSpacing/>
      </w:pPr>
      <w:r>
        <w:tab/>
        <w:t>Commands not prefixed with an “at” were interpreted to be OBD commands. Any value that was not a string of ASCII hexadecimal (</w:t>
      </w:r>
      <w:r w:rsidR="00C17A82">
        <w:t xml:space="preserve">e.g. </w:t>
      </w:r>
      <w:r>
        <w:t>“0”-“9”, “A”-“F” or “a</w:t>
      </w:r>
      <w:r w:rsidR="00C17A82">
        <w:t>”</w:t>
      </w:r>
      <w:r>
        <w:t>-</w:t>
      </w:r>
      <w:r w:rsidR="00C17A82">
        <w:t>“</w:t>
      </w:r>
      <w:r>
        <w:t>f”) character</w:t>
      </w:r>
      <w:r w:rsidR="00C17A82">
        <w:t>s</w:t>
      </w:r>
      <w:r>
        <w:t xml:space="preserve"> </w:t>
      </w:r>
      <w:r w:rsidR="00C17A82">
        <w:t xml:space="preserve">was rejected by the board. By default, the OBD-to-UART board echoed characters sent to it. </w:t>
      </w:r>
      <w:r w:rsidR="00C17A82">
        <w:lastRenderedPageBreak/>
        <w:t>When it was prepared for a new command, it would send a greater than sign (“&gt;”) to the microcontroller. Commands sent to the board were delimited by a carriage return character.</w:t>
      </w:r>
    </w:p>
    <w:p w14:paraId="32A301AD" w14:textId="28A6D4EE" w:rsidR="00C17A82" w:rsidRDefault="00C17A82" w:rsidP="00D35D4C">
      <w:pPr>
        <w:spacing w:line="360" w:lineRule="auto"/>
        <w:contextualSpacing/>
      </w:pPr>
      <w:r>
        <w:tab/>
        <w:t>The OBD protocol accepts two-byte commands. The first byte was the instruction group. Group “01” contained general vehicle information, and was the only group of commands used by this project. The second byte was the command instruction. The microcontroller only needed the speed requested, which was command “0D” in the “01” subgroup. The car ECU responded with the byte “41 0D” to acknowledge that a speed request was sent, then two postbytes containing the speed in hexadecimal.</w:t>
      </w:r>
      <w:r w:rsidR="00C46AAF">
        <w:t xml:space="preserve"> Since the OBD-to-UART board changed these bytes into their string equivalent, the response received was in the form “41 0D XX” where XX was the speed in hexadecimal.</w:t>
      </w:r>
    </w:p>
    <w:p w14:paraId="3C97472B" w14:textId="2E20F4A2" w:rsidR="00957577" w:rsidRDefault="00957577" w:rsidP="00A97750">
      <w:pPr>
        <w:ind w:firstLine="630"/>
      </w:pPr>
      <w:r>
        <w:t xml:space="preserve"> </w:t>
      </w:r>
    </w:p>
    <w:p w14:paraId="12920A53" w14:textId="77777777" w:rsidR="00A368B9" w:rsidRPr="00A13F00" w:rsidRDefault="00A368B9" w:rsidP="00A368B9"/>
    <w:p w14:paraId="7E8380BE" w14:textId="68657E1B" w:rsidR="00A368B9" w:rsidRDefault="00ED1EFD" w:rsidP="00D35D4C">
      <w:pPr>
        <w:pStyle w:val="Heading1"/>
        <w:numPr>
          <w:ilvl w:val="0"/>
          <w:numId w:val="37"/>
        </w:numPr>
        <w:jc w:val="left"/>
        <w:rPr>
          <w:b/>
          <w:sz w:val="28"/>
          <w:szCs w:val="28"/>
        </w:rPr>
      </w:pPr>
      <w:r>
        <w:rPr>
          <w:b/>
          <w:sz w:val="28"/>
          <w:szCs w:val="28"/>
        </w:rPr>
        <w:br w:type="page"/>
      </w:r>
      <w:r w:rsidR="00CE35A9">
        <w:rPr>
          <w:b/>
          <w:sz w:val="28"/>
          <w:szCs w:val="28"/>
        </w:rPr>
        <w:lastRenderedPageBreak/>
        <w:t>Microcontroller Resource</w:t>
      </w:r>
      <w:r w:rsidR="00A50805">
        <w:rPr>
          <w:b/>
          <w:sz w:val="28"/>
          <w:szCs w:val="28"/>
        </w:rPr>
        <w:t xml:space="preserve"> Utilization</w:t>
      </w:r>
    </w:p>
    <w:p w14:paraId="18A3B83D" w14:textId="77777777" w:rsidR="00D35D4C" w:rsidRPr="00D35D4C" w:rsidRDefault="00D35D4C" w:rsidP="00D35D4C">
      <w:pPr>
        <w:contextualSpacing/>
      </w:pPr>
    </w:p>
    <w:p w14:paraId="40BE1B92" w14:textId="07767F99" w:rsidR="00115A0A" w:rsidRDefault="0057140F" w:rsidP="00D35D4C">
      <w:pPr>
        <w:spacing w:line="360" w:lineRule="auto"/>
        <w:ind w:firstLine="630"/>
        <w:contextualSpacing/>
      </w:pPr>
      <w:r>
        <w:t xml:space="preserve">The microcontroller </w:t>
      </w:r>
      <w:r w:rsidR="00D733CB">
        <w:t>utilized</w:t>
      </w:r>
      <w:r>
        <w:t xml:space="preserve"> </w:t>
      </w:r>
      <w:r w:rsidR="00AE3167">
        <w:t xml:space="preserve">the ATD, SCI, SPI, TIM, and PWM modules. The TIM, PWM, and SPI modules </w:t>
      </w:r>
      <w:r w:rsidR="00D733CB">
        <w:t>were</w:t>
      </w:r>
      <w:r w:rsidR="00AE3167">
        <w:t xml:space="preserve"> used for displaying information to the user, and the </w:t>
      </w:r>
      <w:r w:rsidR="001805BE">
        <w:t xml:space="preserve">TIM, </w:t>
      </w:r>
      <w:r w:rsidR="00AE3167">
        <w:t>ATD and SCI</w:t>
      </w:r>
      <w:r w:rsidR="00115A0A">
        <w:t xml:space="preserve"> </w:t>
      </w:r>
      <w:r w:rsidR="00D733CB">
        <w:t>were</w:t>
      </w:r>
      <w:r w:rsidR="00115A0A">
        <w:t xml:space="preserve"> used to gather information from the sensors.</w:t>
      </w:r>
    </w:p>
    <w:p w14:paraId="50D53326" w14:textId="7C9460FC" w:rsidR="004F6FD8" w:rsidRDefault="003B4DCD" w:rsidP="00D35D4C">
      <w:pPr>
        <w:spacing w:line="360" w:lineRule="auto"/>
        <w:ind w:firstLine="630"/>
        <w:contextualSpacing/>
      </w:pPr>
      <w:r>
        <w:t xml:space="preserve">The SPI module </w:t>
      </w:r>
      <w:r w:rsidR="00D733CB">
        <w:t>was</w:t>
      </w:r>
      <w:r>
        <w:t xml:space="preserve"> used to control </w:t>
      </w:r>
      <w:r w:rsidR="00655B27">
        <w:t>a shift register</w:t>
      </w:r>
      <w:r>
        <w:t xml:space="preserve"> </w:t>
      </w:r>
      <w:r w:rsidR="00655B27">
        <w:t xml:space="preserve">connected to </w:t>
      </w:r>
      <w:r w:rsidR="00FD1CF4">
        <w:t xml:space="preserve">a multiplexed 4x7 segment display. </w:t>
      </w:r>
      <w:r w:rsidR="00655B27">
        <w:t xml:space="preserve">This was implemented by using two eight-bit shift registers which were daisy chained to create a single 16-bit shift register. </w:t>
      </w:r>
      <w:r w:rsidR="002E24C1">
        <w:t>[4]</w:t>
      </w:r>
      <w:r w:rsidR="00655B27">
        <w:t xml:space="preserve"> The SPI clock was connected to the input clock of the shift registers.</w:t>
      </w:r>
    </w:p>
    <w:p w14:paraId="6B11A2B2" w14:textId="6E00A691" w:rsidR="003B4DCD" w:rsidRDefault="004F6FD8" w:rsidP="00D35D4C">
      <w:pPr>
        <w:spacing w:line="360" w:lineRule="auto"/>
        <w:ind w:firstLine="630"/>
        <w:contextualSpacing/>
      </w:pPr>
      <w:r>
        <w:t>As mentioned in the paragraph prior, the 4x7 segment displays were multiplexed.</w:t>
      </w:r>
      <w:r w:rsidR="00FD1CF4">
        <w:t xml:space="preserve"> </w:t>
      </w:r>
      <w:r w:rsidR="004917CD">
        <w:t xml:space="preserve">Multiplexing </w:t>
      </w:r>
      <w:r w:rsidR="00A32DE2">
        <w:t xml:space="preserve">in the context of a multi-digit display means that all of the identical </w:t>
      </w:r>
      <w:r w:rsidR="00E90664">
        <w:t>anode</w:t>
      </w:r>
      <w:r w:rsidR="00A32DE2">
        <w:t xml:space="preserve"> segments for the numbers </w:t>
      </w:r>
      <w:r w:rsidR="00D733CB">
        <w:t>were</w:t>
      </w:r>
      <w:r w:rsidR="00A32DE2">
        <w:t xml:space="preserve"> wired together (e.g. the “A” </w:t>
      </w:r>
      <w:r w:rsidR="00E90664">
        <w:t>anode</w:t>
      </w:r>
      <w:r w:rsidR="00A32DE2">
        <w:t xml:space="preserve"> for t</w:t>
      </w:r>
      <w:r w:rsidR="00AC35D6">
        <w:t xml:space="preserve">he first digit </w:t>
      </w:r>
      <w:r w:rsidR="00785AD5">
        <w:t>was</w:t>
      </w:r>
      <w:r w:rsidR="00AC35D6">
        <w:t xml:space="preserve"> connected to the “A” </w:t>
      </w:r>
      <w:r w:rsidR="0099359B">
        <w:t xml:space="preserve">anode of the other three digits). </w:t>
      </w:r>
      <w:r w:rsidR="002E24C1">
        <w:t>[5]</w:t>
      </w:r>
      <w:r w:rsidR="0099359B">
        <w:t xml:space="preserve"> The common cathode for each digit was connected to</w:t>
      </w:r>
      <w:r w:rsidR="00651D91">
        <w:t xml:space="preserve"> separate</w:t>
      </w:r>
      <w:r w:rsidR="0099359B">
        <w:t xml:space="preserve"> GPIO</w:t>
      </w:r>
      <w:r w:rsidR="00651D91">
        <w:t xml:space="preserve"> pins. </w:t>
      </w:r>
      <w:r w:rsidR="00914755">
        <w:t xml:space="preserve">In order </w:t>
      </w:r>
      <w:r w:rsidR="001A3CC1">
        <w:t xml:space="preserve">for all four digits to be visible the controller </w:t>
      </w:r>
      <w:r w:rsidR="00D733CB">
        <w:t>needed</w:t>
      </w:r>
      <w:r w:rsidR="001A3CC1">
        <w:t xml:space="preserve"> to</w:t>
      </w:r>
      <w:r w:rsidR="0010547F">
        <w:t xml:space="preserve"> update the display within strict time requirements</w:t>
      </w:r>
      <w:r w:rsidR="00D733CB">
        <w:t xml:space="preserve">. </w:t>
      </w:r>
      <w:r w:rsidR="00375CF8">
        <w:t>I</w:t>
      </w:r>
      <w:r w:rsidR="0010547F">
        <w:t>t was experimentally determined that any update rate less than 50 Hz would cause a visible “scanning” effect. The timer module was employe</w:t>
      </w:r>
      <w:r w:rsidR="00655B27">
        <w:t>d in an interrupt-driven mode using TIM7 output compare to ensure that the refresh rate for</w:t>
      </w:r>
      <w:r w:rsidR="004D7FCB">
        <w:t xml:space="preserve"> each of</w:t>
      </w:r>
      <w:r w:rsidR="00655B27">
        <w:t xml:space="preserve"> the seven-segment displays remained consistent</w:t>
      </w:r>
      <w:r w:rsidR="002C434E">
        <w:t xml:space="preserve"> at approximately 50 </w:t>
      </w:r>
      <w:r w:rsidR="00D41E0C">
        <w:t>H</w:t>
      </w:r>
      <w:r w:rsidR="002C434E">
        <w:t>z</w:t>
      </w:r>
      <w:r w:rsidR="00655B27">
        <w:t>.</w:t>
      </w:r>
      <w:r w:rsidR="00D733CB">
        <w:t xml:space="preserve"> </w:t>
      </w:r>
    </w:p>
    <w:p w14:paraId="2C669063" w14:textId="2AB83C23" w:rsidR="00FE3C9D" w:rsidRDefault="00115A0A" w:rsidP="00D35D4C">
      <w:pPr>
        <w:spacing w:line="360" w:lineRule="auto"/>
        <w:ind w:firstLine="630"/>
        <w:contextualSpacing/>
      </w:pPr>
      <w:r>
        <w:t xml:space="preserve">The </w:t>
      </w:r>
      <w:r w:rsidR="00FE3C9D">
        <w:t>PWM</w:t>
      </w:r>
      <w:r>
        <w:t xml:space="preserve"> module</w:t>
      </w:r>
      <w:r w:rsidR="00C42176">
        <w:t xml:space="preserve"> </w:t>
      </w:r>
      <w:r w:rsidR="00FE3C9D">
        <w:t>was used to modulate the brightness of the speed up/slow down LEDs. The PWM duty cycle was then changed proportional to the difference between the current LIDAR reading and the previous reading.</w:t>
      </w:r>
      <w:r w:rsidR="00D733CB">
        <w:t xml:space="preserve"> </w:t>
      </w:r>
      <w:r w:rsidR="00D35D4C">
        <w:t>T</w:t>
      </w:r>
      <w:r w:rsidR="00D733CB">
        <w:t>he PWM clock was set to operate at the bus clock speed and the period was set to 255 cycles.</w:t>
      </w:r>
    </w:p>
    <w:p w14:paraId="1582A441" w14:textId="7EB92C3E" w:rsidR="00115A0A" w:rsidRDefault="00115A0A" w:rsidP="00D35D4C">
      <w:pPr>
        <w:spacing w:line="360" w:lineRule="auto"/>
        <w:ind w:firstLine="630"/>
        <w:contextualSpacing/>
      </w:pPr>
      <w:r>
        <w:t>The SCI module</w:t>
      </w:r>
      <w:r w:rsidR="00C42176">
        <w:t xml:space="preserve"> operat</w:t>
      </w:r>
      <w:r w:rsidR="00D733CB">
        <w:t>ed</w:t>
      </w:r>
      <w:r w:rsidR="00C42176">
        <w:t xml:space="preserve"> in an interrupt driven mode with circular bu</w:t>
      </w:r>
      <w:r w:rsidR="008578CE">
        <w:t>ffers for both input and output.</w:t>
      </w:r>
      <w:r w:rsidR="001C5150">
        <w:t xml:space="preserve"> </w:t>
      </w:r>
      <w:r w:rsidR="00D41E0C">
        <w:t xml:space="preserve">Any time a transmission </w:t>
      </w:r>
      <w:r w:rsidR="00785AD5">
        <w:t>was</w:t>
      </w:r>
      <w:r w:rsidR="00D41E0C">
        <w:t xml:space="preserve"> r</w:t>
      </w:r>
      <w:r w:rsidR="00D733CB">
        <w:t>equired, the data to transmit was</w:t>
      </w:r>
      <w:r w:rsidR="00D41E0C">
        <w:t xml:space="preserve"> placed in the output buffer and outp</w:t>
      </w:r>
      <w:r w:rsidR="00D733CB">
        <w:t>ut ready interrupts were</w:t>
      </w:r>
      <w:r w:rsidR="00D41E0C">
        <w:t xml:space="preserve"> enabled. When the output buffer</w:t>
      </w:r>
      <w:r w:rsidR="00D733CB">
        <w:t xml:space="preserve"> was</w:t>
      </w:r>
      <w:r w:rsidR="00D41E0C">
        <w:t xml:space="preserve"> empty,</w:t>
      </w:r>
      <w:r w:rsidR="00D733CB">
        <w:t xml:space="preserve"> the transmit ready interrupt was</w:t>
      </w:r>
      <w:r w:rsidR="00D41E0C">
        <w:t xml:space="preserve"> disabled. The data received interrupt </w:t>
      </w:r>
      <w:r w:rsidR="00D733CB">
        <w:t>was</w:t>
      </w:r>
      <w:r w:rsidR="00D41E0C">
        <w:t xml:space="preserve"> always enabled, and received </w:t>
      </w:r>
      <w:r w:rsidR="00D733CB">
        <w:t>data took</w:t>
      </w:r>
      <w:r w:rsidR="00D41E0C">
        <w:t xml:space="preserve"> priority over transmitted data.</w:t>
      </w:r>
      <w:r w:rsidR="001C5150">
        <w:t xml:space="preserve"> This approach to serial communication al</w:t>
      </w:r>
      <w:r w:rsidR="00D733CB">
        <w:t>lowed</w:t>
      </w:r>
      <w:r w:rsidR="001C5150">
        <w:t xml:space="preserve"> for more lenient timing compared to </w:t>
      </w:r>
      <w:r w:rsidR="00A84A61">
        <w:t xml:space="preserve">program-driven operation, as the main loop </w:t>
      </w:r>
      <w:r w:rsidR="00D733CB">
        <w:t>did</w:t>
      </w:r>
      <w:r w:rsidR="00A84A61">
        <w:t xml:space="preserve"> not need to run at a certain speed to ensure that data is received. </w:t>
      </w:r>
      <w:r w:rsidR="00D41E0C">
        <w:t>An interr</w:t>
      </w:r>
      <w:r w:rsidR="00D733CB">
        <w:t>upt driven module could</w:t>
      </w:r>
      <w:r w:rsidR="00D41E0C">
        <w:t xml:space="preserve"> also av</w:t>
      </w:r>
      <w:r w:rsidR="00D733CB">
        <w:t xml:space="preserve">oid being preempted </w:t>
      </w:r>
      <w:r w:rsidR="00D41E0C">
        <w:t>by a lower priority interrupt.</w:t>
      </w:r>
      <w:r w:rsidR="00D733CB">
        <w:t xml:space="preserve"> This ensured that every bit received was placed into memory.</w:t>
      </w:r>
      <w:r w:rsidR="00A84A61">
        <w:t xml:space="preserve"> </w:t>
      </w:r>
      <w:r w:rsidR="00D41E0C">
        <w:t>During initialization, the S</w:t>
      </w:r>
      <w:r w:rsidR="00D733CB">
        <w:t>CI sent</w:t>
      </w:r>
      <w:r w:rsidR="00D41E0C">
        <w:t xml:space="preserve"> out a string to wake up the OBD-to-UART board, and then a second string</w:t>
      </w:r>
      <w:r w:rsidR="000F3A76">
        <w:t xml:space="preserve"> was sent</w:t>
      </w:r>
      <w:r w:rsidR="00D41E0C">
        <w:t xml:space="preserve"> to enable automatic </w:t>
      </w:r>
      <w:r w:rsidR="00FE3C9D">
        <w:t>detection of the OBD protocol.</w:t>
      </w:r>
      <w:r w:rsidR="002E24C1">
        <w:t xml:space="preserve"> [1]</w:t>
      </w:r>
    </w:p>
    <w:p w14:paraId="06190C17" w14:textId="0596E269" w:rsidR="00D733CB" w:rsidRDefault="00D733CB" w:rsidP="00D35D4C">
      <w:pPr>
        <w:spacing w:line="360" w:lineRule="auto"/>
        <w:ind w:firstLine="630"/>
        <w:contextualSpacing/>
      </w:pPr>
      <w:r>
        <w:lastRenderedPageBreak/>
        <w:t xml:space="preserve">The ATD </w:t>
      </w:r>
      <w:r w:rsidR="000F3A76">
        <w:t xml:space="preserve">module was used in a similar manner to a pulse accumulator. The LIDAR interfaced with the microcontroller using a PWM-based protocol. The LIDAR would then set the line high for 10 microseconds for every centimeter of distance detected. </w:t>
      </w:r>
      <w:r w:rsidR="002E24C1">
        <w:t>[2]</w:t>
      </w:r>
      <w:r w:rsidR="000F3A76">
        <w:t xml:space="preserve"> As it was determined that the aperture was too small to average the PWM reading without modifying the bus clock (and slowing down other peripherals)</w:t>
      </w:r>
      <w:r w:rsidR="004F24A8">
        <w:t xml:space="preserve"> [6]</w:t>
      </w:r>
      <w:r w:rsidR="000F3A76">
        <w:t>, an alternative method was used. The ATD was set to behave in an interrupt driven fashion every time a measurement was requested. The aperture was set to generate an interrupt every 10 microseconds. For every time the ATD reported a 3.3 V signal (the logic level of the sensor), a counter was accumulated.</w:t>
      </w:r>
      <w:r w:rsidR="00DA4DDF">
        <w:t xml:space="preserve"> When the line was driven low again, the counter stopped and the mode control line was set high and ATD interrupts disabled. Since the mode control needed to be set high immediately after the reading finished to avoid picking up multiple measurements, the ATD was used rather than the pulse accumulator.</w:t>
      </w:r>
    </w:p>
    <w:p w14:paraId="25C25EBA" w14:textId="6BE0A183" w:rsidR="00E146ED" w:rsidRPr="00E146ED" w:rsidRDefault="00ED1EFD" w:rsidP="00E146ED">
      <w:pPr>
        <w:numPr>
          <w:ilvl w:val="0"/>
          <w:numId w:val="37"/>
        </w:numPr>
        <w:spacing w:line="360" w:lineRule="auto"/>
        <w:rPr>
          <w:b/>
        </w:rPr>
      </w:pPr>
      <w:r>
        <w:rPr>
          <w:b/>
          <w:sz w:val="28"/>
          <w:szCs w:val="28"/>
        </w:rPr>
        <w:br w:type="page"/>
      </w:r>
      <w:r w:rsidR="00D83BC6">
        <w:rPr>
          <w:b/>
          <w:sz w:val="28"/>
          <w:szCs w:val="28"/>
        </w:rPr>
        <w:lastRenderedPageBreak/>
        <w:t>Softwar</w:t>
      </w:r>
      <w:r w:rsidR="00A50805">
        <w:rPr>
          <w:b/>
          <w:sz w:val="28"/>
          <w:szCs w:val="28"/>
        </w:rPr>
        <w:t>e Narrative</w:t>
      </w:r>
      <w:r w:rsidR="00E146ED">
        <w:rPr>
          <w:b/>
        </w:rPr>
        <w:br/>
      </w:r>
    </w:p>
    <w:p w14:paraId="4E68FFF0" w14:textId="11DC4866" w:rsidR="00A368B9" w:rsidRDefault="00D31559" w:rsidP="00F12000">
      <w:pPr>
        <w:spacing w:line="360" w:lineRule="auto"/>
        <w:ind w:firstLine="630"/>
      </w:pPr>
      <w:r>
        <w:t xml:space="preserve">This </w:t>
      </w:r>
      <w:r w:rsidR="00526F14">
        <w:t xml:space="preserve">program </w:t>
      </w:r>
      <w:r w:rsidR="001E7945">
        <w:t>utilized</w:t>
      </w:r>
      <w:r w:rsidR="00526F14">
        <w:t xml:space="preserve"> both interrupt driven and </w:t>
      </w:r>
      <w:r w:rsidR="00F65F1E">
        <w:t xml:space="preserve">a </w:t>
      </w:r>
      <w:r w:rsidR="001E7945">
        <w:t>continuous</w:t>
      </w:r>
      <w:r w:rsidR="00526F14">
        <w:t xml:space="preserve"> polling </w:t>
      </w:r>
      <w:r w:rsidR="00F65F1E">
        <w:t xml:space="preserve">main loop. </w:t>
      </w:r>
      <w:r w:rsidR="001E7945">
        <w:t>The</w:t>
      </w:r>
      <w:r w:rsidR="00F65F1E">
        <w:t xml:space="preserve"> software </w:t>
      </w:r>
      <w:r w:rsidR="001E7945">
        <w:t>consisted</w:t>
      </w:r>
      <w:r w:rsidR="00F65F1E">
        <w:t xml:space="preserve"> of </w:t>
      </w:r>
      <w:r w:rsidR="001E7945">
        <w:t>3</w:t>
      </w:r>
      <w:r w:rsidR="00F65F1E">
        <w:t xml:space="preserve"> main sections: </w:t>
      </w:r>
      <w:r w:rsidR="006E1AB8">
        <w:t xml:space="preserve">the main loop which controls </w:t>
      </w:r>
      <w:r w:rsidR="005F697C">
        <w:t>requesting speed via the OBD</w:t>
      </w:r>
      <w:r w:rsidR="00106453">
        <w:t xml:space="preserve"> and updating status LEDs, the timer interrupt which controls LED update</w:t>
      </w:r>
      <w:r w:rsidR="00A8027E">
        <w:t xml:space="preserve"> refresh</w:t>
      </w:r>
      <w:r w:rsidR="0090441D">
        <w:t xml:space="preserve"> rate and LIDAR measurements</w:t>
      </w:r>
      <w:r w:rsidR="00FA04EC">
        <w:t>.</w:t>
      </w:r>
    </w:p>
    <w:p w14:paraId="2DA24702" w14:textId="6061BC56" w:rsidR="000310B0" w:rsidRDefault="000310B0" w:rsidP="00F12000">
      <w:pPr>
        <w:spacing w:line="360" w:lineRule="auto"/>
        <w:ind w:firstLine="630"/>
      </w:pPr>
      <w:r>
        <w:t>First</w:t>
      </w:r>
      <w:r w:rsidR="007254CF">
        <w:t>, a driver</w:t>
      </w:r>
      <w:r w:rsidR="00DE3318">
        <w:t xml:space="preserve"> was written</w:t>
      </w:r>
      <w:r w:rsidR="007254CF">
        <w:t xml:space="preserve"> to control </w:t>
      </w:r>
      <w:r w:rsidR="00B52416">
        <w:t xml:space="preserve">the </w:t>
      </w:r>
      <w:r w:rsidR="007254CF">
        <w:t>shift registers</w:t>
      </w:r>
      <w:r w:rsidR="00B10CD1">
        <w:t xml:space="preserve"> and 7-segments</w:t>
      </w:r>
      <w:r w:rsidR="007254CF">
        <w:t xml:space="preserve"> via SPI. </w:t>
      </w:r>
      <w:r w:rsidR="00C75DC2">
        <w:t>This driver was th</w:t>
      </w:r>
      <w:r w:rsidR="005A650B">
        <w:t xml:space="preserve">en utilized to create a function which would shift out numbers one at a time. Because of the hardware configuration, </w:t>
      </w:r>
      <w:r w:rsidR="00DE3318">
        <w:t xml:space="preserve">two bytes were </w:t>
      </w:r>
      <w:r w:rsidR="005A650B">
        <w:t>shift</w:t>
      </w:r>
      <w:r w:rsidR="001E7945">
        <w:t>ed</w:t>
      </w:r>
      <w:r w:rsidR="005A650B">
        <w:t xml:space="preserve"> out</w:t>
      </w:r>
      <w:r w:rsidR="00B86408">
        <w:t xml:space="preserve"> at a ti</w:t>
      </w:r>
      <w:r w:rsidR="001C2E77">
        <w:t xml:space="preserve">me. </w:t>
      </w:r>
      <w:r w:rsidR="002E1BBD">
        <w:t xml:space="preserve">These functions </w:t>
      </w:r>
      <w:r w:rsidR="001E7945">
        <w:t>were</w:t>
      </w:r>
      <w:r w:rsidR="002E1BBD">
        <w:t xml:space="preserve"> called within the timer</w:t>
      </w:r>
      <w:r w:rsidR="007028A2">
        <w:t xml:space="preserve"> 7</w:t>
      </w:r>
      <w:r w:rsidR="006D7DF4">
        <w:t xml:space="preserve"> interrupt to update the display at 50Hz</w:t>
      </w:r>
      <w:r w:rsidR="00DB7440">
        <w:t xml:space="preserve">. Each time the function </w:t>
      </w:r>
      <w:r w:rsidR="005E00CB">
        <w:t>was</w:t>
      </w:r>
      <w:r w:rsidR="00DB7440">
        <w:t xml:space="preserve"> called, a global variable </w:t>
      </w:r>
      <w:r w:rsidR="00B64E92">
        <w:t xml:space="preserve">for which digits should be displayed </w:t>
      </w:r>
      <w:r w:rsidR="001E7945">
        <w:t>was</w:t>
      </w:r>
      <w:r w:rsidR="00DB7440">
        <w:t xml:space="preserve"> incremented</w:t>
      </w:r>
      <w:r w:rsidR="00B64E92">
        <w:t xml:space="preserve"> modulo 4. </w:t>
      </w:r>
      <w:r w:rsidR="00DE3318">
        <w:t>The output was held</w:t>
      </w:r>
      <w:r w:rsidR="001C2E77">
        <w:t xml:space="preserve"> until the next time the </w:t>
      </w:r>
      <w:r w:rsidR="00B64E92">
        <w:t xml:space="preserve">function </w:t>
      </w:r>
      <w:r w:rsidR="001E7945">
        <w:t>was</w:t>
      </w:r>
      <w:r w:rsidR="00B64E92">
        <w:t xml:space="preserve"> called within this interrupt. </w:t>
      </w:r>
      <w:r w:rsidR="001E7945">
        <w:t>This method</w:t>
      </w:r>
      <w:r w:rsidR="003D5971">
        <w:t xml:space="preserve"> performed better than its first iteration</w:t>
      </w:r>
      <w:r w:rsidR="00DE3318">
        <w:t xml:space="preserve">, which involved </w:t>
      </w:r>
      <w:r w:rsidR="00F165A9">
        <w:t xml:space="preserve">waiting 9000 CPU cycles </w:t>
      </w:r>
      <w:r w:rsidR="00FD0BEF">
        <w:t>for each 7-segment.</w:t>
      </w:r>
      <w:r w:rsidR="00DE3318">
        <w:t xml:space="preserve"> The second iteration allowed for</w:t>
      </w:r>
      <w:r w:rsidR="00F165A9">
        <w:t xml:space="preserve"> other tasks </w:t>
      </w:r>
      <w:r w:rsidR="006203FB">
        <w:t>to</w:t>
      </w:r>
      <w:r w:rsidR="00F165A9">
        <w:t xml:space="preserve"> be performed during that waiting period.</w:t>
      </w:r>
    </w:p>
    <w:p w14:paraId="4FE22807" w14:textId="75844726" w:rsidR="0049303D" w:rsidRDefault="00DE3318" w:rsidP="00F12000">
      <w:pPr>
        <w:spacing w:line="360" w:lineRule="auto"/>
        <w:ind w:firstLine="630"/>
      </w:pPr>
      <w:r>
        <w:t>The next</w:t>
      </w:r>
      <w:r w:rsidR="00F23472">
        <w:t xml:space="preserve"> driver </w:t>
      </w:r>
      <w:r>
        <w:t>developed</w:t>
      </w:r>
      <w:r w:rsidR="66AE8D41">
        <w:t xml:space="preserve"> control</w:t>
      </w:r>
      <w:r>
        <w:t>led</w:t>
      </w:r>
      <w:r w:rsidR="00B52416">
        <w:t xml:space="preserve"> communication </w:t>
      </w:r>
      <w:r w:rsidR="00A44AF4">
        <w:t xml:space="preserve">with the </w:t>
      </w:r>
      <w:r w:rsidR="00323513">
        <w:t>ECU</w:t>
      </w:r>
      <w:r w:rsidR="00A44AF4">
        <w:t xml:space="preserve"> in the car via the OBD port</w:t>
      </w:r>
      <w:r>
        <w:t>.</w:t>
      </w:r>
      <w:r w:rsidR="66AE8D41">
        <w:t xml:space="preserve"> </w:t>
      </w:r>
      <w:r>
        <w:t>This</w:t>
      </w:r>
      <w:r w:rsidR="00C25068">
        <w:t xml:space="preserve"> included an external board as described in the interface design section.</w:t>
      </w:r>
      <w:r w:rsidR="007F6600">
        <w:t xml:space="preserve"> </w:t>
      </w:r>
      <w:r w:rsidR="00C1257A">
        <w:t>This driver utilized</w:t>
      </w:r>
      <w:r w:rsidR="005C0CAB">
        <w:t xml:space="preserve"> two buffers which </w:t>
      </w:r>
      <w:r w:rsidR="00BD1226">
        <w:t xml:space="preserve">handle incoming and outgoing communications. The contents of the buffers </w:t>
      </w:r>
      <w:r w:rsidR="00263D11">
        <w:t xml:space="preserve">are </w:t>
      </w:r>
      <w:r w:rsidR="00066345">
        <w:t xml:space="preserve">shifted out and in using SCI interrupts </w:t>
      </w:r>
      <w:r w:rsidR="00CC2B6A">
        <w:t>with</w:t>
      </w:r>
      <w:r w:rsidR="00066345">
        <w:t xml:space="preserve"> circular buffer logic. </w:t>
      </w:r>
      <w:r w:rsidR="00C1257A">
        <w:t>This SCI driver was</w:t>
      </w:r>
      <w:r w:rsidR="00224E9B">
        <w:t xml:space="preserve"> utilized to send and receive commands via the OBD board. </w:t>
      </w:r>
      <w:r w:rsidR="00C1257A">
        <w:t xml:space="preserve">The </w:t>
      </w:r>
      <w:r w:rsidR="00224E9B">
        <w:t>OBD</w:t>
      </w:r>
      <w:r w:rsidR="00AB7801">
        <w:t xml:space="preserve"> board was initialized</w:t>
      </w:r>
      <w:r w:rsidR="00D27AA5">
        <w:t xml:space="preserve"> </w:t>
      </w:r>
      <w:r w:rsidR="004F6153">
        <w:t>by sending the strings “atz\r”</w:t>
      </w:r>
      <w:r w:rsidR="00324E39">
        <w:t xml:space="preserve"> to wake the board</w:t>
      </w:r>
      <w:r w:rsidR="004F6153">
        <w:t xml:space="preserve"> and “atsp0\r”</w:t>
      </w:r>
      <w:r w:rsidR="004C7B12">
        <w:t xml:space="preserve"> </w:t>
      </w:r>
      <w:r w:rsidR="00324E39">
        <w:t xml:space="preserve">to tell the board which </w:t>
      </w:r>
      <w:r w:rsidR="009F4BC1">
        <w:t>OBD line to listen on</w:t>
      </w:r>
      <w:r w:rsidR="002957FC">
        <w:t xml:space="preserve"> [1]</w:t>
      </w:r>
      <w:r w:rsidR="009F4BC1">
        <w:t xml:space="preserve">. </w:t>
      </w:r>
      <w:r w:rsidR="00AB7801">
        <w:t>The OBD was then</w:t>
      </w:r>
      <w:r w:rsidR="005B37F7">
        <w:t xml:space="preserve"> continuously polled to ask for car’s speed</w:t>
      </w:r>
      <w:r w:rsidR="005E7D8B">
        <w:t xml:space="preserve"> with the request </w:t>
      </w:r>
      <w:r w:rsidR="005E7D8B" w:rsidRPr="005E7D8B">
        <w:t>"010D\r"</w:t>
      </w:r>
      <w:r w:rsidR="005E7D8B">
        <w:t>, and then</w:t>
      </w:r>
      <w:r w:rsidR="007C7190">
        <w:t xml:space="preserve"> the program waits until the </w:t>
      </w:r>
      <w:r w:rsidR="00A10B34">
        <w:t>response</w:t>
      </w:r>
      <w:r w:rsidR="00B57B12">
        <w:t xml:space="preserve"> is received. Once the whole message is received</w:t>
      </w:r>
      <w:r w:rsidR="00F4052B">
        <w:t>, it is parsed</w:t>
      </w:r>
      <w:r w:rsidR="002F49CB">
        <w:t>.</w:t>
      </w:r>
    </w:p>
    <w:p w14:paraId="0297C4B7" w14:textId="7B8AB46C" w:rsidR="005B4145" w:rsidRDefault="00C14A0A" w:rsidP="00F12000">
      <w:pPr>
        <w:spacing w:line="360" w:lineRule="auto"/>
        <w:ind w:firstLine="630"/>
      </w:pPr>
      <w:r>
        <w:t>The</w:t>
      </w:r>
      <w:r w:rsidR="0035583A">
        <w:t xml:space="preserve"> driver to control the LIDAR </w:t>
      </w:r>
      <w:r w:rsidR="00274EF8">
        <w:t>measurement</w:t>
      </w:r>
      <w:r>
        <w:t xml:space="preserve"> was then written. It</w:t>
      </w:r>
      <w:r w:rsidR="00CC2B6A">
        <w:t xml:space="preserve"> was</w:t>
      </w:r>
      <w:r w:rsidR="00AD0C85">
        <w:t xml:space="preserve"> entirely handled within the ATD interrupt service routine</w:t>
      </w:r>
      <w:r w:rsidR="00186C46">
        <w:t xml:space="preserve">. </w:t>
      </w:r>
      <w:r w:rsidR="00CC2B6A">
        <w:t>E</w:t>
      </w:r>
      <w:r w:rsidR="66AE8D41">
        <w:t>very</w:t>
      </w:r>
      <w:r w:rsidR="002457E4">
        <w:t xml:space="preserve"> 13 </w:t>
      </w:r>
      <w:r w:rsidR="00CC2B6A">
        <w:t>TIM</w:t>
      </w:r>
      <w:r w:rsidR="002457E4">
        <w:t xml:space="preserve"> interrupts, an ATD measurement </w:t>
      </w:r>
      <w:r w:rsidR="00CC2B6A">
        <w:t>was</w:t>
      </w:r>
      <w:r w:rsidR="002457E4">
        <w:t xml:space="preserve"> initiated, which </w:t>
      </w:r>
      <w:r w:rsidR="00CC2B6A">
        <w:t>consisted</w:t>
      </w:r>
      <w:r w:rsidR="002457E4">
        <w:t xml:space="preserve"> of turning on ATD interrupt</w:t>
      </w:r>
      <w:r w:rsidR="00737BDF">
        <w:t>s</w:t>
      </w:r>
      <w:r w:rsidR="002457E4">
        <w:t xml:space="preserve"> and initiating a conversion. </w:t>
      </w:r>
      <w:r w:rsidR="00CC2B6A">
        <w:t>Initially, it was assumed that the LIDAR had a constant PWM period</w:t>
      </w:r>
      <w:r w:rsidR="66AE8D41">
        <w:t>.</w:t>
      </w:r>
      <w:r w:rsidR="00CC2B6A">
        <w:t xml:space="preserve"> This assumption was later proved false</w:t>
      </w:r>
      <w:r w:rsidR="00CD31D2">
        <w:t xml:space="preserve"> [2]</w:t>
      </w:r>
      <w:r w:rsidR="00CC2B6A">
        <w:t>. In response, the code was changed to accumulate the number of times the</w:t>
      </w:r>
      <w:r w:rsidR="00CD31D2">
        <w:t xml:space="preserve"> LIDAR held the pin high</w:t>
      </w:r>
      <w:r w:rsidR="66AE8D41">
        <w:t>. After measurement is done, distance is calculated u</w:t>
      </w:r>
      <w:r w:rsidR="00844911">
        <w:t>sing known constants, and t</w:t>
      </w:r>
      <w:r w:rsidR="66AE8D41">
        <w:t>he</w:t>
      </w:r>
      <w:r w:rsidR="00104480">
        <w:t xml:space="preserve"> </w:t>
      </w:r>
      <w:r w:rsidR="00E66BE8">
        <w:t>A</w:t>
      </w:r>
      <w:r w:rsidR="00104480">
        <w:t xml:space="preserve">TD </w:t>
      </w:r>
      <w:r w:rsidR="00B734C6">
        <w:t xml:space="preserve">interrupt </w:t>
      </w:r>
      <w:r w:rsidR="00A11A4F">
        <w:t xml:space="preserve">is turned </w:t>
      </w:r>
      <w:r w:rsidR="00104480">
        <w:t>off</w:t>
      </w:r>
      <w:r w:rsidR="00E66BE8">
        <w:t>.</w:t>
      </w:r>
    </w:p>
    <w:p w14:paraId="1D156253" w14:textId="4B5302DA" w:rsidR="00076735" w:rsidRDefault="005B4145" w:rsidP="00F12000">
      <w:pPr>
        <w:spacing w:line="360" w:lineRule="auto"/>
        <w:ind w:firstLine="630"/>
      </w:pPr>
      <w:r>
        <w:t>Finally</w:t>
      </w:r>
      <w:r w:rsidR="00161A9F">
        <w:t xml:space="preserve">, </w:t>
      </w:r>
      <w:r w:rsidR="00CC2B6A">
        <w:t xml:space="preserve">the </w:t>
      </w:r>
      <w:r w:rsidR="004172B4">
        <w:t>logic f</w:t>
      </w:r>
      <w:r w:rsidR="00076735">
        <w:t>or the status LEDs</w:t>
      </w:r>
      <w:r w:rsidR="00CC2B6A">
        <w:t xml:space="preserve"> was written</w:t>
      </w:r>
      <w:r w:rsidR="66AE8D41">
        <w:t>.</w:t>
      </w:r>
      <w:r w:rsidR="00D243E5">
        <w:t xml:space="preserve"> The up, down, and dash arrow logic </w:t>
      </w:r>
      <w:r w:rsidR="00CC2B6A">
        <w:t>was</w:t>
      </w:r>
      <w:r w:rsidR="00D243E5">
        <w:t xml:space="preserve"> evaluated in the main loop</w:t>
      </w:r>
      <w:r w:rsidR="66AE8D41">
        <w:t>.</w:t>
      </w:r>
      <w:r w:rsidR="00F20469">
        <w:t xml:space="preserve"> </w:t>
      </w:r>
      <w:r w:rsidR="000C1DA5">
        <w:t>Th</w:t>
      </w:r>
      <w:r w:rsidR="003A5C07">
        <w:t>is logic includes calculating the relative speed between</w:t>
      </w:r>
      <w:r w:rsidR="007E2254">
        <w:t xml:space="preserve"> </w:t>
      </w:r>
      <w:r w:rsidR="00CC2B6A">
        <w:t xml:space="preserve">the </w:t>
      </w:r>
      <w:r w:rsidR="00CC2B6A">
        <w:lastRenderedPageBreak/>
        <w:t>ego</w:t>
      </w:r>
      <w:r w:rsidR="007E2254">
        <w:t xml:space="preserve"> car and the </w:t>
      </w:r>
      <w:r w:rsidR="00CC2B6A">
        <w:t xml:space="preserve">target </w:t>
      </w:r>
      <w:r w:rsidR="007E2254">
        <w:t>car</w:t>
      </w:r>
      <w:r w:rsidR="66AE8D41">
        <w:t>.</w:t>
      </w:r>
      <w:r w:rsidR="007E2254">
        <w:t xml:space="preserve"> </w:t>
      </w:r>
      <w:r w:rsidR="00076735">
        <w:t xml:space="preserve">If the </w:t>
      </w:r>
      <w:r w:rsidR="001903FB">
        <w:t xml:space="preserve">absolute </w:t>
      </w:r>
      <w:r w:rsidR="00076735">
        <w:t xml:space="preserve">difference </w:t>
      </w:r>
      <w:r w:rsidR="00C14A0A">
        <w:t>was</w:t>
      </w:r>
      <w:r w:rsidR="001903FB">
        <w:t xml:space="preserve"> less than</w:t>
      </w:r>
      <w:r w:rsidR="00076735">
        <w:t xml:space="preserve"> 1km / hr</w:t>
      </w:r>
      <w:r w:rsidR="001903FB">
        <w:t xml:space="preserve">, then the dash arrow </w:t>
      </w:r>
      <w:r w:rsidR="00C14A0A">
        <w:t>was</w:t>
      </w:r>
      <w:r w:rsidR="001903FB">
        <w:t xml:space="preserve"> displayed at </w:t>
      </w:r>
      <w:r w:rsidR="00CC2B6A">
        <w:t xml:space="preserve">a </w:t>
      </w:r>
      <w:r w:rsidR="001903FB">
        <w:t xml:space="preserve">constant brightness. If </w:t>
      </w:r>
      <w:r w:rsidR="00CC2B6A">
        <w:t>the ego</w:t>
      </w:r>
      <w:r w:rsidR="00C14A0A">
        <w:t xml:space="preserve"> car was</w:t>
      </w:r>
      <w:r w:rsidR="001903FB">
        <w:t xml:space="preserve"> traveling between 1 and 25 km faster </w:t>
      </w:r>
      <w:r w:rsidR="00505B4F">
        <w:t xml:space="preserve">or slower </w:t>
      </w:r>
      <w:r w:rsidR="001903FB">
        <w:t xml:space="preserve">than the </w:t>
      </w:r>
      <w:r w:rsidR="00CC2B6A">
        <w:t>target car</w:t>
      </w:r>
      <w:r w:rsidR="66AE8D41">
        <w:t>, the</w:t>
      </w:r>
      <w:r w:rsidR="00C14A0A">
        <w:t xml:space="preserve"> up or</w:t>
      </w:r>
      <w:r w:rsidR="006459A0">
        <w:t xml:space="preserve"> down arrow </w:t>
      </w:r>
      <w:r w:rsidR="00C14A0A">
        <w:t>was</w:t>
      </w:r>
      <w:r w:rsidR="00CC2B6A">
        <w:t xml:space="preserve"> lit</w:t>
      </w:r>
      <w:r w:rsidR="00E91866">
        <w:t xml:space="preserve"> </w:t>
      </w:r>
      <w:r w:rsidR="009016DC">
        <w:t xml:space="preserve">with </w:t>
      </w:r>
      <w:r w:rsidR="00CC2B6A">
        <w:t>a</w:t>
      </w:r>
      <w:r w:rsidR="009016DC">
        <w:t xml:space="preserve"> brightness </w:t>
      </w:r>
      <w:r w:rsidR="00C14A0A">
        <w:t>proportional to the relative speed of the target car. If the velocity measured was</w:t>
      </w:r>
      <w:r w:rsidR="003F69FE">
        <w:t xml:space="preserve"> greater </w:t>
      </w:r>
      <w:r w:rsidR="00C14A0A">
        <w:t>than 25 kph</w:t>
      </w:r>
      <w:r w:rsidR="66AE8D41">
        <w:t>, then maximum brig</w:t>
      </w:r>
      <w:r w:rsidR="00C14A0A">
        <w:t>htness was</w:t>
      </w:r>
      <w:r w:rsidR="66AE8D41">
        <w:t xml:space="preserve"> used.</w:t>
      </w:r>
    </w:p>
    <w:p w14:paraId="01B7F89C" w14:textId="551EF506" w:rsidR="002F49CB" w:rsidRPr="00AB645A" w:rsidRDefault="00161A9F" w:rsidP="00FA04EC">
      <w:pPr>
        <w:ind w:firstLine="630"/>
      </w:pPr>
      <w:r>
        <w:t xml:space="preserve"> </w:t>
      </w:r>
    </w:p>
    <w:p w14:paraId="2D2F6F4F" w14:textId="77777777" w:rsidR="00A368B9" w:rsidRDefault="00ED1EFD" w:rsidP="00A368B9">
      <w:pPr>
        <w:numPr>
          <w:ilvl w:val="0"/>
          <w:numId w:val="37"/>
        </w:numPr>
        <w:rPr>
          <w:b/>
          <w:sz w:val="28"/>
          <w:szCs w:val="28"/>
        </w:rPr>
      </w:pPr>
      <w:r>
        <w:rPr>
          <w:b/>
          <w:sz w:val="28"/>
          <w:szCs w:val="28"/>
        </w:rPr>
        <w:br w:type="page"/>
      </w:r>
      <w:r w:rsidR="00B26AB8">
        <w:rPr>
          <w:b/>
          <w:sz w:val="28"/>
          <w:szCs w:val="28"/>
        </w:rPr>
        <w:lastRenderedPageBreak/>
        <w:t xml:space="preserve"> </w:t>
      </w:r>
      <w:r w:rsidR="00D83BC6">
        <w:rPr>
          <w:b/>
          <w:sz w:val="28"/>
          <w:szCs w:val="28"/>
        </w:rPr>
        <w:t>Packaging</w:t>
      </w:r>
      <w:r w:rsidR="00B26AB8">
        <w:rPr>
          <w:b/>
          <w:sz w:val="28"/>
          <w:szCs w:val="28"/>
        </w:rPr>
        <w:t xml:space="preserve"> Design</w:t>
      </w:r>
      <w:r w:rsidR="00A368B9">
        <w:rPr>
          <w:b/>
          <w:sz w:val="28"/>
          <w:szCs w:val="28"/>
        </w:rPr>
        <w:t xml:space="preserve"> </w:t>
      </w:r>
    </w:p>
    <w:p w14:paraId="5E170C61" w14:textId="485F5124" w:rsidR="00C36ACE" w:rsidRPr="00AF7D6B" w:rsidRDefault="00A368B9" w:rsidP="00AF7D6B">
      <w:pPr>
        <w:rPr>
          <w:b/>
          <w:sz w:val="28"/>
        </w:rPr>
      </w:pPr>
      <w:r>
        <w:rPr>
          <w:b/>
          <w:bCs/>
          <w:sz w:val="28"/>
        </w:rPr>
        <w:t xml:space="preserve">  </w:t>
      </w:r>
    </w:p>
    <w:p w14:paraId="7FC9E0F9" w14:textId="60D9C08E" w:rsidR="49583F6B" w:rsidRPr="009D3BD5" w:rsidRDefault="32407E67" w:rsidP="00F12000">
      <w:pPr>
        <w:spacing w:line="360" w:lineRule="auto"/>
        <w:ind w:firstLine="1152"/>
      </w:pPr>
      <w:r w:rsidRPr="32407E67">
        <w:t xml:space="preserve">All of the electronic components </w:t>
      </w:r>
      <w:r w:rsidR="61B437C9">
        <w:t>used in</w:t>
      </w:r>
      <w:r w:rsidRPr="32407E67">
        <w:t xml:space="preserve"> </w:t>
      </w:r>
      <w:r w:rsidR="229585E0">
        <w:t>the</w:t>
      </w:r>
      <w:r w:rsidRPr="32407E67">
        <w:t xml:space="preserve"> design, except for the LIDAR sensor, </w:t>
      </w:r>
      <w:r w:rsidR="00AF7D6B">
        <w:t>were</w:t>
      </w:r>
      <w:r w:rsidRPr="32407E67">
        <w:t xml:space="preserve"> contained in a single </w:t>
      </w:r>
      <w:r w:rsidR="06C879C4" w:rsidRPr="06C879C4">
        <w:t xml:space="preserve">3-D printed plastic enclosure that </w:t>
      </w:r>
      <w:r w:rsidR="003F1BAF">
        <w:t>was</w:t>
      </w:r>
      <w:r w:rsidR="06C879C4" w:rsidRPr="06C879C4">
        <w:t xml:space="preserve"> </w:t>
      </w:r>
      <w:r w:rsidR="3576E5A1">
        <w:t>5</w:t>
      </w:r>
      <w:r w:rsidR="01B68C64">
        <w:t xml:space="preserve">.25 by 5.5 by </w:t>
      </w:r>
      <w:r w:rsidR="6CA739D7">
        <w:t>1.5 inches</w:t>
      </w:r>
      <w:r w:rsidR="06C879C4" w:rsidRPr="06C879C4">
        <w:t xml:space="preserve"> in size.</w:t>
      </w:r>
      <w:r w:rsidR="009D3BD5">
        <w:t xml:space="preserve"> All 3-D printed components were printed </w:t>
      </w:r>
      <w:r w:rsidR="00CF71B5">
        <w:t>by</w:t>
      </w:r>
      <w:r w:rsidR="009D3BD5">
        <w:t xml:space="preserve"> a</w:t>
      </w:r>
      <w:r w:rsidR="006553D0">
        <w:t xml:space="preserve"> PrintrBot</w:t>
      </w:r>
      <w:r w:rsidR="00632E28">
        <w:t xml:space="preserve"> Simple Metal</w:t>
      </w:r>
      <w:r w:rsidR="000B5E33">
        <w:t xml:space="preserve"> with black </w:t>
      </w:r>
      <w:r w:rsidR="00C20588">
        <w:t>polylactic acid</w:t>
      </w:r>
      <w:r w:rsidR="000B5E33">
        <w:t xml:space="preserve"> filament</w:t>
      </w:r>
      <w:r w:rsidR="00632E28">
        <w:t>.</w:t>
      </w:r>
      <w:r w:rsidR="06C879C4" w:rsidRPr="06C879C4">
        <w:t xml:space="preserve"> </w:t>
      </w:r>
      <w:r w:rsidR="7BD19D64">
        <w:t xml:space="preserve">The PCBs, including the main one with the HC9S12C on it, the </w:t>
      </w:r>
      <w:r w:rsidR="0C13810C">
        <w:t xml:space="preserve">Sparkfun OBD UART board, and the </w:t>
      </w:r>
      <w:r w:rsidR="00AF7D6B">
        <w:t>MAX232</w:t>
      </w:r>
      <w:r w:rsidR="5347ED71">
        <w:t xml:space="preserve"> PCB</w:t>
      </w:r>
      <w:r w:rsidR="286D5938">
        <w:t>,</w:t>
      </w:r>
      <w:r w:rsidR="2B669968">
        <w:t xml:space="preserve"> </w:t>
      </w:r>
      <w:r w:rsidR="003F1BAF">
        <w:t>were</w:t>
      </w:r>
      <w:r w:rsidR="35399DD4">
        <w:t xml:space="preserve"> held </w:t>
      </w:r>
      <w:r w:rsidR="66AE8D41">
        <w:t>in</w:t>
      </w:r>
      <w:r w:rsidR="00AF7D6B">
        <w:t xml:space="preserve"> </w:t>
      </w:r>
      <w:r w:rsidR="19083719">
        <w:t xml:space="preserve">place by standoffs </w:t>
      </w:r>
      <w:r w:rsidR="00AF7D6B">
        <w:t xml:space="preserve">with a raised core </w:t>
      </w:r>
      <w:r w:rsidR="19083719">
        <w:t xml:space="preserve">that </w:t>
      </w:r>
      <w:r w:rsidR="00B04833">
        <w:t>was</w:t>
      </w:r>
      <w:r w:rsidR="19083719">
        <w:t xml:space="preserve"> small enough to fit through the corner holes in each PCB. </w:t>
      </w:r>
      <w:r w:rsidR="66AE8D41">
        <w:t xml:space="preserve">A dot of hot glue </w:t>
      </w:r>
      <w:r w:rsidR="00AF7D6B">
        <w:t>on the core secured the PCB to the bottom of the standoff. Hot glue was</w:t>
      </w:r>
      <w:r w:rsidR="49C059AB">
        <w:t xml:space="preserve"> also used </w:t>
      </w:r>
      <w:r w:rsidR="1E78E9F2">
        <w:t>elsewhere</w:t>
      </w:r>
      <w:r w:rsidR="49C059AB">
        <w:t xml:space="preserve"> </w:t>
      </w:r>
      <w:r w:rsidR="50CD36F4">
        <w:t>inside</w:t>
      </w:r>
      <w:r w:rsidR="49C059AB">
        <w:t xml:space="preserve"> </w:t>
      </w:r>
      <w:r w:rsidR="66AE8D41">
        <w:t>th</w:t>
      </w:r>
      <w:r w:rsidR="00AF7D6B">
        <w:t>e</w:t>
      </w:r>
      <w:r w:rsidR="66AE8D41">
        <w:t xml:space="preserve"> </w:t>
      </w:r>
      <w:r w:rsidR="6941AA0C">
        <w:t>enclosure</w:t>
      </w:r>
      <w:r w:rsidR="49C059AB">
        <w:t xml:space="preserve"> </w:t>
      </w:r>
      <w:r w:rsidR="005A5CD3">
        <w:t>to</w:t>
      </w:r>
      <w:r w:rsidR="49C059AB">
        <w:t xml:space="preserve"> </w:t>
      </w:r>
      <w:r w:rsidR="66AE8D41">
        <w:t>pr</w:t>
      </w:r>
      <w:r w:rsidR="00AF7D6B">
        <w:t>ovide strain relief for wires and to prevent any loose</w:t>
      </w:r>
      <w:r w:rsidR="49C059AB">
        <w:t xml:space="preserve"> components from </w:t>
      </w:r>
      <w:r w:rsidR="1E78E9F2">
        <w:t>shifting</w:t>
      </w:r>
      <w:r w:rsidR="00AF7D6B">
        <w:t>.</w:t>
      </w:r>
      <w:r w:rsidR="61B437C9">
        <w:t xml:space="preserve"> </w:t>
      </w:r>
      <w:r w:rsidR="1B07B98E">
        <w:t xml:space="preserve">There </w:t>
      </w:r>
      <w:r w:rsidR="00AF7D6B">
        <w:t>was</w:t>
      </w:r>
      <w:r w:rsidR="1B07B98E">
        <w:t xml:space="preserve"> a hole in the front of the plastic enclosure for the serial port of the Sparkfun OBD </w:t>
      </w:r>
      <w:r w:rsidR="66155A6C">
        <w:t xml:space="preserve">UART board to stick out of. There </w:t>
      </w:r>
      <w:r w:rsidR="00AF7D6B">
        <w:t>was</w:t>
      </w:r>
      <w:r w:rsidR="66155A6C">
        <w:t xml:space="preserve"> another hole </w:t>
      </w:r>
      <w:r w:rsidR="00AF7D6B">
        <w:t>near the OBD UART</w:t>
      </w:r>
      <w:r w:rsidR="66155A6C">
        <w:t xml:space="preserve"> for the three wires </w:t>
      </w:r>
      <w:r w:rsidR="2AD67359">
        <w:t>going to the LIDAR sensor</w:t>
      </w:r>
      <w:r w:rsidR="00AF7D6B">
        <w:t>.</w:t>
      </w:r>
      <w:r w:rsidR="38F7C7DD">
        <w:t xml:space="preserve"> </w:t>
      </w:r>
      <w:r w:rsidR="11D7714E">
        <w:t xml:space="preserve">There </w:t>
      </w:r>
      <w:r w:rsidR="00AF7D6B">
        <w:t>were</w:t>
      </w:r>
      <w:r w:rsidR="11D7714E">
        <w:t xml:space="preserve"> two strips of hot glue on the bottom to prevent sliding</w:t>
      </w:r>
      <w:r w:rsidR="4D6299CB">
        <w:t>.</w:t>
      </w:r>
    </w:p>
    <w:p w14:paraId="4D9F4FC0" w14:textId="64AF667C" w:rsidR="00681B5B" w:rsidRPr="00681B5B" w:rsidRDefault="0E708738" w:rsidP="00F12000">
      <w:pPr>
        <w:spacing w:line="360" w:lineRule="auto"/>
        <w:ind w:firstLine="1152"/>
      </w:pPr>
      <w:r>
        <w:t xml:space="preserve">The enclosure also </w:t>
      </w:r>
      <w:r w:rsidR="00AF7D6B">
        <w:t>had</w:t>
      </w:r>
      <w:r>
        <w:t xml:space="preserve"> a 3-D printed </w:t>
      </w:r>
      <w:r w:rsidR="2373644A">
        <w:t>plastic cover</w:t>
      </w:r>
      <w:r w:rsidR="00AF7D6B">
        <w:t>.</w:t>
      </w:r>
      <w:r w:rsidR="2373644A">
        <w:t xml:space="preserve"> This cover </w:t>
      </w:r>
      <w:r w:rsidR="00AF7D6B">
        <w:t>was</w:t>
      </w:r>
      <w:r w:rsidR="2373644A">
        <w:t xml:space="preserve"> intended to </w:t>
      </w:r>
      <w:r w:rsidR="00AF7D6B">
        <w:t>protect</w:t>
      </w:r>
      <w:r w:rsidR="2373644A">
        <w:t xml:space="preserve"> </w:t>
      </w:r>
      <w:r w:rsidR="006648AA">
        <w:t>all</w:t>
      </w:r>
      <w:r w:rsidR="2373644A">
        <w:t xml:space="preserve"> the electronics in the enclosure </w:t>
      </w:r>
      <w:r w:rsidR="00AF7D6B">
        <w:t xml:space="preserve">while allowing for wide viewing angles on </w:t>
      </w:r>
      <w:r w:rsidR="2373644A">
        <w:t xml:space="preserve">the </w:t>
      </w:r>
      <w:r w:rsidR="00AF7D6B">
        <w:t>LEDs</w:t>
      </w:r>
      <w:r w:rsidR="66AE8D41">
        <w:t>.</w:t>
      </w:r>
      <w:r w:rsidR="7EEA00B9">
        <w:t xml:space="preserve"> </w:t>
      </w:r>
      <w:r w:rsidR="657B027B">
        <w:t xml:space="preserve">The three PWM LEDs are walled off </w:t>
      </w:r>
      <w:r w:rsidR="006648AA">
        <w:t>to</w:t>
      </w:r>
      <w:r w:rsidR="657B027B">
        <w:t xml:space="preserve"> separate them from each other</w:t>
      </w:r>
      <w:r w:rsidR="2BC6B0F2">
        <w:t>,</w:t>
      </w:r>
      <w:r w:rsidR="657B027B">
        <w:t xml:space="preserve"> and covered </w:t>
      </w:r>
      <w:r w:rsidR="60A30964">
        <w:t xml:space="preserve">on top </w:t>
      </w:r>
      <w:r w:rsidR="657B027B">
        <w:t xml:space="preserve">with </w:t>
      </w:r>
      <w:r w:rsidR="7AB90E59">
        <w:t xml:space="preserve">a symbol cut out </w:t>
      </w:r>
      <w:r w:rsidR="0C3CAED5">
        <w:t>so that a specific shape illuminates when the LEDs are turned on.</w:t>
      </w:r>
      <w:r w:rsidR="2BC6B0F2">
        <w:t xml:space="preserve"> </w:t>
      </w:r>
      <w:r w:rsidR="00AF7D6B">
        <w:t xml:space="preserve">The three symbols are </w:t>
      </w:r>
      <w:r w:rsidR="2BC6B0F2">
        <w:t xml:space="preserve">an up arrow, a down arrow, and </w:t>
      </w:r>
      <w:r w:rsidR="00AF7D6B">
        <w:t>a dash</w:t>
      </w:r>
      <w:r w:rsidR="66AE8D41">
        <w:t>.</w:t>
      </w:r>
      <w:r w:rsidR="65244F68">
        <w:t xml:space="preserve"> </w:t>
      </w:r>
      <w:r w:rsidR="3B630275">
        <w:t xml:space="preserve">A single layer of a tissue was placed directly under each of these symbols to </w:t>
      </w:r>
      <w:r w:rsidR="00AF7D6B">
        <w:t>diffuse</w:t>
      </w:r>
      <w:r w:rsidR="3B630275">
        <w:t xml:space="preserve"> the light from the LEDs</w:t>
      </w:r>
      <w:r w:rsidR="66AE8D41">
        <w:t>.</w:t>
      </w:r>
      <w:r w:rsidR="66243ED9">
        <w:t xml:space="preserve"> The cover also has a slot for the serial port on the UART board </w:t>
      </w:r>
      <w:r w:rsidR="004B62CD">
        <w:t>and an opening</w:t>
      </w:r>
      <w:r w:rsidR="66243ED9">
        <w:t xml:space="preserve"> for </w:t>
      </w:r>
      <w:r w:rsidR="004B62CD">
        <w:t>debugging</w:t>
      </w:r>
      <w:r w:rsidR="50CD36F4">
        <w:t xml:space="preserve"> the microcontroller via USBDM cable.</w:t>
      </w:r>
    </w:p>
    <w:p w14:paraId="62BFF8F9" w14:textId="68531143" w:rsidR="00F20469" w:rsidRPr="00F20469" w:rsidRDefault="66AE8D41" w:rsidP="00F12000">
      <w:pPr>
        <w:spacing w:line="360" w:lineRule="auto"/>
        <w:ind w:firstLine="1152"/>
      </w:pPr>
      <w:r>
        <w:t>To connect</w:t>
      </w:r>
      <w:r w:rsidR="724DEF82">
        <w:t xml:space="preserve"> this enclosure and the LIDAR sensor, there </w:t>
      </w:r>
      <w:r w:rsidR="004B62CD">
        <w:t>were</w:t>
      </w:r>
      <w:r w:rsidR="724DEF82">
        <w:t xml:space="preserve"> three wires that </w:t>
      </w:r>
      <w:r w:rsidR="004B62CD">
        <w:t>we</w:t>
      </w:r>
      <w:r>
        <w:t>re</w:t>
      </w:r>
      <w:r w:rsidR="724DEF82">
        <w:t xml:space="preserve"> about five feet in length each. </w:t>
      </w:r>
      <w:r w:rsidR="3D5B52F8">
        <w:t xml:space="preserve">These wires are passed through a nylon sheath </w:t>
      </w:r>
      <w:r w:rsidR="6E2AC8CA">
        <w:t xml:space="preserve">that </w:t>
      </w:r>
      <w:r w:rsidR="005C3DCC">
        <w:t>was</w:t>
      </w:r>
      <w:r w:rsidR="6E2AC8CA">
        <w:t xml:space="preserve"> held in place using black electrical tape. The wires themselves are braided to keep them </w:t>
      </w:r>
      <w:r w:rsidR="4D05616E">
        <w:t xml:space="preserve">close to each other </w:t>
      </w:r>
      <w:r>
        <w:t>through</w:t>
      </w:r>
      <w:r w:rsidR="004B62CD">
        <w:t>out</w:t>
      </w:r>
      <w:r w:rsidR="4D05616E">
        <w:t xml:space="preserve"> the entire length of this cable. </w:t>
      </w:r>
      <w:r w:rsidR="64A29D8C">
        <w:t xml:space="preserve">The three wires leading to the LIDAR sensor </w:t>
      </w:r>
      <w:r w:rsidR="004B62CD">
        <w:t>were able to</w:t>
      </w:r>
      <w:r w:rsidR="64A29D8C">
        <w:t xml:space="preserve"> be </w:t>
      </w:r>
      <w:r w:rsidR="5B18A14E">
        <w:t xml:space="preserve">connected and disconnected from the wires coming out of the </w:t>
      </w:r>
      <w:r w:rsidR="490F5800">
        <w:t>main enclosure for convenience when transporting.</w:t>
      </w:r>
    </w:p>
    <w:p w14:paraId="148C1592" w14:textId="20105559" w:rsidR="490F5800" w:rsidRDefault="490F5800" w:rsidP="00F12000">
      <w:pPr>
        <w:spacing w:line="360" w:lineRule="auto"/>
        <w:ind w:firstLine="1152"/>
      </w:pPr>
      <w:r>
        <w:t xml:space="preserve">The LIDAR enclosure </w:t>
      </w:r>
      <w:r w:rsidR="004B62CD">
        <w:t>was</w:t>
      </w:r>
      <w:r>
        <w:t xml:space="preserve"> a smaller box that </w:t>
      </w:r>
      <w:r w:rsidR="004B62CD">
        <w:t>was</w:t>
      </w:r>
      <w:r>
        <w:t xml:space="preserve"> also</w:t>
      </w:r>
      <w:r w:rsidR="344E92B0">
        <w:t xml:space="preserve"> 3-D printed using the same material as the main enclosure. The LIDAR enclosure </w:t>
      </w:r>
      <w:r w:rsidR="00600767">
        <w:t>had</w:t>
      </w:r>
      <w:r w:rsidR="00632E28">
        <w:t xml:space="preserve"> indents on the bottom to hold the neodymium magnets used to mount the </w:t>
      </w:r>
      <w:r w:rsidR="005E24DD">
        <w:t>enclosure</w:t>
      </w:r>
      <w:r w:rsidR="00632E28">
        <w:t xml:space="preserve"> to the car</w:t>
      </w:r>
      <w:r w:rsidR="005E24DD">
        <w:t xml:space="preserve">. The back wall includes pegs to fit into the </w:t>
      </w:r>
      <w:r w:rsidR="0007444E">
        <w:t>LIDAR’s mount holes</w:t>
      </w:r>
      <w:r w:rsidR="008029E1">
        <w:t xml:space="preserve"> [3</w:t>
      </w:r>
      <w:r w:rsidR="0048162C">
        <w:t>]</w:t>
      </w:r>
      <w:r w:rsidR="004B62CD">
        <w:t>, as well as an opening</w:t>
      </w:r>
      <w:r w:rsidR="0090461B">
        <w:t xml:space="preserve"> to put wires through. This opening</w:t>
      </w:r>
      <w:r w:rsidR="00B67CEE">
        <w:t xml:space="preserve"> </w:t>
      </w:r>
      <w:r w:rsidR="0090461B">
        <w:t xml:space="preserve">was </w:t>
      </w:r>
      <w:r w:rsidR="004B62CD">
        <w:t>placed</w:t>
      </w:r>
      <w:r w:rsidR="66AE8D41">
        <w:t xml:space="preserve"> </w:t>
      </w:r>
      <w:r w:rsidR="00B67CEE">
        <w:t xml:space="preserve">so that rain cannot infiltrate the enclosure easily. </w:t>
      </w:r>
      <w:r w:rsidR="00E96F48">
        <w:t>The middle of the enclosure incl</w:t>
      </w:r>
      <w:r w:rsidR="00EF62DD">
        <w:t>uded</w:t>
      </w:r>
      <w:r w:rsidR="00E96F48">
        <w:t xml:space="preserve"> a support wall to hold the </w:t>
      </w:r>
      <w:r w:rsidR="004B62CD">
        <w:t>L</w:t>
      </w:r>
      <w:r w:rsidR="66AE8D41">
        <w:t>I</w:t>
      </w:r>
      <w:r w:rsidR="004B62CD">
        <w:t>D</w:t>
      </w:r>
      <w:r w:rsidR="66AE8D41">
        <w:t xml:space="preserve">AR </w:t>
      </w:r>
      <w:r w:rsidR="00E96F48">
        <w:t xml:space="preserve">up, should the pegs </w:t>
      </w:r>
      <w:r w:rsidR="004B62CD">
        <w:t>break</w:t>
      </w:r>
      <w:r w:rsidR="66AE8D41">
        <w:t>.</w:t>
      </w:r>
      <w:r w:rsidR="00E96F48">
        <w:t xml:space="preserve"> </w:t>
      </w:r>
      <w:r w:rsidR="00C9118B">
        <w:t xml:space="preserve">The enclosure </w:t>
      </w:r>
      <w:r w:rsidR="00600767">
        <w:t xml:space="preserve">was </w:t>
      </w:r>
      <w:r w:rsidR="00C9118B">
        <w:t xml:space="preserve">designed to be </w:t>
      </w:r>
      <w:r w:rsidR="00C9118B">
        <w:lastRenderedPageBreak/>
        <w:t xml:space="preserve">aerodynamic </w:t>
      </w:r>
      <w:r w:rsidR="004B62CD">
        <w:t>so</w:t>
      </w:r>
      <w:r w:rsidR="00C9118B">
        <w:t xml:space="preserve"> that the LIDAR </w:t>
      </w:r>
      <w:r w:rsidR="004B62CD">
        <w:t xml:space="preserve">would not </w:t>
      </w:r>
      <w:r w:rsidR="00C9118B">
        <w:t xml:space="preserve">be blown off the car or </w:t>
      </w:r>
      <w:r w:rsidR="004B62CD">
        <w:t>misaligned.</w:t>
      </w:r>
      <w:r w:rsidR="00C9118B">
        <w:t xml:space="preserve"> </w:t>
      </w:r>
      <w:r w:rsidR="66AE8D41">
        <w:t>To assemble</w:t>
      </w:r>
      <w:r w:rsidR="00831DBA">
        <w:t xml:space="preserve"> the </w:t>
      </w:r>
      <w:r w:rsidR="004B62CD">
        <w:t>enclosure</w:t>
      </w:r>
      <w:r w:rsidR="00831DBA">
        <w:t xml:space="preserve">, the magnets </w:t>
      </w:r>
      <w:r w:rsidR="00600767">
        <w:t>were</w:t>
      </w:r>
      <w:r w:rsidR="00831DBA">
        <w:t xml:space="preserve"> placed in the bottom, the LIDAR </w:t>
      </w:r>
      <w:r w:rsidR="00600767">
        <w:t>was</w:t>
      </w:r>
      <w:r w:rsidR="00831DBA">
        <w:t xml:space="preserve"> slotted into the pegs, and the lid </w:t>
      </w:r>
      <w:r w:rsidR="00600767">
        <w:t>was</w:t>
      </w:r>
      <w:r w:rsidR="00831DBA">
        <w:t xml:space="preserve"> placed on </w:t>
      </w:r>
      <w:r w:rsidR="00CE4CCB">
        <w:t>and taped down cleanly using electrical tape.</w:t>
      </w:r>
    </w:p>
    <w:p w14:paraId="3542C333" w14:textId="77777777" w:rsidR="00A368B9" w:rsidRDefault="00A368B9" w:rsidP="00F12000">
      <w:pPr>
        <w:spacing w:line="360" w:lineRule="auto"/>
        <w:rPr>
          <w:b/>
          <w:bCs/>
          <w:sz w:val="28"/>
        </w:rPr>
      </w:pPr>
    </w:p>
    <w:p w14:paraId="5D474CD3" w14:textId="77777777" w:rsidR="00A368B9" w:rsidRDefault="00A368B9" w:rsidP="00F12000">
      <w:pPr>
        <w:spacing w:line="360" w:lineRule="auto"/>
        <w:rPr>
          <w:b/>
          <w:bCs/>
          <w:sz w:val="28"/>
        </w:rPr>
      </w:pPr>
    </w:p>
    <w:p w14:paraId="135B1791" w14:textId="77777777" w:rsidR="00A368B9" w:rsidRPr="00AB645A" w:rsidRDefault="00ED1EFD" w:rsidP="00F12000">
      <w:pPr>
        <w:numPr>
          <w:ilvl w:val="0"/>
          <w:numId w:val="37"/>
        </w:numPr>
        <w:spacing w:line="360" w:lineRule="auto"/>
        <w:rPr>
          <w:b/>
          <w:sz w:val="28"/>
          <w:szCs w:val="28"/>
        </w:rPr>
      </w:pPr>
      <w:r>
        <w:rPr>
          <w:b/>
          <w:sz w:val="28"/>
          <w:szCs w:val="28"/>
        </w:rPr>
        <w:br w:type="page"/>
      </w:r>
      <w:r w:rsidR="00D83BC6">
        <w:rPr>
          <w:b/>
          <w:sz w:val="28"/>
          <w:szCs w:val="28"/>
        </w:rPr>
        <w:lastRenderedPageBreak/>
        <w:t>Summary and Conclusions</w:t>
      </w:r>
    </w:p>
    <w:p w14:paraId="2FBF2CD2" w14:textId="01545094" w:rsidR="009016DC" w:rsidRPr="009016DC" w:rsidRDefault="009016DC" w:rsidP="00F12000">
      <w:pPr>
        <w:pStyle w:val="Heading3"/>
        <w:spacing w:line="360" w:lineRule="auto"/>
      </w:pPr>
    </w:p>
    <w:p w14:paraId="4374A6D7" w14:textId="0A29ACE5" w:rsidR="00823E17" w:rsidRPr="00823E17" w:rsidRDefault="2860789C" w:rsidP="00F12000">
      <w:pPr>
        <w:spacing w:line="360" w:lineRule="auto"/>
        <w:ind w:firstLine="1152"/>
      </w:pPr>
      <w:r>
        <w:t xml:space="preserve">The hardware aspect of </w:t>
      </w:r>
      <w:r w:rsidR="009F794B">
        <w:t>the</w:t>
      </w:r>
      <w:r>
        <w:t xml:space="preserve"> project was a learning experience for everyone, especially Will and Tyler who </w:t>
      </w:r>
      <w:r w:rsidR="67A7E3F7">
        <w:t>had</w:t>
      </w:r>
      <w:r>
        <w:t xml:space="preserve"> less exposure </w:t>
      </w:r>
      <w:r w:rsidR="67A7E3F7">
        <w:t>to hardware design</w:t>
      </w:r>
      <w:r w:rsidR="66AE8D41">
        <w:t>.</w:t>
      </w:r>
      <w:r>
        <w:t xml:space="preserve"> </w:t>
      </w:r>
      <w:r w:rsidR="6BF375A5">
        <w:t xml:space="preserve">Using Eagle to </w:t>
      </w:r>
      <w:r w:rsidR="469FCDC5">
        <w:t xml:space="preserve">design a PCB </w:t>
      </w:r>
      <w:r w:rsidR="6BF375A5">
        <w:t xml:space="preserve">was something that </w:t>
      </w:r>
      <w:r w:rsidR="2735CE46">
        <w:t xml:space="preserve">only </w:t>
      </w:r>
      <w:r w:rsidR="6BF375A5">
        <w:t xml:space="preserve">Pat had done previously, </w:t>
      </w:r>
      <w:r w:rsidR="2735CE46">
        <w:t xml:space="preserve">and he </w:t>
      </w:r>
      <w:r w:rsidR="5767CD33">
        <w:t xml:space="preserve">learned some additional tricks, such as putting </w:t>
      </w:r>
      <w:r w:rsidR="4248B5C6">
        <w:t xml:space="preserve">an image on a PCB. </w:t>
      </w:r>
      <w:r w:rsidR="5B99EE83">
        <w:t xml:space="preserve">We all had some degree of experience soldering prior to this project, but not with parts as </w:t>
      </w:r>
      <w:r w:rsidR="469FCDC5">
        <w:t>close together</w:t>
      </w:r>
      <w:r w:rsidR="5B99EE83">
        <w:t xml:space="preserve"> as the </w:t>
      </w:r>
      <w:r w:rsidR="4EB5B497">
        <w:t xml:space="preserve">ICs that we used (namely the </w:t>
      </w:r>
      <w:r w:rsidR="469FCDC5">
        <w:t xml:space="preserve">contacts on </w:t>
      </w:r>
      <w:r w:rsidR="4EB5B497">
        <w:t xml:space="preserve">shift registers), and not with using soldering paste. </w:t>
      </w:r>
      <w:r w:rsidR="7958E69B">
        <w:t xml:space="preserve">Using soldering paste </w:t>
      </w:r>
      <w:r w:rsidR="009F794B">
        <w:t>was</w:t>
      </w:r>
      <w:r w:rsidR="7958E69B">
        <w:t xml:space="preserve"> actually very different from using a soldering iron and solder</w:t>
      </w:r>
      <w:r w:rsidR="59623D32">
        <w:t>, though it does make things remarkably easier.</w:t>
      </w:r>
      <w:r w:rsidR="77719386">
        <w:t xml:space="preserve"> We all ended up learning the difference between RS232 and TTL voltage levels, since we had to end up </w:t>
      </w:r>
      <w:r w:rsidR="1636481F">
        <w:t xml:space="preserve">including a separate perfboard </w:t>
      </w:r>
      <w:r w:rsidR="281E2E09">
        <w:t xml:space="preserve">after forgetting about that detail in </w:t>
      </w:r>
      <w:r w:rsidR="009F794B">
        <w:t>the</w:t>
      </w:r>
      <w:r w:rsidR="281E2E09">
        <w:t xml:space="preserve"> initial design. Similarly, we had to learn about using voltage regulators </w:t>
      </w:r>
      <w:r w:rsidR="5FDDAB34">
        <w:t xml:space="preserve">to step down the 12V OBD </w:t>
      </w:r>
      <w:r w:rsidR="39ADF487">
        <w:t>Vcc to the 5V power we wanted for out HC9S12C.</w:t>
      </w:r>
      <w:r w:rsidR="4BF12BA3">
        <w:t xml:space="preserve"> </w:t>
      </w:r>
      <w:r w:rsidR="66AE8D41">
        <w:t>We all got experience</w:t>
      </w:r>
      <w:r w:rsidR="009F794B">
        <w:t xml:space="preserve"> with</w:t>
      </w:r>
      <w:r w:rsidR="66AE8D41">
        <w:t xml:space="preserve"> 3-D printing.</w:t>
      </w:r>
    </w:p>
    <w:p w14:paraId="0148E4BE" w14:textId="0938BF54" w:rsidR="39ADF487" w:rsidRDefault="39ADF487" w:rsidP="00F12000">
      <w:pPr>
        <w:spacing w:line="360" w:lineRule="auto"/>
        <w:ind w:firstLine="1152"/>
      </w:pPr>
      <w:r>
        <w:t xml:space="preserve">Software-wise, </w:t>
      </w:r>
      <w:r w:rsidR="009F794B">
        <w:t>w</w:t>
      </w:r>
      <w:r w:rsidR="169C41E8">
        <w:t>e</w:t>
      </w:r>
      <w:r>
        <w:t xml:space="preserve"> gained some experience using the on-chip peripherals, particularly the SCI and ATD</w:t>
      </w:r>
      <w:r w:rsidR="169C41E8">
        <w:t>.</w:t>
      </w:r>
      <w:r w:rsidR="009F794B">
        <w:t xml:space="preserve"> There were many iterations on the PWM driver</w:t>
      </w:r>
      <w:r>
        <w:t xml:space="preserve">, as the LIDAR outputted a PWM signal </w:t>
      </w:r>
      <w:r w:rsidR="009F794B">
        <w:t>of variable frequency, so</w:t>
      </w:r>
      <w:r w:rsidR="169C41E8">
        <w:t xml:space="preserve"> </w:t>
      </w:r>
      <w:r>
        <w:t>the pulse accumulator wouldn't work</w:t>
      </w:r>
      <w:r w:rsidR="009F794B">
        <w:t>.</w:t>
      </w:r>
      <w:r w:rsidR="169C41E8">
        <w:t xml:space="preserve"> </w:t>
      </w:r>
      <w:r w:rsidR="009F794B">
        <w:t>W</w:t>
      </w:r>
      <w:r w:rsidR="169C41E8">
        <w:t>e</w:t>
      </w:r>
      <w:r w:rsidR="009F794B">
        <w:t xml:space="preserve"> then</w:t>
      </w:r>
      <w:r>
        <w:t xml:space="preserve"> had to use the ATD to simulate a variation of the pulse accumulator.</w:t>
      </w:r>
      <w:r w:rsidR="191639AF">
        <w:t xml:space="preserve"> </w:t>
      </w:r>
      <w:r w:rsidR="565772B4">
        <w:t>Interfacing the two main peripherals used in this project (OBD and LIDAR) included a fair bit of</w:t>
      </w:r>
      <w:r w:rsidR="56F61CA6">
        <w:t xml:space="preserve"> research, as </w:t>
      </w:r>
      <w:r w:rsidR="009F794B">
        <w:t>both involved using new protocols</w:t>
      </w:r>
      <w:r w:rsidR="56F61CA6">
        <w:t>.</w:t>
      </w:r>
    </w:p>
    <w:p w14:paraId="019E2F14" w14:textId="38890D68" w:rsidR="005776AC" w:rsidRDefault="009F794B" w:rsidP="00F12000">
      <w:pPr>
        <w:spacing w:line="360" w:lineRule="auto"/>
        <w:ind w:firstLine="1152"/>
      </w:pPr>
      <w:r>
        <w:t xml:space="preserve">To </w:t>
      </w:r>
      <w:r w:rsidR="00A64CE2">
        <w:t>improve</w:t>
      </w:r>
      <w:r w:rsidR="39ADF487">
        <w:t xml:space="preserve"> the design, </w:t>
      </w:r>
      <w:r>
        <w:t>we would integrate</w:t>
      </w:r>
      <w:r w:rsidR="39ADF487">
        <w:t xml:space="preserve"> more things onto the main PCB. </w:t>
      </w:r>
      <w:r>
        <w:t>W</w:t>
      </w:r>
      <w:r w:rsidR="66AE8D41">
        <w:t>e</w:t>
      </w:r>
      <w:r w:rsidR="39ADF487">
        <w:t xml:space="preserve"> didn't capture everything that we were going to need in our preliminary PCB design, </w:t>
      </w:r>
      <w:r>
        <w:t xml:space="preserve">which resulted in </w:t>
      </w:r>
      <w:r w:rsidR="39ADF487">
        <w:t xml:space="preserve">a </w:t>
      </w:r>
      <w:r>
        <w:t>bulkier final product</w:t>
      </w:r>
      <w:r w:rsidR="66AE8D41">
        <w:t>.</w:t>
      </w:r>
      <w:r w:rsidR="39ADF487">
        <w:t xml:space="preserve"> All of these could be integrated onto a single board to make </w:t>
      </w:r>
      <w:r>
        <w:t>a more compact product</w:t>
      </w:r>
      <w:r w:rsidR="66AE8D41">
        <w:t xml:space="preserve">. </w:t>
      </w:r>
      <w:r>
        <w:t xml:space="preserve">The </w:t>
      </w:r>
      <w:r w:rsidR="39ADF487">
        <w:t xml:space="preserve">UART board could have been integrated onto the main circuit board </w:t>
      </w:r>
      <w:r>
        <w:t xml:space="preserve">using </w:t>
      </w:r>
      <w:r w:rsidR="39ADF487">
        <w:t xml:space="preserve">the schematic provided </w:t>
      </w:r>
      <w:r>
        <w:t>by Sparkfun</w:t>
      </w:r>
      <w:r w:rsidR="66AE8D41">
        <w:t xml:space="preserve">. </w:t>
      </w:r>
      <w:r w:rsidR="00B77FB0">
        <w:t>Another</w:t>
      </w:r>
      <w:r w:rsidR="66AE8D41">
        <w:t xml:space="preserve"> </w:t>
      </w:r>
      <w:r w:rsidR="00B77FB0">
        <w:t xml:space="preserve">improvement that </w:t>
      </w:r>
      <w:r w:rsidR="36E83886">
        <w:t xml:space="preserve">could </w:t>
      </w:r>
      <w:r w:rsidR="00B77FB0">
        <w:t>be made</w:t>
      </w:r>
      <w:r w:rsidR="39ADF487">
        <w:t xml:space="preserve"> is that the LIDAR sensor would have to be </w:t>
      </w:r>
      <w:r w:rsidR="7EE73F2D">
        <w:t>replaced with a sensor</w:t>
      </w:r>
      <w:r w:rsidR="39ADF487">
        <w:t xml:space="preserve"> that has substantially more range. The LIDAR used in this project claimed to have </w:t>
      </w:r>
      <w:r w:rsidR="66AE8D41">
        <w:t>a</w:t>
      </w:r>
      <w:r w:rsidR="00A64CE2">
        <w:t>n</w:t>
      </w:r>
      <w:r w:rsidR="39ADF487">
        <w:t xml:space="preserve"> operational range of 40 meters, </w:t>
      </w:r>
      <w:r w:rsidR="00B77FB0">
        <w:t>however</w:t>
      </w:r>
      <w:r w:rsidR="39ADF487">
        <w:t xml:space="preserve"> in practice it </w:t>
      </w:r>
      <w:r w:rsidR="00B77FB0">
        <w:t>detected up to</w:t>
      </w:r>
      <w:r w:rsidR="66AE8D41">
        <w:t xml:space="preserve"> </w:t>
      </w:r>
      <w:r w:rsidR="39ADF487">
        <w:t xml:space="preserve">25 meters. </w:t>
      </w:r>
      <w:r w:rsidR="00B77FB0">
        <w:t>This is at most two or three car lengths. At such a distance, the HUD does not show anything the driver does not already know.</w:t>
      </w:r>
    </w:p>
    <w:p w14:paraId="7A4DB9DE" w14:textId="4EA29BE7" w:rsidR="00B77FB0" w:rsidRDefault="00B77FB0" w:rsidP="00F12000">
      <w:pPr>
        <w:spacing w:line="360" w:lineRule="auto"/>
        <w:ind w:firstLine="1152"/>
      </w:pPr>
      <w:r>
        <w:t>Overall, the project was a valuable learning tool, and has taught the team much about the design process in the real world.</w:t>
      </w:r>
    </w:p>
    <w:p w14:paraId="54272EE2" w14:textId="09AC3B69" w:rsidR="00A368B9" w:rsidRPr="00F746BE" w:rsidRDefault="00A368B9" w:rsidP="00F12000">
      <w:pPr>
        <w:spacing w:line="360" w:lineRule="auto"/>
        <w:rPr>
          <w:color w:val="00CCFF"/>
        </w:rPr>
      </w:pPr>
    </w:p>
    <w:p w14:paraId="2FFA8992" w14:textId="0C454F66" w:rsidR="00A368B9" w:rsidRPr="00497970" w:rsidRDefault="00ED1EFD" w:rsidP="00497970">
      <w:pPr>
        <w:numPr>
          <w:ilvl w:val="0"/>
          <w:numId w:val="37"/>
        </w:numPr>
        <w:spacing w:line="360" w:lineRule="auto"/>
        <w:rPr>
          <w:b/>
        </w:rPr>
      </w:pPr>
      <w:r>
        <w:rPr>
          <w:b/>
          <w:sz w:val="28"/>
          <w:szCs w:val="28"/>
        </w:rPr>
        <w:br w:type="page"/>
      </w:r>
      <w:r w:rsidR="00D83BC6">
        <w:rPr>
          <w:b/>
          <w:sz w:val="28"/>
          <w:szCs w:val="28"/>
        </w:rPr>
        <w:lastRenderedPageBreak/>
        <w:t>References</w:t>
      </w:r>
    </w:p>
    <w:p w14:paraId="40AAFD5F" w14:textId="745843A7" w:rsidR="4143F7C3" w:rsidRDefault="4143F7C3" w:rsidP="00F12000">
      <w:pPr>
        <w:spacing w:line="360" w:lineRule="auto"/>
        <w:rPr>
          <w:i/>
          <w:color w:val="3366FF"/>
        </w:rPr>
      </w:pPr>
    </w:p>
    <w:p w14:paraId="2D628958" w14:textId="6C1B7884" w:rsidR="3CBA4804" w:rsidRDefault="3CBA4804" w:rsidP="007D584F">
      <w:pPr>
        <w:pStyle w:val="ListParagraph"/>
        <w:numPr>
          <w:ilvl w:val="0"/>
          <w:numId w:val="40"/>
        </w:numPr>
        <w:spacing w:line="360" w:lineRule="auto"/>
      </w:pPr>
      <w:r w:rsidRPr="007D584F">
        <w:rPr>
          <w:i/>
          <w:iCs/>
        </w:rPr>
        <w:t>STN1110 Multiprotocol OBD to UART Interpreter Datasheet</w:t>
      </w:r>
      <w:r w:rsidRPr="3CBA4804">
        <w:t>, Rev. B, OBD Solutions, Phoenix, AZ, 2012, http://cdn.sparkfun.com/datasheets/Widgets/stn1110-ds.pdf</w:t>
      </w:r>
    </w:p>
    <w:p w14:paraId="59D2CF87" w14:textId="292DEAC6" w:rsidR="008E0AF6" w:rsidRPr="008E0AF6" w:rsidRDefault="3CBA4804" w:rsidP="007D584F">
      <w:pPr>
        <w:pStyle w:val="ListParagraph"/>
        <w:numPr>
          <w:ilvl w:val="0"/>
          <w:numId w:val="40"/>
        </w:numPr>
        <w:spacing w:line="360" w:lineRule="auto"/>
        <w:rPr>
          <w:rStyle w:val="Hyperlink"/>
        </w:rPr>
      </w:pPr>
      <w:r w:rsidRPr="007D584F">
        <w:rPr>
          <w:i/>
          <w:iCs/>
        </w:rPr>
        <w:t>Lidar Lite v3 Operation Manual and Technical Specifications</w:t>
      </w:r>
      <w:r w:rsidRPr="3CBA4804">
        <w:t xml:space="preserve">, Garmin Ltd., Olathe, KS, 2016, </w:t>
      </w:r>
      <w:hyperlink r:id="rId14">
        <w:r w:rsidRPr="3CBA4804">
          <w:rPr>
            <w:rStyle w:val="Hyperlink"/>
          </w:rPr>
          <w:t>http://static.garmin.com/pumac/LIDAR_Lite_v3_Operation_Manual_and_Technical_Specifications.pdf</w:t>
        </w:r>
      </w:hyperlink>
    </w:p>
    <w:p w14:paraId="5C9F6679" w14:textId="1C0FF094" w:rsidR="656D8CC5" w:rsidRDefault="656D8CC5" w:rsidP="007D584F">
      <w:pPr>
        <w:pStyle w:val="ListParagraph"/>
        <w:numPr>
          <w:ilvl w:val="0"/>
          <w:numId w:val="40"/>
        </w:numPr>
        <w:spacing w:line="360" w:lineRule="auto"/>
      </w:pPr>
      <w:r w:rsidRPr="007D584F">
        <w:rPr>
          <w:i/>
          <w:iCs/>
        </w:rPr>
        <w:t>LIDAR-Lite v2 Overview</w:t>
      </w:r>
      <w:r w:rsidRPr="656D8CC5">
        <w:t>, PulsedLight, LLC., Bend, Or, 2014, https://cdn.sparkfun.com/datasheets/Sensors/Proximity/lidarlite2DS.pdf</w:t>
      </w:r>
    </w:p>
    <w:p w14:paraId="73AD2675" w14:textId="7803A73B" w:rsidR="6B87492B" w:rsidRDefault="6B87492B" w:rsidP="007D584F">
      <w:pPr>
        <w:pStyle w:val="ListParagraph"/>
        <w:numPr>
          <w:ilvl w:val="0"/>
          <w:numId w:val="40"/>
        </w:numPr>
        <w:spacing w:line="360" w:lineRule="auto"/>
      </w:pPr>
      <w:r w:rsidRPr="007D584F">
        <w:rPr>
          <w:i/>
          <w:iCs/>
        </w:rPr>
        <w:t>74HC595; 74HCT595</w:t>
      </w:r>
      <w:r w:rsidRPr="6B87492B">
        <w:t xml:space="preserve">, Rev. 8, NXP Semiconductors, NV, 2016, </w:t>
      </w:r>
      <w:hyperlink r:id="rId15">
        <w:r w:rsidRPr="6B87492B">
          <w:rPr>
            <w:rStyle w:val="Hyperlink"/>
          </w:rPr>
          <w:t>http://www.nxp.com/documents/data_sheet/74HC_HCT595.pdf</w:t>
        </w:r>
      </w:hyperlink>
    </w:p>
    <w:p w14:paraId="293A7547" w14:textId="361DD349" w:rsidR="57DA3341" w:rsidRDefault="57DA3341" w:rsidP="007D584F">
      <w:pPr>
        <w:pStyle w:val="ListParagraph"/>
        <w:numPr>
          <w:ilvl w:val="0"/>
          <w:numId w:val="40"/>
        </w:numPr>
        <w:spacing w:line="360" w:lineRule="auto"/>
      </w:pPr>
      <w:r w:rsidRPr="007D584F">
        <w:rPr>
          <w:i/>
          <w:iCs/>
        </w:rPr>
        <w:t xml:space="preserve">YSD-439AY2B-35, </w:t>
      </w:r>
      <w:r w:rsidRPr="57DA3341">
        <w:t xml:space="preserve">China Young Sun LED Technology CO., LTD., </w:t>
      </w:r>
      <w:hyperlink r:id="rId16" w:history="1">
        <w:r w:rsidR="004F24A8" w:rsidRPr="00117C50">
          <w:rPr>
            <w:rStyle w:val="Hyperlink"/>
          </w:rPr>
          <w:t>https://www.sparkfun.com/datasheets/Components/LED/7-Segment/YSD-439AY2B-35.pdf</w:t>
        </w:r>
      </w:hyperlink>
    </w:p>
    <w:p w14:paraId="7D9C5FFB" w14:textId="69CACA7D" w:rsidR="004F24A8" w:rsidRPr="004F24A8" w:rsidRDefault="004F24A8" w:rsidP="004F24A8">
      <w:pPr>
        <w:pStyle w:val="ListParagraph"/>
        <w:numPr>
          <w:ilvl w:val="0"/>
          <w:numId w:val="40"/>
        </w:numPr>
        <w:spacing w:line="360" w:lineRule="auto"/>
      </w:pPr>
      <w:r>
        <w:rPr>
          <w:i/>
          <w:iCs/>
        </w:rPr>
        <w:t xml:space="preserve">ATD_10B8C Block User Guide, </w:t>
      </w:r>
      <w:r>
        <w:rPr>
          <w:iCs/>
        </w:rPr>
        <w:t xml:space="preserve">Motorola Inc., </w:t>
      </w:r>
      <w:r w:rsidR="000333A5">
        <w:rPr>
          <w:iCs/>
        </w:rPr>
        <w:t xml:space="preserve"> </w:t>
      </w:r>
      <w:hyperlink r:id="rId17" w:history="1">
        <w:r w:rsidRPr="00117C50">
          <w:rPr>
            <w:rStyle w:val="Hyperlink"/>
            <w:iCs/>
          </w:rPr>
          <w:t>https://engineering.purdue.edu/ece362/Refs/9S12C_Refs/S12ATD10B8CV2.pdf</w:t>
        </w:r>
      </w:hyperlink>
    </w:p>
    <w:p w14:paraId="31C45C99" w14:textId="77777777" w:rsidR="004F24A8" w:rsidRDefault="004F24A8" w:rsidP="004F24A8">
      <w:pPr>
        <w:pStyle w:val="ListParagraph"/>
        <w:spacing w:line="360" w:lineRule="auto"/>
      </w:pPr>
    </w:p>
    <w:p w14:paraId="397C790F" w14:textId="77777777" w:rsidR="000853C3" w:rsidRDefault="00A368B9" w:rsidP="00F12000">
      <w:pPr>
        <w:spacing w:line="360" w:lineRule="auto"/>
      </w:pPr>
      <w:r>
        <w:rPr>
          <w:b/>
        </w:rPr>
        <w:br w:type="page"/>
      </w:r>
    </w:p>
    <w:p w14:paraId="773D182D" w14:textId="77777777" w:rsidR="003F3BB9" w:rsidRDefault="003F3BB9" w:rsidP="000853C3">
      <w:pPr>
        <w:jc w:val="center"/>
        <w:rPr>
          <w:b/>
          <w:sz w:val="56"/>
          <w:szCs w:val="56"/>
        </w:rPr>
      </w:pPr>
    </w:p>
    <w:p w14:paraId="7DD56D7B" w14:textId="77777777" w:rsidR="003F3BB9" w:rsidRDefault="003F3BB9" w:rsidP="000853C3">
      <w:pPr>
        <w:jc w:val="center"/>
        <w:rPr>
          <w:b/>
          <w:sz w:val="56"/>
          <w:szCs w:val="56"/>
        </w:rPr>
      </w:pPr>
    </w:p>
    <w:p w14:paraId="7FD600B0" w14:textId="77777777" w:rsidR="003F3BB9" w:rsidRDefault="003F3BB9" w:rsidP="000853C3">
      <w:pPr>
        <w:jc w:val="center"/>
        <w:rPr>
          <w:b/>
          <w:sz w:val="56"/>
          <w:szCs w:val="56"/>
        </w:rPr>
      </w:pPr>
    </w:p>
    <w:p w14:paraId="4FE56DA0" w14:textId="77777777" w:rsidR="003F3BB9" w:rsidRDefault="003F3BB9" w:rsidP="000853C3">
      <w:pPr>
        <w:jc w:val="center"/>
        <w:rPr>
          <w:b/>
          <w:sz w:val="56"/>
          <w:szCs w:val="56"/>
        </w:rPr>
      </w:pPr>
    </w:p>
    <w:p w14:paraId="2FAB7F8C" w14:textId="77777777" w:rsidR="003F3BB9" w:rsidRDefault="003F3BB9" w:rsidP="000853C3">
      <w:pPr>
        <w:jc w:val="center"/>
        <w:rPr>
          <w:b/>
          <w:sz w:val="56"/>
          <w:szCs w:val="56"/>
        </w:rPr>
      </w:pPr>
    </w:p>
    <w:p w14:paraId="6148F154" w14:textId="77777777" w:rsidR="003F3BB9" w:rsidRDefault="003F3BB9" w:rsidP="000853C3">
      <w:pPr>
        <w:jc w:val="center"/>
        <w:rPr>
          <w:b/>
          <w:sz w:val="56"/>
          <w:szCs w:val="56"/>
        </w:rPr>
      </w:pPr>
    </w:p>
    <w:p w14:paraId="465F0AB1" w14:textId="77777777" w:rsidR="003F3BB9" w:rsidRDefault="004D0307" w:rsidP="000853C3">
      <w:pPr>
        <w:jc w:val="center"/>
        <w:rPr>
          <w:b/>
          <w:sz w:val="56"/>
          <w:szCs w:val="56"/>
        </w:rPr>
      </w:pPr>
      <w:r w:rsidRPr="003F3BB9">
        <w:rPr>
          <w:b/>
          <w:sz w:val="56"/>
          <w:szCs w:val="56"/>
        </w:rPr>
        <w:t xml:space="preserve">Appendix A: </w:t>
      </w:r>
    </w:p>
    <w:p w14:paraId="472A06B6" w14:textId="77777777" w:rsidR="00ED1EFD" w:rsidRDefault="00ED1EFD" w:rsidP="000853C3">
      <w:pPr>
        <w:jc w:val="center"/>
        <w:rPr>
          <w:b/>
          <w:sz w:val="56"/>
          <w:szCs w:val="56"/>
        </w:rPr>
      </w:pPr>
    </w:p>
    <w:p w14:paraId="325048DD" w14:textId="77777777" w:rsidR="006A7837" w:rsidRDefault="006A7837" w:rsidP="000853C3">
      <w:pPr>
        <w:jc w:val="center"/>
        <w:rPr>
          <w:b/>
          <w:sz w:val="56"/>
          <w:szCs w:val="56"/>
        </w:rPr>
      </w:pPr>
      <w:r>
        <w:rPr>
          <w:b/>
          <w:sz w:val="56"/>
          <w:szCs w:val="56"/>
        </w:rPr>
        <w:t xml:space="preserve">Individual Contributions </w:t>
      </w:r>
    </w:p>
    <w:p w14:paraId="4D080A78" w14:textId="77777777" w:rsidR="006A7837" w:rsidRDefault="006A7837" w:rsidP="000853C3">
      <w:pPr>
        <w:jc w:val="center"/>
        <w:rPr>
          <w:b/>
          <w:sz w:val="56"/>
          <w:szCs w:val="56"/>
        </w:rPr>
      </w:pPr>
      <w:r>
        <w:rPr>
          <w:b/>
          <w:sz w:val="56"/>
          <w:szCs w:val="56"/>
        </w:rPr>
        <w:t xml:space="preserve">and </w:t>
      </w:r>
    </w:p>
    <w:p w14:paraId="488682AC" w14:textId="77777777" w:rsidR="003F3BB9" w:rsidRPr="003F3BB9" w:rsidRDefault="004D0307" w:rsidP="000853C3">
      <w:pPr>
        <w:jc w:val="center"/>
        <w:rPr>
          <w:b/>
          <w:sz w:val="56"/>
          <w:szCs w:val="56"/>
        </w:rPr>
      </w:pPr>
      <w:r w:rsidRPr="003F3BB9">
        <w:rPr>
          <w:b/>
          <w:sz w:val="56"/>
          <w:szCs w:val="56"/>
        </w:rPr>
        <w:t>Activity Log</w:t>
      </w:r>
      <w:r w:rsidR="003F3BB9">
        <w:rPr>
          <w:b/>
          <w:sz w:val="56"/>
          <w:szCs w:val="56"/>
        </w:rPr>
        <w:t>s</w:t>
      </w:r>
    </w:p>
    <w:p w14:paraId="6B4FDB98" w14:textId="77777777" w:rsidR="009D4D0D" w:rsidRDefault="003F3BB9" w:rsidP="003F3BB9">
      <w:pPr>
        <w:jc w:val="center"/>
      </w:pPr>
      <w:r>
        <w:rPr>
          <w:b/>
          <w:sz w:val="28"/>
          <w:szCs w:val="28"/>
        </w:rPr>
        <w:br w:type="page"/>
      </w:r>
    </w:p>
    <w:p w14:paraId="71A8519F" w14:textId="3E71D0D1" w:rsidR="004D0307" w:rsidRDefault="004D0307" w:rsidP="00152BAA">
      <w:pPr>
        <w:rPr>
          <w:color w:val="FF0000"/>
          <w:sz w:val="28"/>
          <w:szCs w:val="28"/>
        </w:rPr>
      </w:pPr>
      <w:r w:rsidRPr="003F3BB9">
        <w:rPr>
          <w:b/>
          <w:sz w:val="28"/>
          <w:szCs w:val="28"/>
        </w:rPr>
        <w:lastRenderedPageBreak/>
        <w:t>Activity Log for:</w:t>
      </w:r>
      <w:r w:rsidRPr="003F3BB9">
        <w:rPr>
          <w:sz w:val="28"/>
          <w:szCs w:val="28"/>
        </w:rPr>
        <w:t xml:space="preserve"> </w:t>
      </w:r>
      <w:r w:rsidR="00E300AC" w:rsidRPr="003F3BB9">
        <w:rPr>
          <w:sz w:val="28"/>
          <w:szCs w:val="28"/>
        </w:rPr>
        <w:t xml:space="preserve"> </w:t>
      </w:r>
      <w:r w:rsidR="00AE15BB">
        <w:rPr>
          <w:color w:val="FF0000"/>
          <w:sz w:val="28"/>
          <w:szCs w:val="28"/>
        </w:rPr>
        <w:t>Patrick May</w:t>
      </w:r>
      <w:r w:rsidR="001421CB" w:rsidRPr="003F3BB9">
        <w:rPr>
          <w:sz w:val="28"/>
          <w:szCs w:val="28"/>
        </w:rPr>
        <w:t xml:space="preserve">  </w:t>
      </w:r>
      <w:r w:rsidR="006C364B" w:rsidRPr="003F3BB9">
        <w:rPr>
          <w:sz w:val="28"/>
          <w:szCs w:val="28"/>
        </w:rPr>
        <w:t xml:space="preserve">      </w:t>
      </w:r>
      <w:r w:rsidR="006C364B" w:rsidRPr="003F3BB9">
        <w:rPr>
          <w:b/>
          <w:sz w:val="28"/>
          <w:szCs w:val="28"/>
        </w:rPr>
        <w:t>Role</w:t>
      </w:r>
      <w:r w:rsidR="001421CB" w:rsidRPr="003F3BB9">
        <w:rPr>
          <w:b/>
          <w:sz w:val="28"/>
          <w:szCs w:val="28"/>
        </w:rPr>
        <w:t>:</w:t>
      </w:r>
      <w:r w:rsidR="001421CB" w:rsidRPr="003F3BB9">
        <w:rPr>
          <w:sz w:val="28"/>
          <w:szCs w:val="28"/>
        </w:rPr>
        <w:t xml:space="preserve"> </w:t>
      </w:r>
      <w:r w:rsidR="00AE15BB">
        <w:rPr>
          <w:color w:val="FF0000"/>
          <w:sz w:val="28"/>
          <w:szCs w:val="28"/>
        </w:rPr>
        <w:t>Team Leader</w:t>
      </w:r>
    </w:p>
    <w:p w14:paraId="61504742" w14:textId="77777777" w:rsidR="001B6CFC" w:rsidRPr="003F3BB9" w:rsidRDefault="001B6CFC" w:rsidP="00354539">
      <w:pPr>
        <w:jc w:val="center"/>
        <w:rPr>
          <w:sz w:val="28"/>
          <w:szCs w:val="28"/>
        </w:rPr>
      </w:pPr>
    </w:p>
    <w:tbl>
      <w:tblPr>
        <w:tblW w:w="49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8"/>
        <w:gridCol w:w="879"/>
        <w:gridCol w:w="1319"/>
        <w:gridCol w:w="1229"/>
        <w:gridCol w:w="1319"/>
      </w:tblGrid>
      <w:tr w:rsidR="001B6CFC" w14:paraId="0F40CA24" w14:textId="77777777" w:rsidTr="001B6CFC">
        <w:trPr>
          <w:jc w:val="center"/>
        </w:trPr>
        <w:tc>
          <w:tcPr>
            <w:tcW w:w="2452" w:type="pct"/>
          </w:tcPr>
          <w:p w14:paraId="5FCA8A9D" w14:textId="77777777" w:rsidR="001B6CFC" w:rsidRPr="00B44CF4" w:rsidRDefault="001B6CFC" w:rsidP="001B6CFC">
            <w:pPr>
              <w:jc w:val="center"/>
              <w:rPr>
                <w:b/>
                <w:i/>
              </w:rPr>
            </w:pPr>
            <w:r w:rsidRPr="00B44CF4">
              <w:rPr>
                <w:b/>
                <w:i/>
              </w:rPr>
              <w:t>Activity</w:t>
            </w:r>
          </w:p>
        </w:tc>
        <w:tc>
          <w:tcPr>
            <w:tcW w:w="472" w:type="pct"/>
          </w:tcPr>
          <w:p w14:paraId="7834887E" w14:textId="77777777" w:rsidR="001B6CFC" w:rsidRPr="00B44CF4" w:rsidRDefault="001B6CFC" w:rsidP="001B6CFC">
            <w:pPr>
              <w:jc w:val="center"/>
              <w:rPr>
                <w:b/>
                <w:i/>
              </w:rPr>
            </w:pPr>
            <w:r w:rsidRPr="00B44CF4">
              <w:rPr>
                <w:b/>
                <w:i/>
              </w:rPr>
              <w:t>Date</w:t>
            </w:r>
          </w:p>
        </w:tc>
        <w:tc>
          <w:tcPr>
            <w:tcW w:w="708" w:type="pct"/>
          </w:tcPr>
          <w:p w14:paraId="1265335A" w14:textId="77777777" w:rsidR="001B6CFC" w:rsidRPr="00B44CF4" w:rsidRDefault="001B6CFC" w:rsidP="001B6CFC">
            <w:pPr>
              <w:jc w:val="center"/>
              <w:rPr>
                <w:b/>
                <w:i/>
              </w:rPr>
            </w:pPr>
            <w:r w:rsidRPr="00B44CF4">
              <w:rPr>
                <w:b/>
                <w:i/>
              </w:rPr>
              <w:t>Start Time</w:t>
            </w:r>
          </w:p>
        </w:tc>
        <w:tc>
          <w:tcPr>
            <w:tcW w:w="660" w:type="pct"/>
          </w:tcPr>
          <w:p w14:paraId="4F6FB49F" w14:textId="77777777" w:rsidR="001B6CFC" w:rsidRPr="00B44CF4" w:rsidRDefault="001B6CFC" w:rsidP="001B6CFC">
            <w:pPr>
              <w:jc w:val="center"/>
              <w:rPr>
                <w:b/>
                <w:i/>
              </w:rPr>
            </w:pPr>
            <w:r w:rsidRPr="00B44CF4">
              <w:rPr>
                <w:b/>
                <w:i/>
              </w:rPr>
              <w:t>End Time</w:t>
            </w:r>
          </w:p>
        </w:tc>
        <w:tc>
          <w:tcPr>
            <w:tcW w:w="708" w:type="pct"/>
          </w:tcPr>
          <w:p w14:paraId="0B71290F" w14:textId="77777777" w:rsidR="001B6CFC" w:rsidRPr="00B44CF4" w:rsidRDefault="001B6CFC" w:rsidP="001B6CFC">
            <w:pPr>
              <w:jc w:val="center"/>
              <w:rPr>
                <w:b/>
                <w:i/>
              </w:rPr>
            </w:pPr>
            <w:r w:rsidRPr="00B44CF4">
              <w:rPr>
                <w:b/>
                <w:i/>
              </w:rPr>
              <w:t>Time Spent</w:t>
            </w:r>
          </w:p>
        </w:tc>
      </w:tr>
      <w:tr w:rsidR="001B6CFC" w14:paraId="16D8F926" w14:textId="77777777" w:rsidTr="001B6CFC">
        <w:trPr>
          <w:trHeight w:val="288"/>
          <w:jc w:val="center"/>
        </w:trPr>
        <w:tc>
          <w:tcPr>
            <w:tcW w:w="2452" w:type="pct"/>
          </w:tcPr>
          <w:p w14:paraId="275EF313" w14:textId="1C0FF094" w:rsidR="001B6CFC" w:rsidRDefault="00AE15BB" w:rsidP="001B6CFC">
            <w:pPr>
              <w:jc w:val="both"/>
            </w:pPr>
            <w:r>
              <w:t>Preliminary PCB design, picked parts for project</w:t>
            </w:r>
          </w:p>
        </w:tc>
        <w:tc>
          <w:tcPr>
            <w:tcW w:w="472" w:type="pct"/>
          </w:tcPr>
          <w:p w14:paraId="009FF5ED" w14:textId="36AFAA7A" w:rsidR="001B6CFC" w:rsidRDefault="00AE15BB" w:rsidP="001B6CFC">
            <w:pPr>
              <w:jc w:val="both"/>
            </w:pPr>
            <w:r>
              <w:t>11/2</w:t>
            </w:r>
          </w:p>
        </w:tc>
        <w:tc>
          <w:tcPr>
            <w:tcW w:w="708" w:type="pct"/>
          </w:tcPr>
          <w:p w14:paraId="13AA264B" w14:textId="791FFF9A" w:rsidR="001B6CFC" w:rsidRDefault="00CD78EE" w:rsidP="001B6CFC">
            <w:pPr>
              <w:jc w:val="both"/>
            </w:pPr>
            <w:r>
              <w:t>16:30</w:t>
            </w:r>
          </w:p>
        </w:tc>
        <w:tc>
          <w:tcPr>
            <w:tcW w:w="660" w:type="pct"/>
          </w:tcPr>
          <w:p w14:paraId="018BD0A3" w14:textId="7EE6E283" w:rsidR="001B6CFC" w:rsidRDefault="00CD78EE" w:rsidP="001B6CFC">
            <w:pPr>
              <w:jc w:val="both"/>
            </w:pPr>
            <w:r>
              <w:t>18:30</w:t>
            </w:r>
          </w:p>
        </w:tc>
        <w:tc>
          <w:tcPr>
            <w:tcW w:w="708" w:type="pct"/>
          </w:tcPr>
          <w:p w14:paraId="6BCF9D78" w14:textId="44D389BE" w:rsidR="001B6CFC" w:rsidRDefault="00CD78EE" w:rsidP="001B6CFC">
            <w:pPr>
              <w:jc w:val="both"/>
            </w:pPr>
            <w:r>
              <w:t>2:00</w:t>
            </w:r>
          </w:p>
        </w:tc>
      </w:tr>
      <w:tr w:rsidR="001B6CFC" w14:paraId="343BD468" w14:textId="77777777" w:rsidTr="001B6CFC">
        <w:trPr>
          <w:trHeight w:val="288"/>
          <w:jc w:val="center"/>
        </w:trPr>
        <w:tc>
          <w:tcPr>
            <w:tcW w:w="2452" w:type="pct"/>
          </w:tcPr>
          <w:p w14:paraId="14EEB712" w14:textId="1C0FF094" w:rsidR="001B6CFC" w:rsidRDefault="00AE15BB" w:rsidP="001B6CFC">
            <w:pPr>
              <w:jc w:val="both"/>
            </w:pPr>
            <w:r>
              <w:t>Revised PCB design</w:t>
            </w:r>
          </w:p>
        </w:tc>
        <w:tc>
          <w:tcPr>
            <w:tcW w:w="472" w:type="pct"/>
          </w:tcPr>
          <w:p w14:paraId="24F1E42A" w14:textId="26A2A266" w:rsidR="001B6CFC" w:rsidRDefault="00AE15BB" w:rsidP="001B6CFC">
            <w:pPr>
              <w:jc w:val="both"/>
            </w:pPr>
            <w:r>
              <w:t>11/3</w:t>
            </w:r>
          </w:p>
        </w:tc>
        <w:tc>
          <w:tcPr>
            <w:tcW w:w="708" w:type="pct"/>
          </w:tcPr>
          <w:p w14:paraId="6ECAE2B1" w14:textId="647F8C15" w:rsidR="001B6CFC" w:rsidRDefault="00CD78EE" w:rsidP="001B6CFC">
            <w:pPr>
              <w:jc w:val="both"/>
            </w:pPr>
            <w:r>
              <w:t>12:30</w:t>
            </w:r>
          </w:p>
        </w:tc>
        <w:tc>
          <w:tcPr>
            <w:tcW w:w="660" w:type="pct"/>
          </w:tcPr>
          <w:p w14:paraId="78678C6B" w14:textId="0A5E52A6" w:rsidR="001B6CFC" w:rsidRDefault="00CD78EE" w:rsidP="001B6CFC">
            <w:pPr>
              <w:jc w:val="both"/>
            </w:pPr>
            <w:r>
              <w:t>14:30</w:t>
            </w:r>
          </w:p>
        </w:tc>
        <w:tc>
          <w:tcPr>
            <w:tcW w:w="708" w:type="pct"/>
          </w:tcPr>
          <w:p w14:paraId="3782E945" w14:textId="491D97B5" w:rsidR="001B6CFC" w:rsidRDefault="00CD78EE" w:rsidP="001B6CFC">
            <w:pPr>
              <w:jc w:val="both"/>
            </w:pPr>
            <w:r>
              <w:t>2:00</w:t>
            </w:r>
          </w:p>
        </w:tc>
      </w:tr>
      <w:tr w:rsidR="001B6CFC" w14:paraId="5F42A658" w14:textId="77777777" w:rsidTr="001B6CFC">
        <w:trPr>
          <w:trHeight w:val="288"/>
          <w:jc w:val="center"/>
        </w:trPr>
        <w:tc>
          <w:tcPr>
            <w:tcW w:w="2452" w:type="pct"/>
          </w:tcPr>
          <w:p w14:paraId="08538238" w14:textId="1C0FF094" w:rsidR="001B6CFC" w:rsidRDefault="00AE15BB" w:rsidP="001B6CFC">
            <w:pPr>
              <w:jc w:val="both"/>
            </w:pPr>
            <w:r>
              <w:t>Some parts on board obsolete; removed 7-segment decoder, replaced with Sparkfun parts</w:t>
            </w:r>
          </w:p>
        </w:tc>
        <w:tc>
          <w:tcPr>
            <w:tcW w:w="472" w:type="pct"/>
          </w:tcPr>
          <w:p w14:paraId="06B76528" w14:textId="0D5912F1" w:rsidR="001B6CFC" w:rsidRDefault="00AE15BB" w:rsidP="001B6CFC">
            <w:pPr>
              <w:jc w:val="both"/>
            </w:pPr>
            <w:r>
              <w:t>11/8</w:t>
            </w:r>
          </w:p>
        </w:tc>
        <w:tc>
          <w:tcPr>
            <w:tcW w:w="708" w:type="pct"/>
          </w:tcPr>
          <w:p w14:paraId="44B05598" w14:textId="2D491F4A" w:rsidR="001B6CFC" w:rsidRDefault="00CD78EE" w:rsidP="001B6CFC">
            <w:pPr>
              <w:jc w:val="both"/>
            </w:pPr>
            <w:r>
              <w:t>20:30</w:t>
            </w:r>
          </w:p>
        </w:tc>
        <w:tc>
          <w:tcPr>
            <w:tcW w:w="660" w:type="pct"/>
          </w:tcPr>
          <w:p w14:paraId="3BD08C8C" w14:textId="69551B14" w:rsidR="001B6CFC" w:rsidRDefault="00CD78EE" w:rsidP="001B6CFC">
            <w:pPr>
              <w:jc w:val="both"/>
            </w:pPr>
            <w:r>
              <w:t>24:00</w:t>
            </w:r>
          </w:p>
        </w:tc>
        <w:tc>
          <w:tcPr>
            <w:tcW w:w="708" w:type="pct"/>
          </w:tcPr>
          <w:p w14:paraId="4AACB904" w14:textId="002508EE" w:rsidR="001B6CFC" w:rsidRDefault="00CD78EE" w:rsidP="001B6CFC">
            <w:pPr>
              <w:jc w:val="both"/>
            </w:pPr>
            <w:r>
              <w:t>3:30</w:t>
            </w:r>
          </w:p>
        </w:tc>
      </w:tr>
      <w:tr w:rsidR="001B6CFC" w14:paraId="453F908F" w14:textId="77777777" w:rsidTr="001B6CFC">
        <w:trPr>
          <w:trHeight w:val="288"/>
          <w:jc w:val="center"/>
        </w:trPr>
        <w:tc>
          <w:tcPr>
            <w:tcW w:w="2452" w:type="pct"/>
          </w:tcPr>
          <w:p w14:paraId="2B384D9B" w14:textId="1C0FF094" w:rsidR="001B6CFC" w:rsidRDefault="00AE15BB" w:rsidP="001B6CFC">
            <w:pPr>
              <w:jc w:val="both"/>
            </w:pPr>
            <w:r>
              <w:t>Routed board</w:t>
            </w:r>
          </w:p>
        </w:tc>
        <w:tc>
          <w:tcPr>
            <w:tcW w:w="472" w:type="pct"/>
          </w:tcPr>
          <w:p w14:paraId="2A05F7CB" w14:textId="0FEBE3A7" w:rsidR="001B6CFC" w:rsidRDefault="00AE15BB" w:rsidP="001B6CFC">
            <w:pPr>
              <w:jc w:val="both"/>
            </w:pPr>
            <w:r>
              <w:t>11/10</w:t>
            </w:r>
          </w:p>
        </w:tc>
        <w:tc>
          <w:tcPr>
            <w:tcW w:w="708" w:type="pct"/>
          </w:tcPr>
          <w:p w14:paraId="42000156" w14:textId="4E4E6F1B" w:rsidR="001B6CFC" w:rsidRDefault="00CD78EE" w:rsidP="001B6CFC">
            <w:pPr>
              <w:jc w:val="both"/>
            </w:pPr>
            <w:r>
              <w:t>13:30</w:t>
            </w:r>
          </w:p>
        </w:tc>
        <w:tc>
          <w:tcPr>
            <w:tcW w:w="660" w:type="pct"/>
          </w:tcPr>
          <w:p w14:paraId="15400AE0" w14:textId="1EC2C2DA" w:rsidR="001B6CFC" w:rsidRDefault="00CD78EE" w:rsidP="001B6CFC">
            <w:pPr>
              <w:jc w:val="both"/>
            </w:pPr>
            <w:r>
              <w:t>14:30</w:t>
            </w:r>
          </w:p>
        </w:tc>
        <w:tc>
          <w:tcPr>
            <w:tcW w:w="708" w:type="pct"/>
          </w:tcPr>
          <w:p w14:paraId="54EDE38E" w14:textId="52D4F415" w:rsidR="001B6CFC" w:rsidRDefault="00CD78EE" w:rsidP="001B6CFC">
            <w:pPr>
              <w:jc w:val="both"/>
            </w:pPr>
            <w:r>
              <w:t>1:00</w:t>
            </w:r>
          </w:p>
        </w:tc>
      </w:tr>
      <w:tr w:rsidR="001B6CFC" w14:paraId="0A43646D" w14:textId="77777777" w:rsidTr="001B6CFC">
        <w:trPr>
          <w:trHeight w:val="288"/>
          <w:jc w:val="center"/>
        </w:trPr>
        <w:tc>
          <w:tcPr>
            <w:tcW w:w="2452" w:type="pct"/>
          </w:tcPr>
          <w:p w14:paraId="47BD44F0" w14:textId="1C0FF094" w:rsidR="001B6CFC" w:rsidRDefault="00AE15BB" w:rsidP="001B6CFC">
            <w:pPr>
              <w:jc w:val="both"/>
            </w:pPr>
            <w:r>
              <w:t>Sent order for board</w:t>
            </w:r>
          </w:p>
        </w:tc>
        <w:tc>
          <w:tcPr>
            <w:tcW w:w="472" w:type="pct"/>
          </w:tcPr>
          <w:p w14:paraId="430A7870" w14:textId="10B58641" w:rsidR="001B6CFC" w:rsidRDefault="00AE15BB" w:rsidP="001B6CFC">
            <w:pPr>
              <w:jc w:val="both"/>
            </w:pPr>
            <w:r>
              <w:t>11/11</w:t>
            </w:r>
          </w:p>
        </w:tc>
        <w:tc>
          <w:tcPr>
            <w:tcW w:w="708" w:type="pct"/>
          </w:tcPr>
          <w:p w14:paraId="03BB44F2" w14:textId="375ECBF9" w:rsidR="001B6CFC" w:rsidRDefault="00BE6BCC" w:rsidP="001B6CFC">
            <w:pPr>
              <w:jc w:val="both"/>
            </w:pPr>
            <w:r>
              <w:t>14:30</w:t>
            </w:r>
          </w:p>
        </w:tc>
        <w:tc>
          <w:tcPr>
            <w:tcW w:w="660" w:type="pct"/>
          </w:tcPr>
          <w:p w14:paraId="4250ACBD" w14:textId="190F58A0" w:rsidR="001B6CFC" w:rsidRDefault="00BE6BCC" w:rsidP="001B6CFC">
            <w:pPr>
              <w:jc w:val="both"/>
            </w:pPr>
            <w:r>
              <w:t>16:30</w:t>
            </w:r>
          </w:p>
        </w:tc>
        <w:tc>
          <w:tcPr>
            <w:tcW w:w="708" w:type="pct"/>
          </w:tcPr>
          <w:p w14:paraId="2BFFAAAC" w14:textId="42AC08E4" w:rsidR="001B6CFC" w:rsidRDefault="00BE6BCC" w:rsidP="001B6CFC">
            <w:pPr>
              <w:jc w:val="both"/>
            </w:pPr>
            <w:r>
              <w:t>2:00</w:t>
            </w:r>
          </w:p>
        </w:tc>
      </w:tr>
      <w:tr w:rsidR="001B6CFC" w14:paraId="154C2EF4" w14:textId="77777777" w:rsidTr="001B6CFC">
        <w:trPr>
          <w:trHeight w:val="288"/>
          <w:jc w:val="center"/>
        </w:trPr>
        <w:tc>
          <w:tcPr>
            <w:tcW w:w="2452" w:type="pct"/>
          </w:tcPr>
          <w:p w14:paraId="2EF49BFB" w14:textId="1C0FF094" w:rsidR="001B6CFC" w:rsidRDefault="00AE15BB" w:rsidP="001B6CFC">
            <w:pPr>
              <w:jc w:val="both"/>
            </w:pPr>
            <w:r>
              <w:t>Worked on debugging SCI, went to lab to find out it was RS232 standard</w:t>
            </w:r>
          </w:p>
        </w:tc>
        <w:tc>
          <w:tcPr>
            <w:tcW w:w="472" w:type="pct"/>
          </w:tcPr>
          <w:p w14:paraId="7910C4E5" w14:textId="7C874073" w:rsidR="001B6CFC" w:rsidRDefault="00AE15BB" w:rsidP="001B6CFC">
            <w:pPr>
              <w:jc w:val="both"/>
            </w:pPr>
            <w:r>
              <w:t>11/19</w:t>
            </w:r>
          </w:p>
        </w:tc>
        <w:tc>
          <w:tcPr>
            <w:tcW w:w="708" w:type="pct"/>
          </w:tcPr>
          <w:p w14:paraId="135E87CB" w14:textId="553B495A" w:rsidR="001B6CFC" w:rsidRDefault="00BE6BCC" w:rsidP="001B6CFC">
            <w:pPr>
              <w:jc w:val="both"/>
            </w:pPr>
            <w:r>
              <w:t>13:30</w:t>
            </w:r>
          </w:p>
        </w:tc>
        <w:tc>
          <w:tcPr>
            <w:tcW w:w="660" w:type="pct"/>
          </w:tcPr>
          <w:p w14:paraId="2C8C414D" w14:textId="5C6DAFF4" w:rsidR="001B6CFC" w:rsidRDefault="00BE6BCC" w:rsidP="001B6CFC">
            <w:pPr>
              <w:jc w:val="both"/>
            </w:pPr>
            <w:r>
              <w:t>17:30</w:t>
            </w:r>
          </w:p>
        </w:tc>
        <w:tc>
          <w:tcPr>
            <w:tcW w:w="708" w:type="pct"/>
          </w:tcPr>
          <w:p w14:paraId="1BB1F68D" w14:textId="5CA69410" w:rsidR="001B6CFC" w:rsidRDefault="00BE6BCC" w:rsidP="001B6CFC">
            <w:pPr>
              <w:jc w:val="both"/>
            </w:pPr>
            <w:r>
              <w:t>4:30</w:t>
            </w:r>
          </w:p>
        </w:tc>
      </w:tr>
      <w:tr w:rsidR="001B6CFC" w14:paraId="7845CCEE" w14:textId="77777777" w:rsidTr="001B6CFC">
        <w:trPr>
          <w:trHeight w:val="288"/>
          <w:jc w:val="center"/>
        </w:trPr>
        <w:tc>
          <w:tcPr>
            <w:tcW w:w="2452" w:type="pct"/>
          </w:tcPr>
          <w:p w14:paraId="18E2D3E3" w14:textId="1C0FF094" w:rsidR="001B6CFC" w:rsidRDefault="00AE15BB" w:rsidP="001B6CFC">
            <w:pPr>
              <w:jc w:val="both"/>
            </w:pPr>
            <w:r>
              <w:t>Built MAX232 circuit on breadboard</w:t>
            </w:r>
          </w:p>
        </w:tc>
        <w:tc>
          <w:tcPr>
            <w:tcW w:w="472" w:type="pct"/>
          </w:tcPr>
          <w:p w14:paraId="50E766F5" w14:textId="5CC149AB" w:rsidR="001B6CFC" w:rsidRDefault="00AE15BB" w:rsidP="001B6CFC">
            <w:pPr>
              <w:jc w:val="both"/>
            </w:pPr>
            <w:r>
              <w:t>11/21</w:t>
            </w:r>
          </w:p>
        </w:tc>
        <w:tc>
          <w:tcPr>
            <w:tcW w:w="708" w:type="pct"/>
          </w:tcPr>
          <w:p w14:paraId="5865A762" w14:textId="01F7279A" w:rsidR="001B6CFC" w:rsidRDefault="00BE6BCC" w:rsidP="001B6CFC">
            <w:pPr>
              <w:jc w:val="both"/>
            </w:pPr>
            <w:r>
              <w:t>12:30</w:t>
            </w:r>
          </w:p>
        </w:tc>
        <w:tc>
          <w:tcPr>
            <w:tcW w:w="660" w:type="pct"/>
          </w:tcPr>
          <w:p w14:paraId="4ED34766" w14:textId="754B0F51" w:rsidR="001B6CFC" w:rsidRDefault="00BE6BCC" w:rsidP="001B6CFC">
            <w:pPr>
              <w:jc w:val="both"/>
            </w:pPr>
            <w:r>
              <w:t>13:00</w:t>
            </w:r>
          </w:p>
        </w:tc>
        <w:tc>
          <w:tcPr>
            <w:tcW w:w="708" w:type="pct"/>
          </w:tcPr>
          <w:p w14:paraId="1A66E401" w14:textId="4BF2CA92" w:rsidR="001B6CFC" w:rsidRDefault="00BE6BCC" w:rsidP="001B6CFC">
            <w:pPr>
              <w:jc w:val="both"/>
            </w:pPr>
            <w:r>
              <w:t>30</w:t>
            </w:r>
          </w:p>
        </w:tc>
      </w:tr>
      <w:tr w:rsidR="001B6CFC" w14:paraId="099C5F0B" w14:textId="77777777" w:rsidTr="001B6CFC">
        <w:trPr>
          <w:trHeight w:val="288"/>
          <w:jc w:val="center"/>
        </w:trPr>
        <w:tc>
          <w:tcPr>
            <w:tcW w:w="2452" w:type="pct"/>
          </w:tcPr>
          <w:p w14:paraId="60706E62" w14:textId="1C0FF094" w:rsidR="001B6CFC" w:rsidRDefault="00AE15BB" w:rsidP="001B6CFC">
            <w:pPr>
              <w:jc w:val="both"/>
            </w:pPr>
            <w:r>
              <w:t>Wrote preliminary SCI drivers</w:t>
            </w:r>
          </w:p>
        </w:tc>
        <w:tc>
          <w:tcPr>
            <w:tcW w:w="472" w:type="pct"/>
          </w:tcPr>
          <w:p w14:paraId="54477CD1" w14:textId="0727C351" w:rsidR="001B6CFC" w:rsidRDefault="00AE15BB" w:rsidP="001B6CFC">
            <w:pPr>
              <w:jc w:val="both"/>
            </w:pPr>
            <w:r>
              <w:t>11/22</w:t>
            </w:r>
          </w:p>
        </w:tc>
        <w:tc>
          <w:tcPr>
            <w:tcW w:w="708" w:type="pct"/>
          </w:tcPr>
          <w:p w14:paraId="558C483F" w14:textId="7B7D4AA7" w:rsidR="001B6CFC" w:rsidRDefault="00BE6BCC" w:rsidP="001B6CFC">
            <w:pPr>
              <w:jc w:val="both"/>
            </w:pPr>
            <w:r>
              <w:t>16:30</w:t>
            </w:r>
          </w:p>
        </w:tc>
        <w:tc>
          <w:tcPr>
            <w:tcW w:w="660" w:type="pct"/>
          </w:tcPr>
          <w:p w14:paraId="01BC8F6D" w14:textId="56015436" w:rsidR="001B6CFC" w:rsidRDefault="00BE6BCC" w:rsidP="001B6CFC">
            <w:pPr>
              <w:jc w:val="both"/>
            </w:pPr>
            <w:r>
              <w:t>18:30</w:t>
            </w:r>
          </w:p>
        </w:tc>
        <w:tc>
          <w:tcPr>
            <w:tcW w:w="708" w:type="pct"/>
          </w:tcPr>
          <w:p w14:paraId="39D709B6" w14:textId="6BF1DDBF" w:rsidR="001B6CFC" w:rsidRDefault="00BE6BCC" w:rsidP="001B6CFC">
            <w:pPr>
              <w:jc w:val="both"/>
            </w:pPr>
            <w:r>
              <w:t>2:00</w:t>
            </w:r>
          </w:p>
        </w:tc>
      </w:tr>
      <w:tr w:rsidR="001B6CFC" w14:paraId="0E782300" w14:textId="77777777" w:rsidTr="001B6CFC">
        <w:trPr>
          <w:trHeight w:val="288"/>
          <w:jc w:val="center"/>
        </w:trPr>
        <w:tc>
          <w:tcPr>
            <w:tcW w:w="2452" w:type="pct"/>
          </w:tcPr>
          <w:p w14:paraId="6FAB7D2B" w14:textId="1C0FF094" w:rsidR="001B6CFC" w:rsidRDefault="00AE15BB" w:rsidP="001B6CFC">
            <w:pPr>
              <w:jc w:val="both"/>
            </w:pPr>
            <w:r>
              <w:t>Explored OBD-to-UART interface</w:t>
            </w:r>
          </w:p>
        </w:tc>
        <w:tc>
          <w:tcPr>
            <w:tcW w:w="472" w:type="pct"/>
          </w:tcPr>
          <w:p w14:paraId="20EDD8CD" w14:textId="22F8774A" w:rsidR="001B6CFC" w:rsidRDefault="00AE15BB" w:rsidP="001B6CFC">
            <w:pPr>
              <w:jc w:val="both"/>
            </w:pPr>
            <w:r>
              <w:t>11/22</w:t>
            </w:r>
          </w:p>
        </w:tc>
        <w:tc>
          <w:tcPr>
            <w:tcW w:w="708" w:type="pct"/>
          </w:tcPr>
          <w:p w14:paraId="5FA305D0" w14:textId="765E375F" w:rsidR="001B6CFC" w:rsidRDefault="00BE6BCC" w:rsidP="001B6CFC">
            <w:pPr>
              <w:jc w:val="both"/>
            </w:pPr>
            <w:r>
              <w:t>14:30</w:t>
            </w:r>
          </w:p>
        </w:tc>
        <w:tc>
          <w:tcPr>
            <w:tcW w:w="660" w:type="pct"/>
          </w:tcPr>
          <w:p w14:paraId="0C22F87F" w14:textId="35F90089" w:rsidR="001B6CFC" w:rsidRDefault="00BE6BCC" w:rsidP="001B6CFC">
            <w:pPr>
              <w:jc w:val="both"/>
            </w:pPr>
            <w:r>
              <w:t>16:30</w:t>
            </w:r>
          </w:p>
        </w:tc>
        <w:tc>
          <w:tcPr>
            <w:tcW w:w="708" w:type="pct"/>
          </w:tcPr>
          <w:p w14:paraId="34A3E43F" w14:textId="3F42E3BF" w:rsidR="001B6CFC" w:rsidRDefault="00BE6BCC" w:rsidP="001B6CFC">
            <w:pPr>
              <w:jc w:val="both"/>
            </w:pPr>
            <w:r>
              <w:t>2:00</w:t>
            </w:r>
          </w:p>
        </w:tc>
      </w:tr>
      <w:tr w:rsidR="001B6CFC" w14:paraId="7C0FE97B" w14:textId="77777777" w:rsidTr="001B6CFC">
        <w:trPr>
          <w:trHeight w:val="288"/>
          <w:jc w:val="center"/>
        </w:trPr>
        <w:tc>
          <w:tcPr>
            <w:tcW w:w="2452" w:type="pct"/>
          </w:tcPr>
          <w:p w14:paraId="7D4792AD" w14:textId="1C0FF094" w:rsidR="001B6CFC" w:rsidRDefault="00CD78EE" w:rsidP="001B6CFC">
            <w:pPr>
              <w:jc w:val="both"/>
            </w:pPr>
            <w:r>
              <w:t>Finished OBD-to-UART interface</w:t>
            </w:r>
          </w:p>
        </w:tc>
        <w:tc>
          <w:tcPr>
            <w:tcW w:w="472" w:type="pct"/>
          </w:tcPr>
          <w:p w14:paraId="3DD300CB" w14:textId="4A224DD2" w:rsidR="001B6CFC" w:rsidRDefault="00CD78EE" w:rsidP="001B6CFC">
            <w:pPr>
              <w:jc w:val="both"/>
            </w:pPr>
            <w:r>
              <w:t>11/24</w:t>
            </w:r>
          </w:p>
        </w:tc>
        <w:tc>
          <w:tcPr>
            <w:tcW w:w="708" w:type="pct"/>
          </w:tcPr>
          <w:p w14:paraId="62D22EA8" w14:textId="51F42194" w:rsidR="001B6CFC" w:rsidRDefault="00BE6BCC" w:rsidP="001B6CFC">
            <w:pPr>
              <w:jc w:val="both"/>
            </w:pPr>
            <w:r>
              <w:t>13:30</w:t>
            </w:r>
          </w:p>
        </w:tc>
        <w:tc>
          <w:tcPr>
            <w:tcW w:w="660" w:type="pct"/>
          </w:tcPr>
          <w:p w14:paraId="3454C4BD" w14:textId="00F804B1" w:rsidR="001B6CFC" w:rsidRDefault="00BE6BCC" w:rsidP="001B6CFC">
            <w:pPr>
              <w:jc w:val="both"/>
            </w:pPr>
            <w:r>
              <w:t>14:00</w:t>
            </w:r>
          </w:p>
        </w:tc>
        <w:tc>
          <w:tcPr>
            <w:tcW w:w="708" w:type="pct"/>
          </w:tcPr>
          <w:p w14:paraId="330C5B1B" w14:textId="5497886E" w:rsidR="001B6CFC" w:rsidRDefault="00BE6BCC" w:rsidP="001B6CFC">
            <w:pPr>
              <w:jc w:val="both"/>
            </w:pPr>
            <w:r>
              <w:t>30</w:t>
            </w:r>
          </w:p>
        </w:tc>
      </w:tr>
      <w:tr w:rsidR="001B6CFC" w14:paraId="75051662" w14:textId="77777777" w:rsidTr="001B6CFC">
        <w:trPr>
          <w:trHeight w:val="288"/>
          <w:jc w:val="center"/>
        </w:trPr>
        <w:tc>
          <w:tcPr>
            <w:tcW w:w="2452" w:type="pct"/>
          </w:tcPr>
          <w:p w14:paraId="1CD88F94" w14:textId="1C0FF094" w:rsidR="001B6CFC" w:rsidRDefault="00CD78EE" w:rsidP="001B6CFC">
            <w:pPr>
              <w:jc w:val="both"/>
            </w:pPr>
            <w:r>
              <w:t>Ordered components for PCB</w:t>
            </w:r>
          </w:p>
        </w:tc>
        <w:tc>
          <w:tcPr>
            <w:tcW w:w="472" w:type="pct"/>
          </w:tcPr>
          <w:p w14:paraId="3B08E480" w14:textId="1DD96DB3" w:rsidR="001B6CFC" w:rsidRDefault="00CD78EE" w:rsidP="001B6CFC">
            <w:pPr>
              <w:jc w:val="both"/>
            </w:pPr>
            <w:r>
              <w:t>11/27</w:t>
            </w:r>
          </w:p>
        </w:tc>
        <w:tc>
          <w:tcPr>
            <w:tcW w:w="708" w:type="pct"/>
          </w:tcPr>
          <w:p w14:paraId="5F32E421" w14:textId="5A5EE618" w:rsidR="001B6CFC" w:rsidRDefault="00BE6BCC" w:rsidP="001B6CFC">
            <w:pPr>
              <w:jc w:val="both"/>
            </w:pPr>
            <w:r>
              <w:t>14:30</w:t>
            </w:r>
          </w:p>
        </w:tc>
        <w:tc>
          <w:tcPr>
            <w:tcW w:w="660" w:type="pct"/>
          </w:tcPr>
          <w:p w14:paraId="3E66B9D4" w14:textId="2372B20C" w:rsidR="001B6CFC" w:rsidRDefault="00BE6BCC" w:rsidP="001B6CFC">
            <w:pPr>
              <w:jc w:val="both"/>
            </w:pPr>
            <w:r>
              <w:t>15:00</w:t>
            </w:r>
          </w:p>
        </w:tc>
        <w:tc>
          <w:tcPr>
            <w:tcW w:w="708" w:type="pct"/>
          </w:tcPr>
          <w:p w14:paraId="05F3CCD1" w14:textId="52A87636" w:rsidR="001B6CFC" w:rsidRDefault="00BE6BCC" w:rsidP="001B6CFC">
            <w:pPr>
              <w:jc w:val="both"/>
            </w:pPr>
            <w:r>
              <w:t>30</w:t>
            </w:r>
          </w:p>
        </w:tc>
      </w:tr>
      <w:tr w:rsidR="001B6CFC" w14:paraId="6990AB10" w14:textId="77777777" w:rsidTr="001B6CFC">
        <w:trPr>
          <w:trHeight w:val="288"/>
          <w:jc w:val="center"/>
        </w:trPr>
        <w:tc>
          <w:tcPr>
            <w:tcW w:w="2452" w:type="pct"/>
          </w:tcPr>
          <w:p w14:paraId="1CEF03E5" w14:textId="1C0FF094" w:rsidR="001B6CFC" w:rsidRDefault="00CD78EE" w:rsidP="001B6CFC">
            <w:pPr>
              <w:jc w:val="both"/>
            </w:pPr>
            <w:r>
              <w:t>Soldered MAX232 circuit</w:t>
            </w:r>
          </w:p>
        </w:tc>
        <w:tc>
          <w:tcPr>
            <w:tcW w:w="472" w:type="pct"/>
          </w:tcPr>
          <w:p w14:paraId="18752CAE" w14:textId="2C6B9555" w:rsidR="001B6CFC" w:rsidRDefault="00CD78EE" w:rsidP="001B6CFC">
            <w:pPr>
              <w:jc w:val="both"/>
            </w:pPr>
            <w:r>
              <w:t>11/25</w:t>
            </w:r>
          </w:p>
        </w:tc>
        <w:tc>
          <w:tcPr>
            <w:tcW w:w="708" w:type="pct"/>
          </w:tcPr>
          <w:p w14:paraId="623FC36F" w14:textId="256953B7" w:rsidR="001B6CFC" w:rsidRDefault="00BE6BCC" w:rsidP="001B6CFC">
            <w:pPr>
              <w:jc w:val="both"/>
            </w:pPr>
            <w:r>
              <w:t>13:00</w:t>
            </w:r>
          </w:p>
        </w:tc>
        <w:tc>
          <w:tcPr>
            <w:tcW w:w="660" w:type="pct"/>
          </w:tcPr>
          <w:p w14:paraId="43396A51" w14:textId="77EFC50E" w:rsidR="001B6CFC" w:rsidRDefault="00BE6BCC" w:rsidP="001B6CFC">
            <w:pPr>
              <w:jc w:val="both"/>
            </w:pPr>
            <w:r>
              <w:t>14:00</w:t>
            </w:r>
          </w:p>
        </w:tc>
        <w:tc>
          <w:tcPr>
            <w:tcW w:w="708" w:type="pct"/>
          </w:tcPr>
          <w:p w14:paraId="0CB07BF9" w14:textId="3B0B97D7" w:rsidR="001B6CFC" w:rsidRDefault="00BE6BCC" w:rsidP="001B6CFC">
            <w:pPr>
              <w:jc w:val="both"/>
            </w:pPr>
            <w:r>
              <w:t>1:00</w:t>
            </w:r>
          </w:p>
        </w:tc>
      </w:tr>
      <w:tr w:rsidR="001B6CFC" w14:paraId="2264FF5E" w14:textId="77777777" w:rsidTr="001B6CFC">
        <w:trPr>
          <w:trHeight w:val="288"/>
          <w:jc w:val="center"/>
        </w:trPr>
        <w:tc>
          <w:tcPr>
            <w:tcW w:w="2452" w:type="pct"/>
          </w:tcPr>
          <w:p w14:paraId="7CFB0F01" w14:textId="1C0FF094" w:rsidR="001B6CFC" w:rsidRDefault="00CD78EE" w:rsidP="001B6CFC">
            <w:pPr>
              <w:jc w:val="both"/>
            </w:pPr>
            <w:r>
              <w:t>Soldered main board</w:t>
            </w:r>
          </w:p>
        </w:tc>
        <w:tc>
          <w:tcPr>
            <w:tcW w:w="472" w:type="pct"/>
          </w:tcPr>
          <w:p w14:paraId="467B8CFA" w14:textId="7646AB51" w:rsidR="001B6CFC" w:rsidRDefault="00CD78EE" w:rsidP="001B6CFC">
            <w:pPr>
              <w:jc w:val="both"/>
            </w:pPr>
            <w:r>
              <w:t>12/1</w:t>
            </w:r>
          </w:p>
        </w:tc>
        <w:tc>
          <w:tcPr>
            <w:tcW w:w="708" w:type="pct"/>
          </w:tcPr>
          <w:p w14:paraId="0CDC3727" w14:textId="3A124BBB" w:rsidR="001B6CFC" w:rsidRDefault="00BD3F5F" w:rsidP="001B6CFC">
            <w:pPr>
              <w:jc w:val="both"/>
            </w:pPr>
            <w:r>
              <w:t>20:30</w:t>
            </w:r>
          </w:p>
        </w:tc>
        <w:tc>
          <w:tcPr>
            <w:tcW w:w="660" w:type="pct"/>
          </w:tcPr>
          <w:p w14:paraId="773C8EF5" w14:textId="64999271" w:rsidR="001B6CFC" w:rsidRDefault="00BD3F5F" w:rsidP="001B6CFC">
            <w:pPr>
              <w:jc w:val="both"/>
            </w:pPr>
            <w:r>
              <w:t>22:30</w:t>
            </w:r>
          </w:p>
        </w:tc>
        <w:tc>
          <w:tcPr>
            <w:tcW w:w="708" w:type="pct"/>
          </w:tcPr>
          <w:p w14:paraId="69454B42" w14:textId="24201BC8" w:rsidR="001B6CFC" w:rsidRDefault="00BD3F5F" w:rsidP="001B6CFC">
            <w:pPr>
              <w:jc w:val="both"/>
            </w:pPr>
            <w:r>
              <w:t>2:00</w:t>
            </w:r>
          </w:p>
        </w:tc>
      </w:tr>
      <w:tr w:rsidR="001B6CFC" w14:paraId="2FD260F0" w14:textId="77777777" w:rsidTr="001B6CFC">
        <w:trPr>
          <w:trHeight w:val="288"/>
          <w:jc w:val="center"/>
        </w:trPr>
        <w:tc>
          <w:tcPr>
            <w:tcW w:w="2452" w:type="pct"/>
          </w:tcPr>
          <w:p w14:paraId="400E6A41" w14:textId="1C0FF094" w:rsidR="001B6CFC" w:rsidRDefault="00CD78EE" w:rsidP="001B6CFC">
            <w:pPr>
              <w:jc w:val="both"/>
            </w:pPr>
            <w:r>
              <w:t>Systems integration test</w:t>
            </w:r>
          </w:p>
        </w:tc>
        <w:tc>
          <w:tcPr>
            <w:tcW w:w="472" w:type="pct"/>
          </w:tcPr>
          <w:p w14:paraId="040F1A95" w14:textId="3E99F40C" w:rsidR="001B6CFC" w:rsidRDefault="00CD78EE" w:rsidP="001B6CFC">
            <w:pPr>
              <w:jc w:val="both"/>
            </w:pPr>
            <w:r>
              <w:t>12/2</w:t>
            </w:r>
          </w:p>
        </w:tc>
        <w:tc>
          <w:tcPr>
            <w:tcW w:w="708" w:type="pct"/>
          </w:tcPr>
          <w:p w14:paraId="527B66DF" w14:textId="4B391CF4" w:rsidR="001B6CFC" w:rsidRDefault="00BD3F5F" w:rsidP="001B6CFC">
            <w:pPr>
              <w:jc w:val="both"/>
            </w:pPr>
            <w:r>
              <w:t>16:00</w:t>
            </w:r>
          </w:p>
        </w:tc>
        <w:tc>
          <w:tcPr>
            <w:tcW w:w="660" w:type="pct"/>
          </w:tcPr>
          <w:p w14:paraId="6326614F" w14:textId="09141372" w:rsidR="001B6CFC" w:rsidRDefault="00BD3F5F" w:rsidP="001B6CFC">
            <w:pPr>
              <w:jc w:val="both"/>
            </w:pPr>
            <w:r>
              <w:t>20:00</w:t>
            </w:r>
          </w:p>
        </w:tc>
        <w:tc>
          <w:tcPr>
            <w:tcW w:w="708" w:type="pct"/>
          </w:tcPr>
          <w:p w14:paraId="52700DE8" w14:textId="7A3D827D" w:rsidR="001B6CFC" w:rsidRDefault="00BD3F5F" w:rsidP="001B6CFC">
            <w:pPr>
              <w:jc w:val="both"/>
            </w:pPr>
            <w:r>
              <w:t>4:00</w:t>
            </w:r>
          </w:p>
        </w:tc>
      </w:tr>
      <w:tr w:rsidR="001B6CFC" w14:paraId="1E9960E1" w14:textId="77777777" w:rsidTr="001B6CFC">
        <w:trPr>
          <w:trHeight w:val="288"/>
          <w:jc w:val="center"/>
        </w:trPr>
        <w:tc>
          <w:tcPr>
            <w:tcW w:w="2452" w:type="pct"/>
          </w:tcPr>
          <w:p w14:paraId="357606E4" w14:textId="1C0FF094" w:rsidR="001B6CFC" w:rsidRDefault="00CD78EE" w:rsidP="001B6CFC">
            <w:pPr>
              <w:jc w:val="both"/>
            </w:pPr>
            <w:r>
              <w:t>Worked on CADing external packaging</w:t>
            </w:r>
          </w:p>
        </w:tc>
        <w:tc>
          <w:tcPr>
            <w:tcW w:w="472" w:type="pct"/>
          </w:tcPr>
          <w:p w14:paraId="0BF331C6" w14:textId="503576D3" w:rsidR="001B6CFC" w:rsidRDefault="00CD78EE" w:rsidP="001B6CFC">
            <w:pPr>
              <w:jc w:val="both"/>
            </w:pPr>
            <w:r>
              <w:t>12/3</w:t>
            </w:r>
          </w:p>
        </w:tc>
        <w:tc>
          <w:tcPr>
            <w:tcW w:w="708" w:type="pct"/>
          </w:tcPr>
          <w:p w14:paraId="0BC91D59" w14:textId="21E2E876" w:rsidR="001B6CFC" w:rsidRDefault="00BD3F5F" w:rsidP="001B6CFC">
            <w:pPr>
              <w:jc w:val="both"/>
            </w:pPr>
            <w:r>
              <w:t>14:30</w:t>
            </w:r>
          </w:p>
        </w:tc>
        <w:tc>
          <w:tcPr>
            <w:tcW w:w="660" w:type="pct"/>
          </w:tcPr>
          <w:p w14:paraId="3D779D73" w14:textId="3DE83E3E" w:rsidR="001B6CFC" w:rsidRDefault="00BD3F5F" w:rsidP="001B6CFC">
            <w:pPr>
              <w:jc w:val="both"/>
            </w:pPr>
            <w:r>
              <w:t>21:00</w:t>
            </w:r>
          </w:p>
        </w:tc>
        <w:tc>
          <w:tcPr>
            <w:tcW w:w="708" w:type="pct"/>
          </w:tcPr>
          <w:p w14:paraId="30E00E82" w14:textId="538415CB" w:rsidR="001B6CFC" w:rsidRDefault="00BD3F5F" w:rsidP="001B6CFC">
            <w:pPr>
              <w:jc w:val="both"/>
            </w:pPr>
            <w:r>
              <w:t>7:30</w:t>
            </w:r>
          </w:p>
        </w:tc>
      </w:tr>
      <w:tr w:rsidR="001B6CFC" w14:paraId="1C5D2EA1" w14:textId="77777777" w:rsidTr="001B6CFC">
        <w:trPr>
          <w:trHeight w:val="288"/>
          <w:jc w:val="center"/>
        </w:trPr>
        <w:tc>
          <w:tcPr>
            <w:tcW w:w="2452" w:type="pct"/>
          </w:tcPr>
          <w:p w14:paraId="419BE917" w14:textId="1C0FF094" w:rsidR="001B6CFC" w:rsidRDefault="00CD78EE" w:rsidP="001B6CFC">
            <w:pPr>
              <w:jc w:val="both"/>
            </w:pPr>
            <w:r>
              <w:t>Worked on systems integration, external packaging</w:t>
            </w:r>
          </w:p>
        </w:tc>
        <w:tc>
          <w:tcPr>
            <w:tcW w:w="472" w:type="pct"/>
          </w:tcPr>
          <w:p w14:paraId="1549FF6F" w14:textId="4A5DC416" w:rsidR="001B6CFC" w:rsidRDefault="00CD78EE" w:rsidP="001B6CFC">
            <w:pPr>
              <w:jc w:val="both"/>
            </w:pPr>
            <w:r>
              <w:t>12/4</w:t>
            </w:r>
          </w:p>
        </w:tc>
        <w:tc>
          <w:tcPr>
            <w:tcW w:w="708" w:type="pct"/>
          </w:tcPr>
          <w:p w14:paraId="52D90443" w14:textId="77655D60" w:rsidR="001B6CFC" w:rsidRDefault="00BD3F5F" w:rsidP="001B6CFC">
            <w:pPr>
              <w:jc w:val="both"/>
            </w:pPr>
            <w:r>
              <w:t>14:30</w:t>
            </w:r>
          </w:p>
        </w:tc>
        <w:tc>
          <w:tcPr>
            <w:tcW w:w="660" w:type="pct"/>
          </w:tcPr>
          <w:p w14:paraId="6A856E5B" w14:textId="1D9AB977" w:rsidR="001B6CFC" w:rsidRDefault="00BD3F5F" w:rsidP="001B6CFC">
            <w:pPr>
              <w:jc w:val="both"/>
            </w:pPr>
            <w:r>
              <w:t>20:30</w:t>
            </w:r>
          </w:p>
        </w:tc>
        <w:tc>
          <w:tcPr>
            <w:tcW w:w="708" w:type="pct"/>
          </w:tcPr>
          <w:p w14:paraId="1BE7881B" w14:textId="16E09488" w:rsidR="001B6CFC" w:rsidRDefault="00BD3F5F" w:rsidP="001B6CFC">
            <w:pPr>
              <w:jc w:val="both"/>
            </w:pPr>
            <w:r>
              <w:t>6:00</w:t>
            </w:r>
          </w:p>
        </w:tc>
      </w:tr>
      <w:tr w:rsidR="001B6CFC" w14:paraId="7E341FEE" w14:textId="77777777" w:rsidTr="001B6CFC">
        <w:trPr>
          <w:trHeight w:val="288"/>
          <w:jc w:val="center"/>
        </w:trPr>
        <w:tc>
          <w:tcPr>
            <w:tcW w:w="2452" w:type="pct"/>
          </w:tcPr>
          <w:p w14:paraId="5464D379" w14:textId="1C0FF094" w:rsidR="001B6CFC" w:rsidRDefault="00CD78EE" w:rsidP="001B6CFC">
            <w:pPr>
              <w:jc w:val="both"/>
            </w:pPr>
            <w:r>
              <w:t>Fixed LIDAR driver, demonstrated project</w:t>
            </w:r>
          </w:p>
        </w:tc>
        <w:tc>
          <w:tcPr>
            <w:tcW w:w="472" w:type="pct"/>
          </w:tcPr>
          <w:p w14:paraId="3B11BBE6" w14:textId="1DF5545C" w:rsidR="001B6CFC" w:rsidRDefault="00CD78EE" w:rsidP="001B6CFC">
            <w:pPr>
              <w:jc w:val="both"/>
            </w:pPr>
            <w:r>
              <w:t>12/5</w:t>
            </w:r>
          </w:p>
        </w:tc>
        <w:tc>
          <w:tcPr>
            <w:tcW w:w="708" w:type="pct"/>
          </w:tcPr>
          <w:p w14:paraId="32623275" w14:textId="50D0350B" w:rsidR="001B6CFC" w:rsidRDefault="00BD3F5F" w:rsidP="001B6CFC">
            <w:pPr>
              <w:jc w:val="both"/>
            </w:pPr>
            <w:r>
              <w:t>12:30</w:t>
            </w:r>
          </w:p>
        </w:tc>
        <w:tc>
          <w:tcPr>
            <w:tcW w:w="660" w:type="pct"/>
          </w:tcPr>
          <w:p w14:paraId="7C368C6A" w14:textId="6CB4BBCE" w:rsidR="001B6CFC" w:rsidRDefault="00BD3F5F" w:rsidP="001B6CFC">
            <w:pPr>
              <w:jc w:val="both"/>
            </w:pPr>
            <w:r>
              <w:t>4:00</w:t>
            </w:r>
          </w:p>
        </w:tc>
        <w:tc>
          <w:tcPr>
            <w:tcW w:w="708" w:type="pct"/>
          </w:tcPr>
          <w:p w14:paraId="53B5BD83" w14:textId="78DCF84F" w:rsidR="001B6CFC" w:rsidRDefault="00BD3F5F" w:rsidP="001B6CFC">
            <w:pPr>
              <w:jc w:val="both"/>
            </w:pPr>
            <w:r>
              <w:t>3:30</w:t>
            </w:r>
          </w:p>
        </w:tc>
      </w:tr>
      <w:tr w:rsidR="001B6CFC" w14:paraId="07DB84C0" w14:textId="77777777" w:rsidTr="001B6CFC">
        <w:trPr>
          <w:trHeight w:val="288"/>
          <w:jc w:val="center"/>
        </w:trPr>
        <w:tc>
          <w:tcPr>
            <w:tcW w:w="2452" w:type="pct"/>
          </w:tcPr>
          <w:p w14:paraId="673B8BF3" w14:textId="1C0FF094" w:rsidR="001B6CFC" w:rsidRDefault="00CD78EE" w:rsidP="001B6CFC">
            <w:pPr>
              <w:jc w:val="both"/>
            </w:pPr>
            <w:r>
              <w:t>Made prototype lid, added sheath to cable</w:t>
            </w:r>
          </w:p>
        </w:tc>
        <w:tc>
          <w:tcPr>
            <w:tcW w:w="472" w:type="pct"/>
          </w:tcPr>
          <w:p w14:paraId="7274D552" w14:textId="201884C4" w:rsidR="001B6CFC" w:rsidRDefault="00CD78EE" w:rsidP="001B6CFC">
            <w:pPr>
              <w:jc w:val="both"/>
            </w:pPr>
            <w:r>
              <w:t>12/6</w:t>
            </w:r>
          </w:p>
        </w:tc>
        <w:tc>
          <w:tcPr>
            <w:tcW w:w="708" w:type="pct"/>
          </w:tcPr>
          <w:p w14:paraId="0728A826" w14:textId="6992133A" w:rsidR="001B6CFC" w:rsidRDefault="00BD3F5F" w:rsidP="001B6CFC">
            <w:pPr>
              <w:jc w:val="both"/>
            </w:pPr>
            <w:r>
              <w:t>15:30</w:t>
            </w:r>
          </w:p>
        </w:tc>
        <w:tc>
          <w:tcPr>
            <w:tcW w:w="660" w:type="pct"/>
          </w:tcPr>
          <w:p w14:paraId="3DC768EF" w14:textId="70D5B107" w:rsidR="001B6CFC" w:rsidRDefault="00BD3F5F" w:rsidP="001B6CFC">
            <w:pPr>
              <w:jc w:val="both"/>
            </w:pPr>
            <w:r>
              <w:t>17:30</w:t>
            </w:r>
          </w:p>
        </w:tc>
        <w:tc>
          <w:tcPr>
            <w:tcW w:w="708" w:type="pct"/>
          </w:tcPr>
          <w:p w14:paraId="26117C55" w14:textId="50C45738" w:rsidR="001B6CFC" w:rsidRDefault="00BD3F5F" w:rsidP="001B6CFC">
            <w:pPr>
              <w:jc w:val="both"/>
            </w:pPr>
            <w:r>
              <w:t>2:30</w:t>
            </w:r>
          </w:p>
        </w:tc>
      </w:tr>
      <w:tr w:rsidR="001B6CFC" w14:paraId="51AD28C2" w14:textId="77777777" w:rsidTr="001B6CFC">
        <w:trPr>
          <w:trHeight w:val="288"/>
          <w:jc w:val="center"/>
        </w:trPr>
        <w:tc>
          <w:tcPr>
            <w:tcW w:w="2452" w:type="pct"/>
          </w:tcPr>
          <w:p w14:paraId="59ABB313" w14:textId="1C0FF094" w:rsidR="001B6CFC" w:rsidRDefault="00CD78EE" w:rsidP="001B6CFC">
            <w:pPr>
              <w:jc w:val="both"/>
            </w:pPr>
            <w:r>
              <w:t>Designed and printed lid</w:t>
            </w:r>
          </w:p>
        </w:tc>
        <w:tc>
          <w:tcPr>
            <w:tcW w:w="472" w:type="pct"/>
          </w:tcPr>
          <w:p w14:paraId="2B01D817" w14:textId="654B6686" w:rsidR="001B6CFC" w:rsidRDefault="00CD78EE" w:rsidP="001B6CFC">
            <w:pPr>
              <w:jc w:val="both"/>
            </w:pPr>
            <w:r>
              <w:t>12/7</w:t>
            </w:r>
          </w:p>
        </w:tc>
        <w:tc>
          <w:tcPr>
            <w:tcW w:w="708" w:type="pct"/>
          </w:tcPr>
          <w:p w14:paraId="00CBAB53" w14:textId="713A8D1D" w:rsidR="001B6CFC" w:rsidRDefault="00BD3F5F" w:rsidP="001B6CFC">
            <w:pPr>
              <w:jc w:val="both"/>
            </w:pPr>
            <w:r>
              <w:t>16:30</w:t>
            </w:r>
          </w:p>
        </w:tc>
        <w:tc>
          <w:tcPr>
            <w:tcW w:w="660" w:type="pct"/>
          </w:tcPr>
          <w:p w14:paraId="20782EC6" w14:textId="7DC58303" w:rsidR="001B6CFC" w:rsidRDefault="00BD3F5F" w:rsidP="001B6CFC">
            <w:pPr>
              <w:jc w:val="both"/>
            </w:pPr>
            <w:r>
              <w:t>18:30</w:t>
            </w:r>
          </w:p>
        </w:tc>
        <w:tc>
          <w:tcPr>
            <w:tcW w:w="708" w:type="pct"/>
          </w:tcPr>
          <w:p w14:paraId="3DA72E6F" w14:textId="73BCA243" w:rsidR="001B6CFC" w:rsidRDefault="00BD3F5F" w:rsidP="001B6CFC">
            <w:pPr>
              <w:jc w:val="both"/>
            </w:pPr>
            <w:r>
              <w:t>2:00</w:t>
            </w:r>
          </w:p>
        </w:tc>
      </w:tr>
      <w:tr w:rsidR="001B6CFC" w14:paraId="0B87724C" w14:textId="77777777" w:rsidTr="001B6CFC">
        <w:trPr>
          <w:trHeight w:val="288"/>
          <w:jc w:val="center"/>
        </w:trPr>
        <w:tc>
          <w:tcPr>
            <w:tcW w:w="2452" w:type="pct"/>
          </w:tcPr>
          <w:p w14:paraId="04A998A4" w14:textId="1C0FF094" w:rsidR="001B6CFC" w:rsidRDefault="00CD78EE" w:rsidP="001B6CFC">
            <w:pPr>
              <w:jc w:val="both"/>
            </w:pPr>
            <w:r>
              <w:t>Worked on documentation</w:t>
            </w:r>
          </w:p>
        </w:tc>
        <w:tc>
          <w:tcPr>
            <w:tcW w:w="472" w:type="pct"/>
          </w:tcPr>
          <w:p w14:paraId="7951801A" w14:textId="11F1997A" w:rsidR="001B6CFC" w:rsidRDefault="00CD78EE" w:rsidP="001B6CFC">
            <w:pPr>
              <w:jc w:val="both"/>
            </w:pPr>
            <w:r>
              <w:t>12/8</w:t>
            </w:r>
          </w:p>
        </w:tc>
        <w:tc>
          <w:tcPr>
            <w:tcW w:w="708" w:type="pct"/>
          </w:tcPr>
          <w:p w14:paraId="46AC4BF2" w14:textId="26C072BE" w:rsidR="001B6CFC" w:rsidRDefault="00BD3F5F" w:rsidP="001B6CFC">
            <w:pPr>
              <w:jc w:val="both"/>
            </w:pPr>
            <w:r>
              <w:t>16:30</w:t>
            </w:r>
          </w:p>
        </w:tc>
        <w:tc>
          <w:tcPr>
            <w:tcW w:w="660" w:type="pct"/>
          </w:tcPr>
          <w:p w14:paraId="5AEA6F55" w14:textId="6957546A" w:rsidR="001B6CFC" w:rsidRDefault="00BD3F5F" w:rsidP="001B6CFC">
            <w:pPr>
              <w:jc w:val="both"/>
            </w:pPr>
            <w:r>
              <w:t>22:00</w:t>
            </w:r>
          </w:p>
        </w:tc>
        <w:tc>
          <w:tcPr>
            <w:tcW w:w="708" w:type="pct"/>
          </w:tcPr>
          <w:p w14:paraId="6EBE09B6" w14:textId="1E72D498" w:rsidR="001B6CFC" w:rsidRDefault="00BD3F5F" w:rsidP="001B6CFC">
            <w:pPr>
              <w:jc w:val="both"/>
            </w:pPr>
            <w:r>
              <w:t>6:30</w:t>
            </w:r>
          </w:p>
        </w:tc>
      </w:tr>
      <w:tr w:rsidR="001B6CFC" w14:paraId="77AE0CF8" w14:textId="77777777" w:rsidTr="001B6CFC">
        <w:trPr>
          <w:trHeight w:val="288"/>
          <w:jc w:val="center"/>
        </w:trPr>
        <w:tc>
          <w:tcPr>
            <w:tcW w:w="2452" w:type="pct"/>
          </w:tcPr>
          <w:p w14:paraId="216F32A6" w14:textId="1C0FF094" w:rsidR="001B6CFC" w:rsidRDefault="00CD78EE" w:rsidP="001B6CFC">
            <w:pPr>
              <w:jc w:val="both"/>
            </w:pPr>
            <w:r>
              <w:t>Spark Challenge</w:t>
            </w:r>
          </w:p>
        </w:tc>
        <w:tc>
          <w:tcPr>
            <w:tcW w:w="472" w:type="pct"/>
          </w:tcPr>
          <w:p w14:paraId="41F6CA5E" w14:textId="48EFCD2C" w:rsidR="001B6CFC" w:rsidRDefault="00CD78EE" w:rsidP="001B6CFC">
            <w:pPr>
              <w:jc w:val="both"/>
            </w:pPr>
            <w:r>
              <w:t>12/9</w:t>
            </w:r>
          </w:p>
        </w:tc>
        <w:tc>
          <w:tcPr>
            <w:tcW w:w="708" w:type="pct"/>
          </w:tcPr>
          <w:p w14:paraId="33BE5D9A" w14:textId="7B894D1C" w:rsidR="001B6CFC" w:rsidRDefault="00BD3F5F" w:rsidP="001B6CFC">
            <w:pPr>
              <w:jc w:val="both"/>
            </w:pPr>
            <w:r>
              <w:t>12:00</w:t>
            </w:r>
          </w:p>
        </w:tc>
        <w:tc>
          <w:tcPr>
            <w:tcW w:w="660" w:type="pct"/>
          </w:tcPr>
          <w:p w14:paraId="2919B48A" w14:textId="54899E01" w:rsidR="001B6CFC" w:rsidRDefault="00BD3F5F" w:rsidP="001B6CFC">
            <w:pPr>
              <w:jc w:val="both"/>
            </w:pPr>
            <w:r>
              <w:t>5:00</w:t>
            </w:r>
          </w:p>
        </w:tc>
        <w:tc>
          <w:tcPr>
            <w:tcW w:w="708" w:type="pct"/>
          </w:tcPr>
          <w:p w14:paraId="5A2FD292" w14:textId="677961EF" w:rsidR="001B6CFC" w:rsidRDefault="00BD3F5F" w:rsidP="001B6CFC">
            <w:pPr>
              <w:jc w:val="both"/>
            </w:pPr>
            <w:r>
              <w:t>5:00</w:t>
            </w:r>
          </w:p>
        </w:tc>
      </w:tr>
    </w:tbl>
    <w:p w14:paraId="6B346F71" w14:textId="77777777" w:rsidR="00E300AC" w:rsidRDefault="00E300AC" w:rsidP="009C685D">
      <w:pPr>
        <w:jc w:val="both"/>
      </w:pPr>
    </w:p>
    <w:p w14:paraId="55A42AE0" w14:textId="28E627EA" w:rsidR="006A7837" w:rsidRPr="001B6CFC" w:rsidRDefault="001B6CFC" w:rsidP="00F12000">
      <w:pPr>
        <w:spacing w:line="360" w:lineRule="auto"/>
        <w:jc w:val="both"/>
        <w:rPr>
          <w:b/>
          <w:sz w:val="28"/>
          <w:szCs w:val="28"/>
        </w:rPr>
      </w:pPr>
      <w:r>
        <w:rPr>
          <w:b/>
        </w:rPr>
        <w:br w:type="page"/>
      </w:r>
      <w:r w:rsidR="006A7837" w:rsidRPr="001B6CFC">
        <w:rPr>
          <w:b/>
          <w:sz w:val="28"/>
          <w:szCs w:val="28"/>
        </w:rPr>
        <w:lastRenderedPageBreak/>
        <w:t>Written Summary of Technical Contributions:</w:t>
      </w:r>
      <w:r>
        <w:rPr>
          <w:b/>
          <w:sz w:val="28"/>
          <w:szCs w:val="28"/>
        </w:rPr>
        <w:t xml:space="preserve"> </w:t>
      </w:r>
      <w:r w:rsidR="00F12000">
        <w:rPr>
          <w:color w:val="FF0000"/>
          <w:sz w:val="28"/>
          <w:szCs w:val="28"/>
        </w:rPr>
        <w:t>Patrick May</w:t>
      </w:r>
    </w:p>
    <w:p w14:paraId="29353ACE" w14:textId="28E627EA" w:rsidR="00EE0028" w:rsidRDefault="00F12000" w:rsidP="00EE0028">
      <w:pPr>
        <w:spacing w:line="360" w:lineRule="auto"/>
      </w:pPr>
      <w:r>
        <w:tab/>
        <w:t>I was the first person to gather a group together. In October I got the team together and we brainstormed an idea. Over the course of that weekend I started creating a preliminary design and began choosing all the parts. Since I included parts that are now obsolete, I had re-do a substantial portion of the PCB design. This redesign proved for the better, though, as the finalized PCB was much cleaner and more compact.</w:t>
      </w:r>
      <w:r w:rsidR="00792B1C">
        <w:t xml:space="preserve"> I submitted </w:t>
      </w:r>
      <w:r w:rsidR="00EE0028">
        <w:t xml:space="preserve">the finalized schematic for review by the other team members and in early November ordered the PCB normal shipping from Oshpark. Later I would call in on some favors to secure a heating iron to reflow solder the SMD components to the board. With the other team members, I tested and ensured that </w:t>
      </w:r>
      <w:r w:rsidR="00DE700E">
        <w:t>every component</w:t>
      </w:r>
      <w:r w:rsidR="00EE0028">
        <w:t xml:space="preserve"> was connected properly.</w:t>
      </w:r>
    </w:p>
    <w:p w14:paraId="232F680B" w14:textId="28E627EA" w:rsidR="00EE0028" w:rsidRDefault="00EE0028" w:rsidP="00EE0028">
      <w:pPr>
        <w:spacing w:line="360" w:lineRule="auto"/>
      </w:pPr>
      <w:r>
        <w:tab/>
        <w:t>While the PCB was shipping, I delegated some tasks to the other members of the team. In addition, I started working on developing the SCI module. Although the SCI code seemed to work with the connections in the lab, the SCI connection to my computer didn’t seem to work properly. After some debugging in the lab, I found that the SCI module only worked with an RS-232. I asked my TA about how to fix this and he suggested a MAX232, which I then purchased. Using the datasheet for help, I wired the MAX232 to convert the microcontroller logic to 0-5v logic. I would later put this on a perfboard to make the conversion portable.</w:t>
      </w:r>
    </w:p>
    <w:p w14:paraId="2F883F47" w14:textId="753B393A" w:rsidR="00EE0028" w:rsidRDefault="00EE0028" w:rsidP="00EE0028">
      <w:pPr>
        <w:spacing w:line="360" w:lineRule="auto"/>
      </w:pPr>
      <w:r>
        <w:tab/>
        <w:t>For the SCI drivers, I implemented two circular buffers and developed the code to send and receive data. After taking a look at some OBD communications protocol examples, I created a rudimentary system to request a speed. I would later refine this algorithm to only request speed when the OBD board was prepared to handle an input, as the OBD would halt operation if too many commands were received.</w:t>
      </w:r>
      <w:r w:rsidR="00DE700E">
        <w:t xml:space="preserve"> With Tyler, we went to his car and logged example call-and-responses from the OBD-to-UART converter.</w:t>
      </w:r>
    </w:p>
    <w:p w14:paraId="3F635D25" w14:textId="1A9A6AFB" w:rsidR="00DE700E" w:rsidRDefault="00EE0028" w:rsidP="00EE0028">
      <w:pPr>
        <w:spacing w:line="360" w:lineRule="auto"/>
      </w:pPr>
      <w:r>
        <w:tab/>
        <w:t>I worked with the other team members on packaging the product. I used my 3d printer to print design</w:t>
      </w:r>
      <w:r w:rsidR="00DE700E">
        <w:t>s made by Will and Tyler. After our demonstration, I would design the lid to the box to make the project look “nicer” for the Spark Challenge.</w:t>
      </w:r>
    </w:p>
    <w:p w14:paraId="541343C9" w14:textId="77777777" w:rsidR="00DE700E" w:rsidRDefault="00DE700E" w:rsidP="00EE0028">
      <w:pPr>
        <w:spacing w:line="360" w:lineRule="auto"/>
      </w:pPr>
      <w:r>
        <w:tab/>
        <w:t>Finally, I assisted other teammates with their drivers. I helped Will figure out the issue with the LIDAR drivers. I also provided suggestions for how to construct the 7-segment display driver.</w:t>
      </w:r>
    </w:p>
    <w:p w14:paraId="00D03F84" w14:textId="70E5E1FE" w:rsidR="00F12000" w:rsidRPr="00EE0028" w:rsidRDefault="00DE700E" w:rsidP="00EE0028">
      <w:pPr>
        <w:spacing w:line="360" w:lineRule="auto"/>
      </w:pPr>
      <w:r>
        <w:tab/>
        <w:t>I also handled any paperwork with the Spark Challenge and registering our team within the 362 team interface.</w:t>
      </w:r>
      <w:r w:rsidR="00F12000">
        <w:rPr>
          <w:b/>
          <w:sz w:val="28"/>
          <w:szCs w:val="28"/>
        </w:rPr>
        <w:br w:type="page"/>
      </w:r>
    </w:p>
    <w:p w14:paraId="11FC61D8" w14:textId="4F3EBE35" w:rsidR="001B6CFC" w:rsidRDefault="001B6CFC" w:rsidP="001B6CFC">
      <w:pPr>
        <w:rPr>
          <w:color w:val="FF0000"/>
          <w:sz w:val="28"/>
          <w:szCs w:val="28"/>
        </w:rPr>
      </w:pPr>
      <w:r w:rsidRPr="003F3BB9">
        <w:rPr>
          <w:b/>
          <w:sz w:val="28"/>
          <w:szCs w:val="28"/>
        </w:rPr>
        <w:lastRenderedPageBreak/>
        <w:t>Activity Log for:</w:t>
      </w:r>
      <w:r w:rsidRPr="003F3BB9">
        <w:rPr>
          <w:sz w:val="28"/>
          <w:szCs w:val="28"/>
        </w:rPr>
        <w:t xml:space="preserve">  </w:t>
      </w:r>
      <w:r w:rsidR="00083F91">
        <w:rPr>
          <w:color w:val="FF0000"/>
          <w:sz w:val="28"/>
          <w:szCs w:val="28"/>
        </w:rPr>
        <w:t>William Pierce</w:t>
      </w:r>
      <w:r w:rsidRPr="003F3BB9">
        <w:rPr>
          <w:sz w:val="28"/>
          <w:szCs w:val="28"/>
        </w:rPr>
        <w:t xml:space="preserve">        </w:t>
      </w:r>
      <w:r w:rsidRPr="003F3BB9">
        <w:rPr>
          <w:b/>
          <w:sz w:val="28"/>
          <w:szCs w:val="28"/>
        </w:rPr>
        <w:t>Role:</w:t>
      </w:r>
      <w:r w:rsidRPr="003F3BB9">
        <w:rPr>
          <w:sz w:val="28"/>
          <w:szCs w:val="28"/>
        </w:rPr>
        <w:t xml:space="preserve"> </w:t>
      </w:r>
      <w:r w:rsidR="00083F91">
        <w:rPr>
          <w:color w:val="FF0000"/>
          <w:sz w:val="28"/>
          <w:szCs w:val="28"/>
        </w:rPr>
        <w:t>Software Lead</w:t>
      </w:r>
      <w:r w:rsidR="000E10C1">
        <w:rPr>
          <w:color w:val="FF0000"/>
          <w:sz w:val="28"/>
          <w:szCs w:val="28"/>
        </w:rPr>
        <w:t xml:space="preserve"> </w:t>
      </w:r>
      <w:r w:rsidR="00823E17">
        <w:rPr>
          <w:color w:val="FF0000"/>
          <w:sz w:val="28"/>
          <w:szCs w:val="28"/>
        </w:rPr>
        <w:t>/ LIDAR integration</w:t>
      </w:r>
    </w:p>
    <w:p w14:paraId="1A4253BE" w14:textId="77777777" w:rsidR="001B6CFC" w:rsidRPr="003F3BB9" w:rsidRDefault="001B6CFC" w:rsidP="001B6CFC">
      <w:pPr>
        <w:jc w:val="center"/>
        <w:rPr>
          <w:sz w:val="28"/>
          <w:szCs w:val="28"/>
        </w:rPr>
      </w:pPr>
    </w:p>
    <w:tbl>
      <w:tblPr>
        <w:tblW w:w="49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8"/>
        <w:gridCol w:w="879"/>
        <w:gridCol w:w="1319"/>
        <w:gridCol w:w="1229"/>
        <w:gridCol w:w="1319"/>
      </w:tblGrid>
      <w:tr w:rsidR="001B6CFC" w14:paraId="40A7B80B" w14:textId="77777777" w:rsidTr="001B6CFC">
        <w:trPr>
          <w:jc w:val="center"/>
        </w:trPr>
        <w:tc>
          <w:tcPr>
            <w:tcW w:w="2452" w:type="pct"/>
          </w:tcPr>
          <w:p w14:paraId="7D93634E" w14:textId="77777777" w:rsidR="001B6CFC" w:rsidRPr="00BD72DC" w:rsidRDefault="001B6CFC" w:rsidP="001B6CFC">
            <w:pPr>
              <w:jc w:val="center"/>
              <w:rPr>
                <w:b/>
                <w:i/>
                <w:color w:val="000000" w:themeColor="text1"/>
              </w:rPr>
            </w:pPr>
            <w:r w:rsidRPr="00BD72DC">
              <w:rPr>
                <w:b/>
                <w:i/>
                <w:color w:val="000000" w:themeColor="text1"/>
              </w:rPr>
              <w:t>Activity</w:t>
            </w:r>
          </w:p>
        </w:tc>
        <w:tc>
          <w:tcPr>
            <w:tcW w:w="472" w:type="pct"/>
          </w:tcPr>
          <w:p w14:paraId="1A55ABE3" w14:textId="77777777" w:rsidR="001B6CFC" w:rsidRPr="00BD72DC" w:rsidRDefault="001B6CFC" w:rsidP="001B6CFC">
            <w:pPr>
              <w:jc w:val="center"/>
              <w:rPr>
                <w:b/>
                <w:i/>
                <w:color w:val="000000" w:themeColor="text1"/>
              </w:rPr>
            </w:pPr>
            <w:r w:rsidRPr="00BD72DC">
              <w:rPr>
                <w:b/>
                <w:i/>
                <w:color w:val="000000" w:themeColor="text1"/>
              </w:rPr>
              <w:t>Date</w:t>
            </w:r>
          </w:p>
        </w:tc>
        <w:tc>
          <w:tcPr>
            <w:tcW w:w="708" w:type="pct"/>
          </w:tcPr>
          <w:p w14:paraId="63AFE360" w14:textId="77777777" w:rsidR="001B6CFC" w:rsidRPr="00BD72DC" w:rsidRDefault="001B6CFC" w:rsidP="001B6CFC">
            <w:pPr>
              <w:jc w:val="center"/>
              <w:rPr>
                <w:b/>
                <w:i/>
                <w:color w:val="000000" w:themeColor="text1"/>
              </w:rPr>
            </w:pPr>
            <w:r w:rsidRPr="00BD72DC">
              <w:rPr>
                <w:b/>
                <w:i/>
                <w:color w:val="000000" w:themeColor="text1"/>
              </w:rPr>
              <w:t>Start Time</w:t>
            </w:r>
          </w:p>
        </w:tc>
        <w:tc>
          <w:tcPr>
            <w:tcW w:w="660" w:type="pct"/>
          </w:tcPr>
          <w:p w14:paraId="6DB2D7C1" w14:textId="77777777" w:rsidR="001B6CFC" w:rsidRPr="00BD72DC" w:rsidRDefault="001B6CFC" w:rsidP="001B6CFC">
            <w:pPr>
              <w:jc w:val="center"/>
              <w:rPr>
                <w:b/>
                <w:i/>
                <w:color w:val="000000" w:themeColor="text1"/>
              </w:rPr>
            </w:pPr>
            <w:r w:rsidRPr="00BD72DC">
              <w:rPr>
                <w:b/>
                <w:i/>
                <w:color w:val="000000" w:themeColor="text1"/>
              </w:rPr>
              <w:t>End Time</w:t>
            </w:r>
          </w:p>
        </w:tc>
        <w:tc>
          <w:tcPr>
            <w:tcW w:w="708" w:type="pct"/>
          </w:tcPr>
          <w:p w14:paraId="010BE6F3" w14:textId="77777777" w:rsidR="001B6CFC" w:rsidRPr="00BD72DC" w:rsidRDefault="001B6CFC" w:rsidP="001B6CFC">
            <w:pPr>
              <w:jc w:val="center"/>
              <w:rPr>
                <w:b/>
                <w:i/>
                <w:color w:val="000000" w:themeColor="text1"/>
              </w:rPr>
            </w:pPr>
            <w:r w:rsidRPr="00BD72DC">
              <w:rPr>
                <w:b/>
                <w:i/>
                <w:color w:val="000000" w:themeColor="text1"/>
              </w:rPr>
              <w:t>Time Spent</w:t>
            </w:r>
          </w:p>
        </w:tc>
      </w:tr>
      <w:tr w:rsidR="001B6CFC" w14:paraId="1AEE55FF" w14:textId="77777777" w:rsidTr="001B6CFC">
        <w:trPr>
          <w:trHeight w:val="288"/>
          <w:jc w:val="center"/>
        </w:trPr>
        <w:tc>
          <w:tcPr>
            <w:tcW w:w="2452" w:type="pct"/>
          </w:tcPr>
          <w:p w14:paraId="7262C5F0" w14:textId="4C495494" w:rsidR="001B6CFC" w:rsidRPr="00BD72DC" w:rsidRDefault="008B01DD" w:rsidP="001B6CFC">
            <w:pPr>
              <w:jc w:val="both"/>
              <w:rPr>
                <w:color w:val="000000" w:themeColor="text1"/>
              </w:rPr>
            </w:pPr>
            <w:r>
              <w:rPr>
                <w:color w:val="000000" w:themeColor="text1"/>
              </w:rPr>
              <w:t>Created Git repository</w:t>
            </w:r>
            <w:r w:rsidR="00A66DF0">
              <w:rPr>
                <w:color w:val="000000" w:themeColor="text1"/>
              </w:rPr>
              <w:t>, added files</w:t>
            </w:r>
          </w:p>
        </w:tc>
        <w:tc>
          <w:tcPr>
            <w:tcW w:w="472" w:type="pct"/>
          </w:tcPr>
          <w:p w14:paraId="52508BFC" w14:textId="05385A21" w:rsidR="001B6CFC" w:rsidRPr="00BD72DC" w:rsidRDefault="00A66DF0" w:rsidP="001B6CFC">
            <w:pPr>
              <w:jc w:val="both"/>
              <w:rPr>
                <w:color w:val="000000" w:themeColor="text1"/>
              </w:rPr>
            </w:pPr>
            <w:r>
              <w:rPr>
                <w:color w:val="000000" w:themeColor="text1"/>
              </w:rPr>
              <w:t>11/11</w:t>
            </w:r>
          </w:p>
        </w:tc>
        <w:tc>
          <w:tcPr>
            <w:tcW w:w="708" w:type="pct"/>
          </w:tcPr>
          <w:p w14:paraId="77172FDD" w14:textId="686F8688" w:rsidR="001B6CFC" w:rsidRPr="00BD72DC" w:rsidRDefault="00B425A5" w:rsidP="001B6CFC">
            <w:pPr>
              <w:jc w:val="both"/>
              <w:rPr>
                <w:color w:val="000000" w:themeColor="text1"/>
              </w:rPr>
            </w:pPr>
            <w:r>
              <w:rPr>
                <w:color w:val="000000" w:themeColor="text1"/>
              </w:rPr>
              <w:t>20:00</w:t>
            </w:r>
          </w:p>
        </w:tc>
        <w:tc>
          <w:tcPr>
            <w:tcW w:w="660" w:type="pct"/>
          </w:tcPr>
          <w:p w14:paraId="4F943203" w14:textId="7CB4D921" w:rsidR="001B6CFC" w:rsidRPr="00BD72DC" w:rsidRDefault="00B425A5" w:rsidP="001B6CFC">
            <w:pPr>
              <w:jc w:val="both"/>
              <w:rPr>
                <w:color w:val="000000" w:themeColor="text1"/>
              </w:rPr>
            </w:pPr>
            <w:r>
              <w:rPr>
                <w:color w:val="000000" w:themeColor="text1"/>
              </w:rPr>
              <w:t>20:10</w:t>
            </w:r>
          </w:p>
        </w:tc>
        <w:tc>
          <w:tcPr>
            <w:tcW w:w="708" w:type="pct"/>
          </w:tcPr>
          <w:p w14:paraId="034F7955" w14:textId="432DA37F" w:rsidR="001B6CFC" w:rsidRPr="00BD72DC" w:rsidRDefault="00E574FC" w:rsidP="001B6CFC">
            <w:pPr>
              <w:jc w:val="both"/>
              <w:rPr>
                <w:color w:val="000000" w:themeColor="text1"/>
              </w:rPr>
            </w:pPr>
            <w:r>
              <w:rPr>
                <w:color w:val="000000" w:themeColor="text1"/>
              </w:rPr>
              <w:t>0</w:t>
            </w:r>
            <w:r w:rsidR="00B425A5">
              <w:rPr>
                <w:color w:val="000000" w:themeColor="text1"/>
              </w:rPr>
              <w:t>:10</w:t>
            </w:r>
          </w:p>
        </w:tc>
      </w:tr>
      <w:tr w:rsidR="008B01DD" w14:paraId="185A55EA" w14:textId="77777777" w:rsidTr="001B6CFC">
        <w:trPr>
          <w:trHeight w:val="288"/>
          <w:jc w:val="center"/>
        </w:trPr>
        <w:tc>
          <w:tcPr>
            <w:tcW w:w="2452" w:type="pct"/>
          </w:tcPr>
          <w:p w14:paraId="13589BBE" w14:textId="751F9CF6" w:rsidR="008B01DD" w:rsidRPr="00BD72DC" w:rsidRDefault="008B01DD" w:rsidP="008B01DD">
            <w:pPr>
              <w:jc w:val="both"/>
              <w:rPr>
                <w:color w:val="000000" w:themeColor="text1"/>
              </w:rPr>
            </w:pPr>
            <w:r>
              <w:rPr>
                <w:color w:val="000000" w:themeColor="text1"/>
              </w:rPr>
              <w:t>Wrote Shift register and LED driver</w:t>
            </w:r>
          </w:p>
        </w:tc>
        <w:tc>
          <w:tcPr>
            <w:tcW w:w="472" w:type="pct"/>
          </w:tcPr>
          <w:p w14:paraId="495B8D1B" w14:textId="007CA378" w:rsidR="008B01DD" w:rsidRPr="00BD72DC" w:rsidRDefault="008B01DD" w:rsidP="008B01DD">
            <w:pPr>
              <w:jc w:val="both"/>
              <w:rPr>
                <w:color w:val="000000" w:themeColor="text1"/>
              </w:rPr>
            </w:pPr>
            <w:r>
              <w:rPr>
                <w:color w:val="000000" w:themeColor="text1"/>
              </w:rPr>
              <w:t>11/11</w:t>
            </w:r>
          </w:p>
        </w:tc>
        <w:tc>
          <w:tcPr>
            <w:tcW w:w="708" w:type="pct"/>
          </w:tcPr>
          <w:p w14:paraId="584130C7" w14:textId="4897D56F" w:rsidR="008B01DD" w:rsidRPr="00BD72DC" w:rsidRDefault="008B01DD" w:rsidP="008B01DD">
            <w:pPr>
              <w:jc w:val="both"/>
              <w:rPr>
                <w:color w:val="000000" w:themeColor="text1"/>
              </w:rPr>
            </w:pPr>
            <w:r>
              <w:rPr>
                <w:color w:val="000000" w:themeColor="text1"/>
              </w:rPr>
              <w:t>20:00</w:t>
            </w:r>
          </w:p>
        </w:tc>
        <w:tc>
          <w:tcPr>
            <w:tcW w:w="660" w:type="pct"/>
          </w:tcPr>
          <w:p w14:paraId="57F938AE" w14:textId="03E3EEED" w:rsidR="008B01DD" w:rsidRPr="00BD72DC" w:rsidRDefault="008B01DD" w:rsidP="008B01DD">
            <w:pPr>
              <w:jc w:val="both"/>
              <w:rPr>
                <w:color w:val="000000" w:themeColor="text1"/>
              </w:rPr>
            </w:pPr>
            <w:r>
              <w:rPr>
                <w:color w:val="000000" w:themeColor="text1"/>
              </w:rPr>
              <w:t>23:00</w:t>
            </w:r>
          </w:p>
        </w:tc>
        <w:tc>
          <w:tcPr>
            <w:tcW w:w="708" w:type="pct"/>
          </w:tcPr>
          <w:p w14:paraId="0F0044C1" w14:textId="5A51B2BE" w:rsidR="008B01DD" w:rsidRPr="00BD72DC" w:rsidRDefault="008B01DD" w:rsidP="008B01DD">
            <w:pPr>
              <w:jc w:val="both"/>
              <w:rPr>
                <w:color w:val="000000" w:themeColor="text1"/>
              </w:rPr>
            </w:pPr>
            <w:r>
              <w:rPr>
                <w:color w:val="000000" w:themeColor="text1"/>
              </w:rPr>
              <w:t>3:00</w:t>
            </w:r>
          </w:p>
        </w:tc>
      </w:tr>
      <w:tr w:rsidR="008B01DD" w14:paraId="4A8A9269" w14:textId="77777777" w:rsidTr="001B6CFC">
        <w:trPr>
          <w:trHeight w:val="288"/>
          <w:jc w:val="center"/>
        </w:trPr>
        <w:tc>
          <w:tcPr>
            <w:tcW w:w="2452" w:type="pct"/>
          </w:tcPr>
          <w:p w14:paraId="4FA67C0B" w14:textId="4FED9CAB" w:rsidR="008B01DD" w:rsidRPr="00BD72DC" w:rsidRDefault="00FA57AD" w:rsidP="008B01DD">
            <w:pPr>
              <w:jc w:val="both"/>
              <w:rPr>
                <w:color w:val="000000" w:themeColor="text1"/>
              </w:rPr>
            </w:pPr>
            <w:r>
              <w:rPr>
                <w:color w:val="000000" w:themeColor="text1"/>
              </w:rPr>
              <w:t xml:space="preserve">Finished multidigit </w:t>
            </w:r>
            <w:r w:rsidR="00A5367A">
              <w:rPr>
                <w:color w:val="000000" w:themeColor="text1"/>
              </w:rPr>
              <w:t>operation and adjusted timing parameters for LED driver</w:t>
            </w:r>
            <w:r w:rsidR="000E10C1">
              <w:rPr>
                <w:color w:val="000000" w:themeColor="text1"/>
              </w:rPr>
              <w:t>, wrote register initializations</w:t>
            </w:r>
          </w:p>
        </w:tc>
        <w:tc>
          <w:tcPr>
            <w:tcW w:w="472" w:type="pct"/>
          </w:tcPr>
          <w:p w14:paraId="40F18BD6" w14:textId="0A41763D" w:rsidR="008B01DD" w:rsidRPr="00BD72DC" w:rsidRDefault="00B425A5" w:rsidP="008B01DD">
            <w:pPr>
              <w:jc w:val="both"/>
              <w:rPr>
                <w:color w:val="000000" w:themeColor="text1"/>
              </w:rPr>
            </w:pPr>
            <w:r>
              <w:rPr>
                <w:color w:val="000000" w:themeColor="text1"/>
              </w:rPr>
              <w:t>11/12</w:t>
            </w:r>
          </w:p>
        </w:tc>
        <w:tc>
          <w:tcPr>
            <w:tcW w:w="708" w:type="pct"/>
          </w:tcPr>
          <w:p w14:paraId="0D8E626B" w14:textId="3FF7E956" w:rsidR="008B01DD" w:rsidRPr="00BD72DC" w:rsidRDefault="00A5367A" w:rsidP="008B01DD">
            <w:pPr>
              <w:jc w:val="both"/>
              <w:rPr>
                <w:color w:val="000000" w:themeColor="text1"/>
              </w:rPr>
            </w:pPr>
            <w:r>
              <w:rPr>
                <w:color w:val="000000" w:themeColor="text1"/>
              </w:rPr>
              <w:t>20:00</w:t>
            </w:r>
          </w:p>
        </w:tc>
        <w:tc>
          <w:tcPr>
            <w:tcW w:w="660" w:type="pct"/>
          </w:tcPr>
          <w:p w14:paraId="2A6255E6" w14:textId="45A02CF5" w:rsidR="008B01DD" w:rsidRPr="00BD72DC" w:rsidRDefault="00A5367A" w:rsidP="008B01DD">
            <w:pPr>
              <w:jc w:val="both"/>
              <w:rPr>
                <w:color w:val="000000" w:themeColor="text1"/>
              </w:rPr>
            </w:pPr>
            <w:r>
              <w:rPr>
                <w:color w:val="000000" w:themeColor="text1"/>
              </w:rPr>
              <w:t>22:00</w:t>
            </w:r>
          </w:p>
        </w:tc>
        <w:tc>
          <w:tcPr>
            <w:tcW w:w="708" w:type="pct"/>
          </w:tcPr>
          <w:p w14:paraId="198626C8" w14:textId="223817B7" w:rsidR="008B01DD" w:rsidRPr="00BD72DC" w:rsidRDefault="00A5367A" w:rsidP="008B01DD">
            <w:pPr>
              <w:jc w:val="both"/>
              <w:rPr>
                <w:color w:val="000000" w:themeColor="text1"/>
              </w:rPr>
            </w:pPr>
            <w:r>
              <w:rPr>
                <w:color w:val="000000" w:themeColor="text1"/>
              </w:rPr>
              <w:t>2:00</w:t>
            </w:r>
          </w:p>
        </w:tc>
      </w:tr>
      <w:tr w:rsidR="008B01DD" w14:paraId="35D38B48" w14:textId="77777777" w:rsidTr="001B6CFC">
        <w:trPr>
          <w:trHeight w:val="288"/>
          <w:jc w:val="center"/>
        </w:trPr>
        <w:tc>
          <w:tcPr>
            <w:tcW w:w="2452" w:type="pct"/>
          </w:tcPr>
          <w:p w14:paraId="73359024" w14:textId="3BC85158" w:rsidR="008B01DD" w:rsidRPr="00BD72DC" w:rsidRDefault="00F0500A" w:rsidP="008B01DD">
            <w:pPr>
              <w:jc w:val="both"/>
              <w:rPr>
                <w:color w:val="000000" w:themeColor="text1"/>
              </w:rPr>
            </w:pPr>
            <w:r>
              <w:rPr>
                <w:color w:val="000000" w:themeColor="text1"/>
              </w:rPr>
              <w:t>Changed LED driver to not use delay, wrote rudimentary LIDAR driver</w:t>
            </w:r>
          </w:p>
        </w:tc>
        <w:tc>
          <w:tcPr>
            <w:tcW w:w="472" w:type="pct"/>
          </w:tcPr>
          <w:p w14:paraId="68E7AFF5" w14:textId="030D8683" w:rsidR="008B01DD" w:rsidRPr="00BD72DC" w:rsidRDefault="00F0500A" w:rsidP="008B01DD">
            <w:pPr>
              <w:jc w:val="both"/>
              <w:rPr>
                <w:color w:val="000000" w:themeColor="text1"/>
              </w:rPr>
            </w:pPr>
            <w:r>
              <w:rPr>
                <w:color w:val="000000" w:themeColor="text1"/>
              </w:rPr>
              <w:t>11/18</w:t>
            </w:r>
          </w:p>
        </w:tc>
        <w:tc>
          <w:tcPr>
            <w:tcW w:w="708" w:type="pct"/>
          </w:tcPr>
          <w:p w14:paraId="1B564603" w14:textId="43D1A28F" w:rsidR="008B01DD" w:rsidRPr="00BD72DC" w:rsidRDefault="00F66F9E" w:rsidP="008B01DD">
            <w:pPr>
              <w:jc w:val="both"/>
              <w:rPr>
                <w:color w:val="000000" w:themeColor="text1"/>
              </w:rPr>
            </w:pPr>
            <w:r>
              <w:rPr>
                <w:color w:val="000000" w:themeColor="text1"/>
              </w:rPr>
              <w:t>17:00</w:t>
            </w:r>
          </w:p>
        </w:tc>
        <w:tc>
          <w:tcPr>
            <w:tcW w:w="660" w:type="pct"/>
          </w:tcPr>
          <w:p w14:paraId="57C8AC2B" w14:textId="74709DA0" w:rsidR="008B01DD" w:rsidRPr="00BD72DC" w:rsidRDefault="00F66F9E" w:rsidP="008B01DD">
            <w:pPr>
              <w:jc w:val="both"/>
              <w:rPr>
                <w:color w:val="000000" w:themeColor="text1"/>
              </w:rPr>
            </w:pPr>
            <w:r>
              <w:rPr>
                <w:color w:val="000000" w:themeColor="text1"/>
              </w:rPr>
              <w:t>19:00</w:t>
            </w:r>
          </w:p>
        </w:tc>
        <w:tc>
          <w:tcPr>
            <w:tcW w:w="708" w:type="pct"/>
          </w:tcPr>
          <w:p w14:paraId="4881C79C" w14:textId="5540753A" w:rsidR="008B01DD" w:rsidRPr="00BD72DC" w:rsidRDefault="00F66F9E" w:rsidP="008B01DD">
            <w:pPr>
              <w:jc w:val="both"/>
              <w:rPr>
                <w:color w:val="000000" w:themeColor="text1"/>
              </w:rPr>
            </w:pPr>
            <w:r>
              <w:rPr>
                <w:color w:val="000000" w:themeColor="text1"/>
              </w:rPr>
              <w:t>2:00</w:t>
            </w:r>
          </w:p>
        </w:tc>
      </w:tr>
      <w:tr w:rsidR="008B01DD" w14:paraId="5AB4913B" w14:textId="77777777" w:rsidTr="001B6CFC">
        <w:trPr>
          <w:trHeight w:val="288"/>
          <w:jc w:val="center"/>
        </w:trPr>
        <w:tc>
          <w:tcPr>
            <w:tcW w:w="2452" w:type="pct"/>
          </w:tcPr>
          <w:p w14:paraId="1964F150" w14:textId="5150CBF9" w:rsidR="008B01DD" w:rsidRPr="00BD72DC" w:rsidRDefault="008C1CD7" w:rsidP="008B01DD">
            <w:pPr>
              <w:jc w:val="both"/>
              <w:rPr>
                <w:color w:val="000000" w:themeColor="text1"/>
              </w:rPr>
            </w:pPr>
            <w:r>
              <w:rPr>
                <w:color w:val="000000" w:themeColor="text1"/>
              </w:rPr>
              <w:t xml:space="preserve">(PCD now soldered) </w:t>
            </w:r>
            <w:r w:rsidR="00F66F9E">
              <w:rPr>
                <w:color w:val="000000" w:themeColor="text1"/>
              </w:rPr>
              <w:t>Fixed port de</w:t>
            </w:r>
            <w:r w:rsidR="00AD6B1C">
              <w:rPr>
                <w:color w:val="000000" w:themeColor="text1"/>
              </w:rPr>
              <w:t>cl</w:t>
            </w:r>
            <w:r w:rsidR="00F66F9E">
              <w:rPr>
                <w:color w:val="000000" w:themeColor="text1"/>
              </w:rPr>
              <w:t>arations</w:t>
            </w:r>
            <w:r w:rsidR="00C74DCD">
              <w:rPr>
                <w:color w:val="000000" w:themeColor="text1"/>
              </w:rPr>
              <w:t>, tested LEDs</w:t>
            </w:r>
            <w:r>
              <w:rPr>
                <w:color w:val="000000" w:themeColor="text1"/>
              </w:rPr>
              <w:t xml:space="preserve">, disable MISO in SPI, </w:t>
            </w:r>
            <w:r w:rsidR="00810B61">
              <w:rPr>
                <w:color w:val="000000" w:themeColor="text1"/>
              </w:rPr>
              <w:t>double buffer LEDs, reverse display order</w:t>
            </w:r>
            <w:r w:rsidR="00C17ADC">
              <w:rPr>
                <w:color w:val="000000" w:themeColor="text1"/>
              </w:rPr>
              <w:t>, invert polarities</w:t>
            </w:r>
          </w:p>
        </w:tc>
        <w:tc>
          <w:tcPr>
            <w:tcW w:w="472" w:type="pct"/>
          </w:tcPr>
          <w:p w14:paraId="508A4EC5" w14:textId="6677D513" w:rsidR="008B01DD" w:rsidRPr="00BD72DC" w:rsidRDefault="00810B61" w:rsidP="008B01DD">
            <w:pPr>
              <w:jc w:val="both"/>
              <w:rPr>
                <w:color w:val="000000" w:themeColor="text1"/>
              </w:rPr>
            </w:pPr>
            <w:r>
              <w:rPr>
                <w:color w:val="000000" w:themeColor="text1"/>
              </w:rPr>
              <w:t>11/30</w:t>
            </w:r>
          </w:p>
        </w:tc>
        <w:tc>
          <w:tcPr>
            <w:tcW w:w="708" w:type="pct"/>
          </w:tcPr>
          <w:p w14:paraId="64FCCB0F" w14:textId="1F495090" w:rsidR="008B01DD" w:rsidRPr="00BD72DC" w:rsidRDefault="00810B61" w:rsidP="008B01DD">
            <w:pPr>
              <w:jc w:val="both"/>
              <w:rPr>
                <w:color w:val="000000" w:themeColor="text1"/>
              </w:rPr>
            </w:pPr>
            <w:r>
              <w:rPr>
                <w:color w:val="000000" w:themeColor="text1"/>
              </w:rPr>
              <w:t>13:00</w:t>
            </w:r>
          </w:p>
        </w:tc>
        <w:tc>
          <w:tcPr>
            <w:tcW w:w="660" w:type="pct"/>
          </w:tcPr>
          <w:p w14:paraId="5106E314" w14:textId="7DDE23E4" w:rsidR="008B01DD" w:rsidRPr="00BD72DC" w:rsidRDefault="00810B61" w:rsidP="008B01DD">
            <w:pPr>
              <w:jc w:val="both"/>
              <w:rPr>
                <w:color w:val="000000" w:themeColor="text1"/>
              </w:rPr>
            </w:pPr>
            <w:r>
              <w:rPr>
                <w:color w:val="000000" w:themeColor="text1"/>
              </w:rPr>
              <w:t>16:00</w:t>
            </w:r>
          </w:p>
        </w:tc>
        <w:tc>
          <w:tcPr>
            <w:tcW w:w="708" w:type="pct"/>
          </w:tcPr>
          <w:p w14:paraId="10424DEF" w14:textId="31F605A9" w:rsidR="008B01DD" w:rsidRPr="00BD72DC" w:rsidRDefault="00810B61" w:rsidP="008B01DD">
            <w:pPr>
              <w:jc w:val="both"/>
              <w:rPr>
                <w:color w:val="000000" w:themeColor="text1"/>
              </w:rPr>
            </w:pPr>
            <w:r>
              <w:rPr>
                <w:color w:val="000000" w:themeColor="text1"/>
              </w:rPr>
              <w:t>3:00</w:t>
            </w:r>
          </w:p>
        </w:tc>
      </w:tr>
      <w:tr w:rsidR="00DA47FB" w14:paraId="65794F28" w14:textId="77777777" w:rsidTr="001B6CFC">
        <w:trPr>
          <w:trHeight w:val="288"/>
          <w:jc w:val="center"/>
        </w:trPr>
        <w:tc>
          <w:tcPr>
            <w:tcW w:w="2452" w:type="pct"/>
          </w:tcPr>
          <w:p w14:paraId="60A9CE3F" w14:textId="62C56B56" w:rsidR="00DA47FB" w:rsidRPr="00BD72DC" w:rsidRDefault="00DA47FB" w:rsidP="00DA47FB">
            <w:pPr>
              <w:tabs>
                <w:tab w:val="left" w:pos="1380"/>
              </w:tabs>
              <w:jc w:val="both"/>
              <w:rPr>
                <w:color w:val="000000" w:themeColor="text1"/>
              </w:rPr>
            </w:pPr>
            <w:r>
              <w:t>Systems integration test</w:t>
            </w:r>
          </w:p>
        </w:tc>
        <w:tc>
          <w:tcPr>
            <w:tcW w:w="472" w:type="pct"/>
          </w:tcPr>
          <w:p w14:paraId="6D5A2C0A" w14:textId="1F15129B" w:rsidR="00DA47FB" w:rsidRPr="00BD72DC" w:rsidRDefault="00DA47FB" w:rsidP="00DA47FB">
            <w:pPr>
              <w:jc w:val="both"/>
              <w:rPr>
                <w:color w:val="000000" w:themeColor="text1"/>
              </w:rPr>
            </w:pPr>
            <w:r>
              <w:t>12/2</w:t>
            </w:r>
          </w:p>
        </w:tc>
        <w:tc>
          <w:tcPr>
            <w:tcW w:w="708" w:type="pct"/>
          </w:tcPr>
          <w:p w14:paraId="37585DB7" w14:textId="63271B64" w:rsidR="00DA47FB" w:rsidRPr="00BD72DC" w:rsidRDefault="00DA47FB" w:rsidP="00DA47FB">
            <w:pPr>
              <w:jc w:val="both"/>
              <w:rPr>
                <w:color w:val="000000" w:themeColor="text1"/>
              </w:rPr>
            </w:pPr>
            <w:r>
              <w:t>18:00</w:t>
            </w:r>
          </w:p>
        </w:tc>
        <w:tc>
          <w:tcPr>
            <w:tcW w:w="660" w:type="pct"/>
          </w:tcPr>
          <w:p w14:paraId="5410067A" w14:textId="079F03FC" w:rsidR="00DA47FB" w:rsidRPr="00BD72DC" w:rsidRDefault="00DA47FB" w:rsidP="00DA47FB">
            <w:pPr>
              <w:jc w:val="both"/>
              <w:rPr>
                <w:color w:val="000000" w:themeColor="text1"/>
              </w:rPr>
            </w:pPr>
            <w:r>
              <w:t>20:00</w:t>
            </w:r>
          </w:p>
        </w:tc>
        <w:tc>
          <w:tcPr>
            <w:tcW w:w="708" w:type="pct"/>
          </w:tcPr>
          <w:p w14:paraId="05D55DBA" w14:textId="43F9DA2C" w:rsidR="00DA47FB" w:rsidRPr="00BD72DC" w:rsidRDefault="00DA47FB" w:rsidP="00DA47FB">
            <w:pPr>
              <w:jc w:val="both"/>
              <w:rPr>
                <w:color w:val="000000" w:themeColor="text1"/>
              </w:rPr>
            </w:pPr>
            <w:r>
              <w:t>2:00</w:t>
            </w:r>
          </w:p>
        </w:tc>
      </w:tr>
      <w:tr w:rsidR="008B01DD" w14:paraId="2DB16731" w14:textId="77777777" w:rsidTr="001B6CFC">
        <w:trPr>
          <w:trHeight w:val="288"/>
          <w:jc w:val="center"/>
        </w:trPr>
        <w:tc>
          <w:tcPr>
            <w:tcW w:w="2452" w:type="pct"/>
          </w:tcPr>
          <w:p w14:paraId="6CB78919" w14:textId="6B777A99" w:rsidR="008B01DD" w:rsidRPr="00BD72DC" w:rsidRDefault="00C17ADC" w:rsidP="008B01DD">
            <w:pPr>
              <w:jc w:val="both"/>
              <w:rPr>
                <w:color w:val="000000" w:themeColor="text1"/>
              </w:rPr>
            </w:pPr>
            <w:r>
              <w:rPr>
                <w:color w:val="000000" w:themeColor="text1"/>
              </w:rPr>
              <w:t>Rewrote LIDAR driver</w:t>
            </w:r>
            <w:r w:rsidR="003F28C3">
              <w:rPr>
                <w:color w:val="000000" w:themeColor="text1"/>
              </w:rPr>
              <w:t xml:space="preserve"> using ATD interrupts</w:t>
            </w:r>
          </w:p>
        </w:tc>
        <w:tc>
          <w:tcPr>
            <w:tcW w:w="472" w:type="pct"/>
          </w:tcPr>
          <w:p w14:paraId="58138508" w14:textId="1A87895B" w:rsidR="008B01DD" w:rsidRPr="00BD72DC" w:rsidRDefault="00C17ADC" w:rsidP="008B01DD">
            <w:pPr>
              <w:jc w:val="both"/>
              <w:rPr>
                <w:color w:val="000000" w:themeColor="text1"/>
              </w:rPr>
            </w:pPr>
            <w:r>
              <w:rPr>
                <w:color w:val="000000" w:themeColor="text1"/>
              </w:rPr>
              <w:t>12/2</w:t>
            </w:r>
          </w:p>
        </w:tc>
        <w:tc>
          <w:tcPr>
            <w:tcW w:w="708" w:type="pct"/>
          </w:tcPr>
          <w:p w14:paraId="7FE374F8" w14:textId="5D1B34BE" w:rsidR="008B01DD" w:rsidRPr="00BD72DC" w:rsidRDefault="003F28C3" w:rsidP="008B01DD">
            <w:pPr>
              <w:jc w:val="both"/>
              <w:rPr>
                <w:color w:val="000000" w:themeColor="text1"/>
              </w:rPr>
            </w:pPr>
            <w:r>
              <w:rPr>
                <w:color w:val="000000" w:themeColor="text1"/>
              </w:rPr>
              <w:t>13:00</w:t>
            </w:r>
          </w:p>
        </w:tc>
        <w:tc>
          <w:tcPr>
            <w:tcW w:w="660" w:type="pct"/>
          </w:tcPr>
          <w:p w14:paraId="540B51F7" w14:textId="0B460B96" w:rsidR="008B01DD" w:rsidRPr="00BD72DC" w:rsidRDefault="003F28C3" w:rsidP="008B01DD">
            <w:pPr>
              <w:jc w:val="both"/>
              <w:rPr>
                <w:color w:val="000000" w:themeColor="text1"/>
              </w:rPr>
            </w:pPr>
            <w:r>
              <w:rPr>
                <w:color w:val="000000" w:themeColor="text1"/>
              </w:rPr>
              <w:t>14:00</w:t>
            </w:r>
          </w:p>
        </w:tc>
        <w:tc>
          <w:tcPr>
            <w:tcW w:w="708" w:type="pct"/>
          </w:tcPr>
          <w:p w14:paraId="515464F2" w14:textId="75BCBE43" w:rsidR="008B01DD" w:rsidRPr="00BD72DC" w:rsidRDefault="003F28C3" w:rsidP="008B01DD">
            <w:pPr>
              <w:jc w:val="both"/>
              <w:rPr>
                <w:color w:val="000000" w:themeColor="text1"/>
              </w:rPr>
            </w:pPr>
            <w:r>
              <w:rPr>
                <w:color w:val="000000" w:themeColor="text1"/>
              </w:rPr>
              <w:t>1:00</w:t>
            </w:r>
          </w:p>
        </w:tc>
      </w:tr>
      <w:tr w:rsidR="008B01DD" w14:paraId="4D76D314" w14:textId="77777777" w:rsidTr="001B6CFC">
        <w:trPr>
          <w:trHeight w:val="288"/>
          <w:jc w:val="center"/>
        </w:trPr>
        <w:tc>
          <w:tcPr>
            <w:tcW w:w="2452" w:type="pct"/>
          </w:tcPr>
          <w:p w14:paraId="1E5907D4" w14:textId="3928C35D" w:rsidR="008B01DD" w:rsidRPr="00BD72DC" w:rsidRDefault="003F28C3" w:rsidP="008B01DD">
            <w:pPr>
              <w:jc w:val="both"/>
              <w:rPr>
                <w:color w:val="000000" w:themeColor="text1"/>
              </w:rPr>
            </w:pPr>
            <w:r>
              <w:rPr>
                <w:color w:val="000000" w:themeColor="text1"/>
              </w:rPr>
              <w:t>Changed LIDAR to only take measurement when we read measurement</w:t>
            </w:r>
          </w:p>
        </w:tc>
        <w:tc>
          <w:tcPr>
            <w:tcW w:w="472" w:type="pct"/>
          </w:tcPr>
          <w:p w14:paraId="588E0FC7" w14:textId="43D804C5" w:rsidR="008B01DD" w:rsidRPr="00BD72DC" w:rsidRDefault="00B04E89" w:rsidP="008B01DD">
            <w:pPr>
              <w:jc w:val="both"/>
              <w:rPr>
                <w:color w:val="000000" w:themeColor="text1"/>
              </w:rPr>
            </w:pPr>
            <w:r>
              <w:rPr>
                <w:color w:val="000000" w:themeColor="text1"/>
              </w:rPr>
              <w:t>12/3</w:t>
            </w:r>
          </w:p>
        </w:tc>
        <w:tc>
          <w:tcPr>
            <w:tcW w:w="708" w:type="pct"/>
          </w:tcPr>
          <w:p w14:paraId="5D00353C" w14:textId="62ACE2B4" w:rsidR="008B01DD" w:rsidRPr="00BD72DC" w:rsidRDefault="00B04E89" w:rsidP="008B01DD">
            <w:pPr>
              <w:jc w:val="both"/>
              <w:rPr>
                <w:color w:val="000000" w:themeColor="text1"/>
              </w:rPr>
            </w:pPr>
            <w:r>
              <w:rPr>
                <w:color w:val="000000" w:themeColor="text1"/>
              </w:rPr>
              <w:t>20:00</w:t>
            </w:r>
          </w:p>
        </w:tc>
        <w:tc>
          <w:tcPr>
            <w:tcW w:w="660" w:type="pct"/>
          </w:tcPr>
          <w:p w14:paraId="6C0726DF" w14:textId="19BB7C30" w:rsidR="008B01DD" w:rsidRPr="00BD72DC" w:rsidRDefault="00B04E89" w:rsidP="008B01DD">
            <w:pPr>
              <w:jc w:val="both"/>
              <w:rPr>
                <w:color w:val="000000" w:themeColor="text1"/>
              </w:rPr>
            </w:pPr>
            <w:r>
              <w:rPr>
                <w:color w:val="000000" w:themeColor="text1"/>
              </w:rPr>
              <w:t>21:00</w:t>
            </w:r>
          </w:p>
        </w:tc>
        <w:tc>
          <w:tcPr>
            <w:tcW w:w="708" w:type="pct"/>
          </w:tcPr>
          <w:p w14:paraId="696B1E50" w14:textId="44016239" w:rsidR="008B01DD" w:rsidRPr="00BD72DC" w:rsidRDefault="00B04E89" w:rsidP="008B01DD">
            <w:pPr>
              <w:jc w:val="both"/>
              <w:rPr>
                <w:color w:val="000000" w:themeColor="text1"/>
              </w:rPr>
            </w:pPr>
            <w:r>
              <w:rPr>
                <w:color w:val="000000" w:themeColor="text1"/>
              </w:rPr>
              <w:t>1:00</w:t>
            </w:r>
          </w:p>
        </w:tc>
      </w:tr>
      <w:tr w:rsidR="008B01DD" w14:paraId="03DF507D" w14:textId="77777777" w:rsidTr="001B6CFC">
        <w:trPr>
          <w:trHeight w:val="288"/>
          <w:jc w:val="center"/>
        </w:trPr>
        <w:tc>
          <w:tcPr>
            <w:tcW w:w="2452" w:type="pct"/>
          </w:tcPr>
          <w:p w14:paraId="4648D8E2" w14:textId="15EAE7D8" w:rsidR="008B01DD" w:rsidRPr="00BD72DC" w:rsidRDefault="0092567F" w:rsidP="008B01DD">
            <w:pPr>
              <w:jc w:val="both"/>
              <w:rPr>
                <w:color w:val="000000" w:themeColor="text1"/>
              </w:rPr>
            </w:pPr>
            <w:r>
              <w:rPr>
                <w:color w:val="000000" w:themeColor="text1"/>
              </w:rPr>
              <w:t>Drew up LIDAR enclosure in CAD</w:t>
            </w:r>
          </w:p>
        </w:tc>
        <w:tc>
          <w:tcPr>
            <w:tcW w:w="472" w:type="pct"/>
          </w:tcPr>
          <w:p w14:paraId="73B52021" w14:textId="051C00C3" w:rsidR="008B01DD" w:rsidRPr="00BD72DC" w:rsidRDefault="0078634D" w:rsidP="008B01DD">
            <w:pPr>
              <w:jc w:val="both"/>
              <w:rPr>
                <w:color w:val="000000" w:themeColor="text1"/>
              </w:rPr>
            </w:pPr>
            <w:r>
              <w:rPr>
                <w:color w:val="000000" w:themeColor="text1"/>
              </w:rPr>
              <w:t>12/3</w:t>
            </w:r>
          </w:p>
        </w:tc>
        <w:tc>
          <w:tcPr>
            <w:tcW w:w="708" w:type="pct"/>
          </w:tcPr>
          <w:p w14:paraId="069E7D84" w14:textId="37FB423F" w:rsidR="008B01DD" w:rsidRPr="00BD72DC" w:rsidRDefault="0092567F" w:rsidP="008B01DD">
            <w:pPr>
              <w:jc w:val="both"/>
              <w:rPr>
                <w:color w:val="000000" w:themeColor="text1"/>
              </w:rPr>
            </w:pPr>
            <w:r>
              <w:rPr>
                <w:color w:val="000000" w:themeColor="text1"/>
              </w:rPr>
              <w:t>22:00</w:t>
            </w:r>
          </w:p>
        </w:tc>
        <w:tc>
          <w:tcPr>
            <w:tcW w:w="660" w:type="pct"/>
          </w:tcPr>
          <w:p w14:paraId="0941D73F" w14:textId="3B663BEA" w:rsidR="008B01DD" w:rsidRPr="00BD72DC" w:rsidRDefault="0092567F" w:rsidP="008B01DD">
            <w:pPr>
              <w:jc w:val="both"/>
              <w:rPr>
                <w:color w:val="000000" w:themeColor="text1"/>
              </w:rPr>
            </w:pPr>
            <w:r>
              <w:rPr>
                <w:color w:val="000000" w:themeColor="text1"/>
              </w:rPr>
              <w:t>24:00</w:t>
            </w:r>
          </w:p>
        </w:tc>
        <w:tc>
          <w:tcPr>
            <w:tcW w:w="708" w:type="pct"/>
          </w:tcPr>
          <w:p w14:paraId="3DEB3865" w14:textId="1D41FA0D" w:rsidR="008B01DD" w:rsidRPr="00BD72DC" w:rsidRDefault="0092567F" w:rsidP="008B01DD">
            <w:pPr>
              <w:jc w:val="both"/>
              <w:rPr>
                <w:color w:val="000000" w:themeColor="text1"/>
              </w:rPr>
            </w:pPr>
            <w:r>
              <w:rPr>
                <w:color w:val="000000" w:themeColor="text1"/>
              </w:rPr>
              <w:t>2:00</w:t>
            </w:r>
          </w:p>
        </w:tc>
      </w:tr>
      <w:tr w:rsidR="007E2D67" w14:paraId="4819CEEA" w14:textId="77777777" w:rsidTr="001B6CFC">
        <w:trPr>
          <w:trHeight w:val="288"/>
          <w:jc w:val="center"/>
        </w:trPr>
        <w:tc>
          <w:tcPr>
            <w:tcW w:w="2452" w:type="pct"/>
          </w:tcPr>
          <w:p w14:paraId="5C9DC44D" w14:textId="07AE97A2" w:rsidR="007E2D67" w:rsidRDefault="007E2D67" w:rsidP="007E2D67">
            <w:pPr>
              <w:jc w:val="both"/>
            </w:pPr>
            <w:r>
              <w:t>Test project with actual car</w:t>
            </w:r>
          </w:p>
        </w:tc>
        <w:tc>
          <w:tcPr>
            <w:tcW w:w="472" w:type="pct"/>
          </w:tcPr>
          <w:p w14:paraId="2B80B077" w14:textId="14C2A296" w:rsidR="007E2D67" w:rsidRDefault="007E2D67" w:rsidP="007E2D67">
            <w:pPr>
              <w:jc w:val="both"/>
            </w:pPr>
            <w:r>
              <w:t>12/4</w:t>
            </w:r>
          </w:p>
        </w:tc>
        <w:tc>
          <w:tcPr>
            <w:tcW w:w="708" w:type="pct"/>
          </w:tcPr>
          <w:p w14:paraId="02FE8DB1" w14:textId="00C4A13E" w:rsidR="007E2D67" w:rsidRDefault="001749BD" w:rsidP="007E2D67">
            <w:pPr>
              <w:jc w:val="both"/>
            </w:pPr>
            <w:r>
              <w:t>18</w:t>
            </w:r>
            <w:r w:rsidR="007E2D67">
              <w:t>:30</w:t>
            </w:r>
          </w:p>
        </w:tc>
        <w:tc>
          <w:tcPr>
            <w:tcW w:w="660" w:type="pct"/>
          </w:tcPr>
          <w:p w14:paraId="7A8E6536" w14:textId="2D9139C8" w:rsidR="007E2D67" w:rsidRDefault="007E2D67" w:rsidP="007E2D67">
            <w:pPr>
              <w:jc w:val="both"/>
            </w:pPr>
            <w:r>
              <w:t>20:30</w:t>
            </w:r>
          </w:p>
        </w:tc>
        <w:tc>
          <w:tcPr>
            <w:tcW w:w="708" w:type="pct"/>
          </w:tcPr>
          <w:p w14:paraId="43CDC560" w14:textId="242D4DC5" w:rsidR="007E2D67" w:rsidRDefault="001749BD" w:rsidP="007E2D67">
            <w:pPr>
              <w:jc w:val="both"/>
            </w:pPr>
            <w:r>
              <w:t>1:30</w:t>
            </w:r>
          </w:p>
        </w:tc>
      </w:tr>
      <w:tr w:rsidR="007E2D67" w14:paraId="4D099AB7" w14:textId="77777777" w:rsidTr="001B6CFC">
        <w:trPr>
          <w:trHeight w:val="288"/>
          <w:jc w:val="center"/>
        </w:trPr>
        <w:tc>
          <w:tcPr>
            <w:tcW w:w="2452" w:type="pct"/>
          </w:tcPr>
          <w:p w14:paraId="3833FD8F" w14:textId="584F21C6" w:rsidR="007E2D67" w:rsidRPr="00BD72DC" w:rsidRDefault="00BE7E6F" w:rsidP="007E2D67">
            <w:pPr>
              <w:jc w:val="both"/>
              <w:rPr>
                <w:color w:val="000000" w:themeColor="text1"/>
              </w:rPr>
            </w:pPr>
            <w:r>
              <w:t>Helped</w:t>
            </w:r>
            <w:r w:rsidR="007E2D67">
              <w:t xml:space="preserve"> </w:t>
            </w:r>
            <w:r w:rsidR="0097133E">
              <w:t xml:space="preserve">fix </w:t>
            </w:r>
            <w:r w:rsidR="007E2D67">
              <w:t>LIDAR driver, demonstrated project</w:t>
            </w:r>
          </w:p>
        </w:tc>
        <w:tc>
          <w:tcPr>
            <w:tcW w:w="472" w:type="pct"/>
          </w:tcPr>
          <w:p w14:paraId="3D93374F" w14:textId="170C4D74" w:rsidR="007E2D67" w:rsidRPr="00BD72DC" w:rsidRDefault="007E2D67" w:rsidP="007E2D67">
            <w:pPr>
              <w:jc w:val="both"/>
              <w:rPr>
                <w:color w:val="000000" w:themeColor="text1"/>
              </w:rPr>
            </w:pPr>
            <w:r>
              <w:t>12/5</w:t>
            </w:r>
          </w:p>
        </w:tc>
        <w:tc>
          <w:tcPr>
            <w:tcW w:w="708" w:type="pct"/>
          </w:tcPr>
          <w:p w14:paraId="53BD9BCD" w14:textId="4E041DC0" w:rsidR="007E2D67" w:rsidRPr="00BD72DC" w:rsidRDefault="007E2D67" w:rsidP="007E2D67">
            <w:pPr>
              <w:jc w:val="both"/>
              <w:rPr>
                <w:color w:val="000000" w:themeColor="text1"/>
              </w:rPr>
            </w:pPr>
            <w:r>
              <w:t>12:30</w:t>
            </w:r>
          </w:p>
        </w:tc>
        <w:tc>
          <w:tcPr>
            <w:tcW w:w="660" w:type="pct"/>
          </w:tcPr>
          <w:p w14:paraId="2C0EF9F7" w14:textId="0EF63AF3" w:rsidR="007E2D67" w:rsidRPr="00BD72DC" w:rsidRDefault="007E2D67" w:rsidP="007E2D67">
            <w:pPr>
              <w:jc w:val="both"/>
              <w:rPr>
                <w:color w:val="000000" w:themeColor="text1"/>
              </w:rPr>
            </w:pPr>
            <w:r>
              <w:t>4:00</w:t>
            </w:r>
          </w:p>
        </w:tc>
        <w:tc>
          <w:tcPr>
            <w:tcW w:w="708" w:type="pct"/>
          </w:tcPr>
          <w:p w14:paraId="5598412F" w14:textId="17403AD8" w:rsidR="007E2D67" w:rsidRPr="00BD72DC" w:rsidRDefault="007E2D67" w:rsidP="007E2D67">
            <w:pPr>
              <w:jc w:val="both"/>
              <w:rPr>
                <w:color w:val="000000" w:themeColor="text1"/>
              </w:rPr>
            </w:pPr>
            <w:r>
              <w:t>2:30</w:t>
            </w:r>
          </w:p>
        </w:tc>
      </w:tr>
      <w:tr w:rsidR="001749BD" w14:paraId="0D1EC0A7" w14:textId="77777777" w:rsidTr="001B6CFC">
        <w:trPr>
          <w:trHeight w:val="288"/>
          <w:jc w:val="center"/>
        </w:trPr>
        <w:tc>
          <w:tcPr>
            <w:tcW w:w="2452" w:type="pct"/>
          </w:tcPr>
          <w:p w14:paraId="2354A1F7" w14:textId="285D0455" w:rsidR="001749BD" w:rsidRPr="00BD72DC" w:rsidRDefault="001749BD" w:rsidP="001749BD">
            <w:pPr>
              <w:jc w:val="both"/>
              <w:rPr>
                <w:color w:val="000000" w:themeColor="text1"/>
              </w:rPr>
            </w:pPr>
            <w:r>
              <w:t>After lid printed, go out and record documentation video</w:t>
            </w:r>
          </w:p>
        </w:tc>
        <w:tc>
          <w:tcPr>
            <w:tcW w:w="472" w:type="pct"/>
          </w:tcPr>
          <w:p w14:paraId="00D64119" w14:textId="05910F2D" w:rsidR="001749BD" w:rsidRPr="00BD72DC" w:rsidRDefault="001749BD" w:rsidP="001749BD">
            <w:pPr>
              <w:jc w:val="both"/>
              <w:rPr>
                <w:color w:val="000000" w:themeColor="text1"/>
              </w:rPr>
            </w:pPr>
            <w:r>
              <w:t>12/7</w:t>
            </w:r>
          </w:p>
        </w:tc>
        <w:tc>
          <w:tcPr>
            <w:tcW w:w="708" w:type="pct"/>
          </w:tcPr>
          <w:p w14:paraId="368C10AF" w14:textId="28FFF203" w:rsidR="001749BD" w:rsidRPr="00BD72DC" w:rsidRDefault="001749BD" w:rsidP="001749BD">
            <w:pPr>
              <w:jc w:val="both"/>
              <w:rPr>
                <w:color w:val="000000" w:themeColor="text1"/>
              </w:rPr>
            </w:pPr>
            <w:r>
              <w:t>16:30</w:t>
            </w:r>
          </w:p>
        </w:tc>
        <w:tc>
          <w:tcPr>
            <w:tcW w:w="660" w:type="pct"/>
          </w:tcPr>
          <w:p w14:paraId="3668D0AF" w14:textId="7DF42D8F" w:rsidR="001749BD" w:rsidRPr="00BD72DC" w:rsidRDefault="001749BD" w:rsidP="001749BD">
            <w:pPr>
              <w:jc w:val="both"/>
              <w:rPr>
                <w:color w:val="000000" w:themeColor="text1"/>
              </w:rPr>
            </w:pPr>
            <w:r>
              <w:t>18:30</w:t>
            </w:r>
          </w:p>
        </w:tc>
        <w:tc>
          <w:tcPr>
            <w:tcW w:w="708" w:type="pct"/>
          </w:tcPr>
          <w:p w14:paraId="6E1A96F9" w14:textId="1B84CA4D" w:rsidR="001749BD" w:rsidRPr="00BD72DC" w:rsidRDefault="001749BD" w:rsidP="001749BD">
            <w:pPr>
              <w:jc w:val="both"/>
              <w:rPr>
                <w:color w:val="000000" w:themeColor="text1"/>
              </w:rPr>
            </w:pPr>
            <w:r>
              <w:t>2:00</w:t>
            </w:r>
          </w:p>
        </w:tc>
      </w:tr>
      <w:tr w:rsidR="00971F64" w14:paraId="1CD8812F" w14:textId="77777777" w:rsidTr="001B6CFC">
        <w:trPr>
          <w:trHeight w:val="288"/>
          <w:jc w:val="center"/>
        </w:trPr>
        <w:tc>
          <w:tcPr>
            <w:tcW w:w="2452" w:type="pct"/>
          </w:tcPr>
          <w:p w14:paraId="0C666837" w14:textId="127EC380" w:rsidR="00971F64" w:rsidRDefault="00971F64" w:rsidP="00BE7E6F">
            <w:pPr>
              <w:jc w:val="both"/>
              <w:rPr>
                <w:color w:val="000000" w:themeColor="text1"/>
              </w:rPr>
            </w:pPr>
            <w:r>
              <w:rPr>
                <w:color w:val="000000" w:themeColor="text1"/>
              </w:rPr>
              <w:t>Edit video together in Adobe Premier</w:t>
            </w:r>
          </w:p>
        </w:tc>
        <w:tc>
          <w:tcPr>
            <w:tcW w:w="472" w:type="pct"/>
          </w:tcPr>
          <w:p w14:paraId="4FB8BB7B" w14:textId="154B1505" w:rsidR="00971F64" w:rsidRDefault="00971F64" w:rsidP="00BE7E6F">
            <w:pPr>
              <w:jc w:val="both"/>
              <w:rPr>
                <w:color w:val="000000" w:themeColor="text1"/>
              </w:rPr>
            </w:pPr>
            <w:r>
              <w:rPr>
                <w:color w:val="000000" w:themeColor="text1"/>
              </w:rPr>
              <w:t>12/7</w:t>
            </w:r>
          </w:p>
        </w:tc>
        <w:tc>
          <w:tcPr>
            <w:tcW w:w="708" w:type="pct"/>
          </w:tcPr>
          <w:p w14:paraId="7CFD2BAE" w14:textId="467934B1" w:rsidR="00971F64" w:rsidRDefault="0020172E" w:rsidP="00BE7E6F">
            <w:pPr>
              <w:jc w:val="both"/>
              <w:rPr>
                <w:color w:val="000000" w:themeColor="text1"/>
              </w:rPr>
            </w:pPr>
            <w:r>
              <w:rPr>
                <w:color w:val="000000" w:themeColor="text1"/>
              </w:rPr>
              <w:t>20:00</w:t>
            </w:r>
          </w:p>
        </w:tc>
        <w:tc>
          <w:tcPr>
            <w:tcW w:w="660" w:type="pct"/>
          </w:tcPr>
          <w:p w14:paraId="1781B5CA" w14:textId="77777777" w:rsidR="00971F64" w:rsidRDefault="00971F64" w:rsidP="00BE7E6F">
            <w:pPr>
              <w:jc w:val="both"/>
              <w:rPr>
                <w:color w:val="000000" w:themeColor="text1"/>
              </w:rPr>
            </w:pPr>
          </w:p>
        </w:tc>
        <w:tc>
          <w:tcPr>
            <w:tcW w:w="708" w:type="pct"/>
          </w:tcPr>
          <w:p w14:paraId="6627B85C" w14:textId="77777777" w:rsidR="00971F64" w:rsidRDefault="00971F64" w:rsidP="00BE7E6F">
            <w:pPr>
              <w:jc w:val="both"/>
              <w:rPr>
                <w:color w:val="000000" w:themeColor="text1"/>
              </w:rPr>
            </w:pPr>
          </w:p>
        </w:tc>
      </w:tr>
      <w:tr w:rsidR="00BE7E6F" w14:paraId="10FE1EC3" w14:textId="77777777" w:rsidTr="001B6CFC">
        <w:trPr>
          <w:trHeight w:val="288"/>
          <w:jc w:val="center"/>
        </w:trPr>
        <w:tc>
          <w:tcPr>
            <w:tcW w:w="2452" w:type="pct"/>
          </w:tcPr>
          <w:p w14:paraId="513F3B03" w14:textId="03E23180" w:rsidR="00BE7E6F" w:rsidRPr="00BE7E6F" w:rsidRDefault="00BE7E6F" w:rsidP="00BE7E6F">
            <w:pPr>
              <w:jc w:val="both"/>
              <w:rPr>
                <w:b/>
                <w:color w:val="000000" w:themeColor="text1"/>
              </w:rPr>
            </w:pPr>
            <w:r>
              <w:rPr>
                <w:color w:val="000000" w:themeColor="text1"/>
              </w:rPr>
              <w:t>Wrote PPT poster, submitted to be printed</w:t>
            </w:r>
          </w:p>
        </w:tc>
        <w:tc>
          <w:tcPr>
            <w:tcW w:w="472" w:type="pct"/>
          </w:tcPr>
          <w:p w14:paraId="01C7B723" w14:textId="1791BA38" w:rsidR="00BE7E6F" w:rsidRPr="00BD72DC" w:rsidRDefault="00BE7E6F" w:rsidP="00BE7E6F">
            <w:pPr>
              <w:jc w:val="both"/>
              <w:rPr>
                <w:color w:val="000000" w:themeColor="text1"/>
              </w:rPr>
            </w:pPr>
            <w:r>
              <w:rPr>
                <w:color w:val="000000" w:themeColor="text1"/>
              </w:rPr>
              <w:t>12/8</w:t>
            </w:r>
          </w:p>
        </w:tc>
        <w:tc>
          <w:tcPr>
            <w:tcW w:w="708" w:type="pct"/>
          </w:tcPr>
          <w:p w14:paraId="65C97368" w14:textId="4CA1AB18" w:rsidR="00BE7E6F" w:rsidRPr="00BD72DC" w:rsidRDefault="00BE7E6F" w:rsidP="00BE7E6F">
            <w:pPr>
              <w:jc w:val="both"/>
              <w:rPr>
                <w:color w:val="000000" w:themeColor="text1"/>
              </w:rPr>
            </w:pPr>
            <w:r>
              <w:rPr>
                <w:color w:val="000000" w:themeColor="text1"/>
              </w:rPr>
              <w:t>00:00</w:t>
            </w:r>
          </w:p>
        </w:tc>
        <w:tc>
          <w:tcPr>
            <w:tcW w:w="660" w:type="pct"/>
          </w:tcPr>
          <w:p w14:paraId="7C5D57BD" w14:textId="712D8CC2" w:rsidR="00BE7E6F" w:rsidRPr="00BD72DC" w:rsidRDefault="00BE7E6F" w:rsidP="00BE7E6F">
            <w:pPr>
              <w:jc w:val="both"/>
              <w:rPr>
                <w:color w:val="000000" w:themeColor="text1"/>
              </w:rPr>
            </w:pPr>
            <w:r>
              <w:rPr>
                <w:color w:val="000000" w:themeColor="text1"/>
              </w:rPr>
              <w:t>02:00</w:t>
            </w:r>
          </w:p>
        </w:tc>
        <w:tc>
          <w:tcPr>
            <w:tcW w:w="708" w:type="pct"/>
          </w:tcPr>
          <w:p w14:paraId="23FBE147" w14:textId="7B7DF4E5" w:rsidR="00BE7E6F" w:rsidRPr="00BD72DC" w:rsidRDefault="00BE7E6F" w:rsidP="00BE7E6F">
            <w:pPr>
              <w:jc w:val="both"/>
              <w:rPr>
                <w:color w:val="000000" w:themeColor="text1"/>
              </w:rPr>
            </w:pPr>
            <w:r>
              <w:rPr>
                <w:color w:val="000000" w:themeColor="text1"/>
              </w:rPr>
              <w:t>2:00</w:t>
            </w:r>
          </w:p>
        </w:tc>
      </w:tr>
      <w:tr w:rsidR="00BE7E6F" w14:paraId="69BF6A8A" w14:textId="77777777" w:rsidTr="001B6CFC">
        <w:trPr>
          <w:trHeight w:val="288"/>
          <w:jc w:val="center"/>
        </w:trPr>
        <w:tc>
          <w:tcPr>
            <w:tcW w:w="2452" w:type="pct"/>
          </w:tcPr>
          <w:p w14:paraId="2A28F04D" w14:textId="0B1A08F6" w:rsidR="00BE7E6F" w:rsidRPr="00BD72DC" w:rsidRDefault="00BE7E6F" w:rsidP="00BE7E6F">
            <w:pPr>
              <w:jc w:val="both"/>
              <w:rPr>
                <w:color w:val="000000" w:themeColor="text1"/>
              </w:rPr>
            </w:pPr>
            <w:r>
              <w:rPr>
                <w:color w:val="000000" w:themeColor="text1"/>
              </w:rPr>
              <w:t>Documentation</w:t>
            </w:r>
          </w:p>
          <w:p w14:paraId="094650BF" w14:textId="675443A7" w:rsidR="00BE7E6F" w:rsidRPr="00BD72DC" w:rsidRDefault="00BE7E6F" w:rsidP="00BE7E6F">
            <w:pPr>
              <w:jc w:val="both"/>
              <w:rPr>
                <w:color w:val="000000" w:themeColor="text1"/>
              </w:rPr>
            </w:pPr>
          </w:p>
        </w:tc>
        <w:tc>
          <w:tcPr>
            <w:tcW w:w="472" w:type="pct"/>
          </w:tcPr>
          <w:p w14:paraId="69946568" w14:textId="7F977E3B" w:rsidR="00BE7E6F" w:rsidRPr="00BD72DC" w:rsidRDefault="00BE7E6F" w:rsidP="00BE7E6F">
            <w:pPr>
              <w:jc w:val="both"/>
              <w:rPr>
                <w:color w:val="000000" w:themeColor="text1"/>
              </w:rPr>
            </w:pPr>
            <w:r>
              <w:rPr>
                <w:color w:val="000000" w:themeColor="text1"/>
              </w:rPr>
              <w:t>12/8</w:t>
            </w:r>
          </w:p>
        </w:tc>
        <w:tc>
          <w:tcPr>
            <w:tcW w:w="708" w:type="pct"/>
          </w:tcPr>
          <w:p w14:paraId="7D03458E" w14:textId="71D2897A" w:rsidR="00BE7E6F" w:rsidRPr="00BD72DC" w:rsidRDefault="00BE7E6F" w:rsidP="00BE7E6F">
            <w:pPr>
              <w:jc w:val="both"/>
              <w:rPr>
                <w:color w:val="000000" w:themeColor="text1"/>
              </w:rPr>
            </w:pPr>
            <w:r>
              <w:rPr>
                <w:color w:val="000000" w:themeColor="text1"/>
              </w:rPr>
              <w:t>15:00</w:t>
            </w:r>
          </w:p>
        </w:tc>
        <w:tc>
          <w:tcPr>
            <w:tcW w:w="660" w:type="pct"/>
          </w:tcPr>
          <w:p w14:paraId="019065AE" w14:textId="34F10AD4" w:rsidR="00BE7E6F" w:rsidRPr="00BD72DC" w:rsidRDefault="00BE7E6F" w:rsidP="00BE7E6F">
            <w:pPr>
              <w:jc w:val="both"/>
              <w:rPr>
                <w:color w:val="000000" w:themeColor="text1"/>
              </w:rPr>
            </w:pPr>
            <w:r>
              <w:rPr>
                <w:color w:val="000000" w:themeColor="text1"/>
              </w:rPr>
              <w:t>22:00</w:t>
            </w:r>
          </w:p>
        </w:tc>
        <w:tc>
          <w:tcPr>
            <w:tcW w:w="708" w:type="pct"/>
          </w:tcPr>
          <w:p w14:paraId="1B9978E3" w14:textId="1E392416" w:rsidR="00BE7E6F" w:rsidRPr="00BD72DC" w:rsidRDefault="00BE7E6F" w:rsidP="00BE7E6F">
            <w:pPr>
              <w:jc w:val="both"/>
              <w:rPr>
                <w:color w:val="000000" w:themeColor="text1"/>
              </w:rPr>
            </w:pPr>
            <w:r>
              <w:rPr>
                <w:color w:val="000000" w:themeColor="text1"/>
              </w:rPr>
              <w:t>7:00</w:t>
            </w:r>
          </w:p>
        </w:tc>
      </w:tr>
      <w:tr w:rsidR="00BE7E6F" w14:paraId="29AE400B" w14:textId="77777777" w:rsidTr="001B6CFC">
        <w:trPr>
          <w:trHeight w:val="288"/>
          <w:jc w:val="center"/>
        </w:trPr>
        <w:tc>
          <w:tcPr>
            <w:tcW w:w="2452" w:type="pct"/>
          </w:tcPr>
          <w:p w14:paraId="623C5177" w14:textId="6909840B" w:rsidR="00BE7E6F" w:rsidRPr="00BD72DC" w:rsidRDefault="00BA1CA0" w:rsidP="00BE7E6F">
            <w:pPr>
              <w:jc w:val="both"/>
              <w:rPr>
                <w:color w:val="000000" w:themeColor="text1"/>
              </w:rPr>
            </w:pPr>
            <w:r>
              <w:rPr>
                <w:color w:val="000000" w:themeColor="text1"/>
              </w:rPr>
              <w:t>Spark Challenge</w:t>
            </w:r>
          </w:p>
        </w:tc>
        <w:tc>
          <w:tcPr>
            <w:tcW w:w="472" w:type="pct"/>
          </w:tcPr>
          <w:p w14:paraId="3F0E3971" w14:textId="7AC7AB3A" w:rsidR="00BE7E6F" w:rsidRPr="00BD72DC" w:rsidRDefault="00BA1CA0" w:rsidP="00BE7E6F">
            <w:pPr>
              <w:jc w:val="both"/>
              <w:rPr>
                <w:color w:val="000000" w:themeColor="text1"/>
              </w:rPr>
            </w:pPr>
            <w:r>
              <w:rPr>
                <w:color w:val="000000" w:themeColor="text1"/>
              </w:rPr>
              <w:t>12/9</w:t>
            </w:r>
          </w:p>
        </w:tc>
        <w:tc>
          <w:tcPr>
            <w:tcW w:w="708" w:type="pct"/>
          </w:tcPr>
          <w:p w14:paraId="1FBE7D84" w14:textId="3146F7C4" w:rsidR="00BE7E6F" w:rsidRPr="00BD72DC" w:rsidRDefault="00BA1CA0" w:rsidP="00BE7E6F">
            <w:pPr>
              <w:jc w:val="both"/>
              <w:rPr>
                <w:color w:val="000000" w:themeColor="text1"/>
              </w:rPr>
            </w:pPr>
            <w:r>
              <w:rPr>
                <w:color w:val="000000" w:themeColor="text1"/>
              </w:rPr>
              <w:t>12:30</w:t>
            </w:r>
          </w:p>
        </w:tc>
        <w:tc>
          <w:tcPr>
            <w:tcW w:w="660" w:type="pct"/>
          </w:tcPr>
          <w:p w14:paraId="69E20625" w14:textId="441C9352" w:rsidR="00BE7E6F" w:rsidRPr="00BD72DC" w:rsidRDefault="00BA1CA0" w:rsidP="00BE7E6F">
            <w:pPr>
              <w:jc w:val="both"/>
              <w:rPr>
                <w:color w:val="000000" w:themeColor="text1"/>
              </w:rPr>
            </w:pPr>
            <w:r>
              <w:rPr>
                <w:color w:val="000000" w:themeColor="text1"/>
              </w:rPr>
              <w:t>6:00</w:t>
            </w:r>
          </w:p>
        </w:tc>
        <w:tc>
          <w:tcPr>
            <w:tcW w:w="708" w:type="pct"/>
          </w:tcPr>
          <w:p w14:paraId="1F12A770" w14:textId="0EB8F341" w:rsidR="00BE7E6F" w:rsidRPr="00BD72DC" w:rsidRDefault="00BA1CA0" w:rsidP="00BE7E6F">
            <w:pPr>
              <w:jc w:val="both"/>
              <w:rPr>
                <w:color w:val="000000" w:themeColor="text1"/>
              </w:rPr>
            </w:pPr>
            <w:r>
              <w:rPr>
                <w:color w:val="000000" w:themeColor="text1"/>
              </w:rPr>
              <w:t>5:00</w:t>
            </w:r>
          </w:p>
        </w:tc>
      </w:tr>
      <w:tr w:rsidR="00BE7E6F" w14:paraId="2AA39C53" w14:textId="77777777" w:rsidTr="001B6CFC">
        <w:trPr>
          <w:trHeight w:val="288"/>
          <w:jc w:val="center"/>
        </w:trPr>
        <w:tc>
          <w:tcPr>
            <w:tcW w:w="2452" w:type="pct"/>
          </w:tcPr>
          <w:p w14:paraId="3022A28D" w14:textId="185CCC0A" w:rsidR="00BE7E6F" w:rsidRPr="00BD72DC" w:rsidRDefault="00BE7E6F" w:rsidP="00BE7E6F">
            <w:pPr>
              <w:jc w:val="both"/>
              <w:rPr>
                <w:color w:val="000000" w:themeColor="text1"/>
              </w:rPr>
            </w:pPr>
          </w:p>
        </w:tc>
        <w:tc>
          <w:tcPr>
            <w:tcW w:w="472" w:type="pct"/>
          </w:tcPr>
          <w:p w14:paraId="3BC2D2BD" w14:textId="48527D18" w:rsidR="00BE7E6F" w:rsidRPr="00BD72DC" w:rsidRDefault="00BE7E6F" w:rsidP="00BE7E6F">
            <w:pPr>
              <w:jc w:val="both"/>
              <w:rPr>
                <w:color w:val="000000" w:themeColor="text1"/>
              </w:rPr>
            </w:pPr>
          </w:p>
        </w:tc>
        <w:tc>
          <w:tcPr>
            <w:tcW w:w="708" w:type="pct"/>
          </w:tcPr>
          <w:p w14:paraId="3C1B7C7E" w14:textId="7A2714B6" w:rsidR="00BE7E6F" w:rsidRPr="00BD72DC" w:rsidRDefault="00BE7E6F" w:rsidP="00BE7E6F">
            <w:pPr>
              <w:jc w:val="both"/>
              <w:rPr>
                <w:color w:val="000000" w:themeColor="text1"/>
              </w:rPr>
            </w:pPr>
          </w:p>
        </w:tc>
        <w:tc>
          <w:tcPr>
            <w:tcW w:w="660" w:type="pct"/>
          </w:tcPr>
          <w:p w14:paraId="0583D3D4" w14:textId="2C98BA12" w:rsidR="00BE7E6F" w:rsidRPr="00BD72DC" w:rsidRDefault="00BE7E6F" w:rsidP="00BE7E6F">
            <w:pPr>
              <w:jc w:val="both"/>
              <w:rPr>
                <w:color w:val="000000" w:themeColor="text1"/>
              </w:rPr>
            </w:pPr>
          </w:p>
        </w:tc>
        <w:tc>
          <w:tcPr>
            <w:tcW w:w="708" w:type="pct"/>
          </w:tcPr>
          <w:p w14:paraId="2D622EA1" w14:textId="1FEE69C7" w:rsidR="00BE7E6F" w:rsidRPr="00BD72DC" w:rsidRDefault="00BE7E6F" w:rsidP="00BE7E6F">
            <w:pPr>
              <w:jc w:val="both"/>
              <w:rPr>
                <w:color w:val="000000" w:themeColor="text1"/>
              </w:rPr>
            </w:pPr>
          </w:p>
        </w:tc>
      </w:tr>
      <w:tr w:rsidR="00BE7E6F" w14:paraId="317115B3" w14:textId="77777777" w:rsidTr="001B6CFC">
        <w:trPr>
          <w:trHeight w:val="288"/>
          <w:jc w:val="center"/>
        </w:trPr>
        <w:tc>
          <w:tcPr>
            <w:tcW w:w="2452" w:type="pct"/>
          </w:tcPr>
          <w:p w14:paraId="58C39205" w14:textId="1862837A" w:rsidR="00BE7E6F" w:rsidRPr="00BD72DC" w:rsidRDefault="00BE7E6F" w:rsidP="00BE7E6F">
            <w:pPr>
              <w:jc w:val="both"/>
              <w:rPr>
                <w:color w:val="000000" w:themeColor="text1"/>
              </w:rPr>
            </w:pPr>
          </w:p>
        </w:tc>
        <w:tc>
          <w:tcPr>
            <w:tcW w:w="472" w:type="pct"/>
          </w:tcPr>
          <w:p w14:paraId="61C5A71A" w14:textId="58C886F6" w:rsidR="00BE7E6F" w:rsidRPr="00BD72DC" w:rsidRDefault="00BE7E6F" w:rsidP="00BE7E6F">
            <w:pPr>
              <w:jc w:val="both"/>
              <w:rPr>
                <w:color w:val="000000" w:themeColor="text1"/>
              </w:rPr>
            </w:pPr>
          </w:p>
        </w:tc>
        <w:tc>
          <w:tcPr>
            <w:tcW w:w="708" w:type="pct"/>
          </w:tcPr>
          <w:p w14:paraId="76A86FC0" w14:textId="6418D828" w:rsidR="00BE7E6F" w:rsidRPr="00BD72DC" w:rsidRDefault="00BE7E6F" w:rsidP="00BE7E6F">
            <w:pPr>
              <w:jc w:val="both"/>
              <w:rPr>
                <w:color w:val="000000" w:themeColor="text1"/>
              </w:rPr>
            </w:pPr>
          </w:p>
        </w:tc>
        <w:tc>
          <w:tcPr>
            <w:tcW w:w="660" w:type="pct"/>
          </w:tcPr>
          <w:p w14:paraId="36D41AC0" w14:textId="43518FD5" w:rsidR="00BE7E6F" w:rsidRPr="00BD72DC" w:rsidRDefault="00BE7E6F" w:rsidP="00BE7E6F">
            <w:pPr>
              <w:jc w:val="both"/>
              <w:rPr>
                <w:color w:val="000000" w:themeColor="text1"/>
              </w:rPr>
            </w:pPr>
          </w:p>
        </w:tc>
        <w:tc>
          <w:tcPr>
            <w:tcW w:w="708" w:type="pct"/>
          </w:tcPr>
          <w:p w14:paraId="0213174A" w14:textId="79875A82" w:rsidR="00BE7E6F" w:rsidRPr="00BD72DC" w:rsidRDefault="00BE7E6F" w:rsidP="00BE7E6F">
            <w:pPr>
              <w:jc w:val="both"/>
              <w:rPr>
                <w:color w:val="000000" w:themeColor="text1"/>
              </w:rPr>
            </w:pPr>
          </w:p>
        </w:tc>
      </w:tr>
      <w:tr w:rsidR="00BE7E6F" w14:paraId="4795B14D" w14:textId="77777777" w:rsidTr="001B6CFC">
        <w:trPr>
          <w:trHeight w:val="288"/>
          <w:jc w:val="center"/>
        </w:trPr>
        <w:tc>
          <w:tcPr>
            <w:tcW w:w="2452" w:type="pct"/>
          </w:tcPr>
          <w:p w14:paraId="546771F6" w14:textId="7AD7798F" w:rsidR="00BE7E6F" w:rsidRPr="00BD72DC" w:rsidRDefault="00BE7E6F" w:rsidP="00BE7E6F">
            <w:pPr>
              <w:jc w:val="both"/>
              <w:rPr>
                <w:color w:val="000000" w:themeColor="text1"/>
              </w:rPr>
            </w:pPr>
          </w:p>
        </w:tc>
        <w:tc>
          <w:tcPr>
            <w:tcW w:w="472" w:type="pct"/>
          </w:tcPr>
          <w:p w14:paraId="1F8BD451" w14:textId="77777777" w:rsidR="00BE7E6F" w:rsidRPr="00BD72DC" w:rsidRDefault="00BE7E6F" w:rsidP="00BE7E6F">
            <w:pPr>
              <w:jc w:val="both"/>
              <w:rPr>
                <w:color w:val="000000" w:themeColor="text1"/>
              </w:rPr>
            </w:pPr>
          </w:p>
        </w:tc>
        <w:tc>
          <w:tcPr>
            <w:tcW w:w="708" w:type="pct"/>
          </w:tcPr>
          <w:p w14:paraId="525CFB1F" w14:textId="77777777" w:rsidR="00BE7E6F" w:rsidRPr="00BD72DC" w:rsidRDefault="00BE7E6F" w:rsidP="00BE7E6F">
            <w:pPr>
              <w:jc w:val="both"/>
              <w:rPr>
                <w:color w:val="000000" w:themeColor="text1"/>
              </w:rPr>
            </w:pPr>
          </w:p>
        </w:tc>
        <w:tc>
          <w:tcPr>
            <w:tcW w:w="660" w:type="pct"/>
          </w:tcPr>
          <w:p w14:paraId="541AA9FB" w14:textId="77777777" w:rsidR="00BE7E6F" w:rsidRPr="00BD72DC" w:rsidRDefault="00BE7E6F" w:rsidP="00BE7E6F">
            <w:pPr>
              <w:jc w:val="both"/>
              <w:rPr>
                <w:color w:val="000000" w:themeColor="text1"/>
              </w:rPr>
            </w:pPr>
          </w:p>
        </w:tc>
        <w:tc>
          <w:tcPr>
            <w:tcW w:w="708" w:type="pct"/>
          </w:tcPr>
          <w:p w14:paraId="1DF7D43C" w14:textId="77777777" w:rsidR="00BE7E6F" w:rsidRPr="00BD72DC" w:rsidRDefault="00BE7E6F" w:rsidP="00BE7E6F">
            <w:pPr>
              <w:jc w:val="both"/>
              <w:rPr>
                <w:color w:val="000000" w:themeColor="text1"/>
              </w:rPr>
            </w:pPr>
          </w:p>
        </w:tc>
      </w:tr>
      <w:tr w:rsidR="00BE7E6F" w14:paraId="3AE9D939" w14:textId="77777777" w:rsidTr="001B6CFC">
        <w:trPr>
          <w:trHeight w:val="288"/>
          <w:jc w:val="center"/>
        </w:trPr>
        <w:tc>
          <w:tcPr>
            <w:tcW w:w="2452" w:type="pct"/>
          </w:tcPr>
          <w:p w14:paraId="59DAA2A1" w14:textId="1DC6248F" w:rsidR="00BE7E6F" w:rsidRPr="00BD72DC" w:rsidRDefault="00BE7E6F" w:rsidP="00BE7E6F">
            <w:pPr>
              <w:jc w:val="both"/>
              <w:rPr>
                <w:color w:val="000000" w:themeColor="text1"/>
              </w:rPr>
            </w:pPr>
          </w:p>
        </w:tc>
        <w:tc>
          <w:tcPr>
            <w:tcW w:w="472" w:type="pct"/>
          </w:tcPr>
          <w:p w14:paraId="339DDB39" w14:textId="77777777" w:rsidR="00BE7E6F" w:rsidRPr="00BD72DC" w:rsidRDefault="00BE7E6F" w:rsidP="00BE7E6F">
            <w:pPr>
              <w:jc w:val="both"/>
              <w:rPr>
                <w:color w:val="000000" w:themeColor="text1"/>
              </w:rPr>
            </w:pPr>
          </w:p>
        </w:tc>
        <w:tc>
          <w:tcPr>
            <w:tcW w:w="708" w:type="pct"/>
          </w:tcPr>
          <w:p w14:paraId="49EFE04A" w14:textId="77777777" w:rsidR="00BE7E6F" w:rsidRPr="00BD72DC" w:rsidRDefault="00BE7E6F" w:rsidP="00BE7E6F">
            <w:pPr>
              <w:jc w:val="both"/>
              <w:rPr>
                <w:color w:val="000000" w:themeColor="text1"/>
              </w:rPr>
            </w:pPr>
          </w:p>
        </w:tc>
        <w:tc>
          <w:tcPr>
            <w:tcW w:w="660" w:type="pct"/>
          </w:tcPr>
          <w:p w14:paraId="127C54C5" w14:textId="77777777" w:rsidR="00BE7E6F" w:rsidRPr="00BD72DC" w:rsidRDefault="00BE7E6F" w:rsidP="00BE7E6F">
            <w:pPr>
              <w:jc w:val="both"/>
              <w:rPr>
                <w:color w:val="000000" w:themeColor="text1"/>
              </w:rPr>
            </w:pPr>
          </w:p>
        </w:tc>
        <w:tc>
          <w:tcPr>
            <w:tcW w:w="708" w:type="pct"/>
          </w:tcPr>
          <w:p w14:paraId="46CCD3E5" w14:textId="77777777" w:rsidR="00BE7E6F" w:rsidRPr="00BD72DC" w:rsidRDefault="00BE7E6F" w:rsidP="00BE7E6F">
            <w:pPr>
              <w:jc w:val="both"/>
              <w:rPr>
                <w:color w:val="000000" w:themeColor="text1"/>
              </w:rPr>
            </w:pPr>
          </w:p>
        </w:tc>
      </w:tr>
      <w:tr w:rsidR="00BE7E6F" w14:paraId="48CFB8AE" w14:textId="77777777" w:rsidTr="001B6CFC">
        <w:trPr>
          <w:trHeight w:val="288"/>
          <w:jc w:val="center"/>
        </w:trPr>
        <w:tc>
          <w:tcPr>
            <w:tcW w:w="2452" w:type="pct"/>
          </w:tcPr>
          <w:p w14:paraId="6DDA12A8" w14:textId="0B68BA35" w:rsidR="00BE7E6F" w:rsidRPr="00BD72DC" w:rsidRDefault="00BE7E6F" w:rsidP="00BE7E6F">
            <w:pPr>
              <w:jc w:val="both"/>
              <w:rPr>
                <w:color w:val="000000" w:themeColor="text1"/>
              </w:rPr>
            </w:pPr>
          </w:p>
        </w:tc>
        <w:tc>
          <w:tcPr>
            <w:tcW w:w="472" w:type="pct"/>
          </w:tcPr>
          <w:p w14:paraId="620AA938" w14:textId="77777777" w:rsidR="00BE7E6F" w:rsidRPr="00BD72DC" w:rsidRDefault="00BE7E6F" w:rsidP="00BE7E6F">
            <w:pPr>
              <w:jc w:val="both"/>
              <w:rPr>
                <w:color w:val="000000" w:themeColor="text1"/>
              </w:rPr>
            </w:pPr>
          </w:p>
        </w:tc>
        <w:tc>
          <w:tcPr>
            <w:tcW w:w="708" w:type="pct"/>
          </w:tcPr>
          <w:p w14:paraId="4E0AC2A7" w14:textId="77777777" w:rsidR="00BE7E6F" w:rsidRPr="00BD72DC" w:rsidRDefault="00BE7E6F" w:rsidP="00BE7E6F">
            <w:pPr>
              <w:jc w:val="both"/>
              <w:rPr>
                <w:color w:val="000000" w:themeColor="text1"/>
              </w:rPr>
            </w:pPr>
          </w:p>
        </w:tc>
        <w:tc>
          <w:tcPr>
            <w:tcW w:w="660" w:type="pct"/>
          </w:tcPr>
          <w:p w14:paraId="0DDA5D6F" w14:textId="77777777" w:rsidR="00BE7E6F" w:rsidRPr="00BD72DC" w:rsidRDefault="00BE7E6F" w:rsidP="00BE7E6F">
            <w:pPr>
              <w:jc w:val="both"/>
              <w:rPr>
                <w:color w:val="000000" w:themeColor="text1"/>
              </w:rPr>
            </w:pPr>
          </w:p>
        </w:tc>
        <w:tc>
          <w:tcPr>
            <w:tcW w:w="708" w:type="pct"/>
          </w:tcPr>
          <w:p w14:paraId="0D3F19DC" w14:textId="77777777" w:rsidR="00BE7E6F" w:rsidRPr="00BD72DC" w:rsidRDefault="00BE7E6F" w:rsidP="00BE7E6F">
            <w:pPr>
              <w:jc w:val="both"/>
              <w:rPr>
                <w:color w:val="000000" w:themeColor="text1"/>
              </w:rPr>
            </w:pPr>
          </w:p>
        </w:tc>
      </w:tr>
    </w:tbl>
    <w:p w14:paraId="731E5F65" w14:textId="77777777" w:rsidR="001B6CFC" w:rsidRDefault="001B6CFC" w:rsidP="001B6CFC">
      <w:pPr>
        <w:jc w:val="both"/>
      </w:pPr>
    </w:p>
    <w:p w14:paraId="6F3E9183" w14:textId="3EFC7639" w:rsidR="001B6CFC" w:rsidRDefault="001B6CFC" w:rsidP="001B6CFC">
      <w:pPr>
        <w:jc w:val="both"/>
        <w:rPr>
          <w:color w:val="FF0000"/>
          <w:sz w:val="28"/>
          <w:szCs w:val="28"/>
        </w:rPr>
      </w:pPr>
      <w:r>
        <w:rPr>
          <w:b/>
        </w:rPr>
        <w:br w:type="page"/>
      </w:r>
      <w:r w:rsidRPr="001B6CFC">
        <w:rPr>
          <w:b/>
          <w:sz w:val="28"/>
          <w:szCs w:val="28"/>
        </w:rPr>
        <w:lastRenderedPageBreak/>
        <w:t>Written Summary of Technical Contributions:</w:t>
      </w:r>
      <w:r>
        <w:rPr>
          <w:b/>
          <w:sz w:val="28"/>
          <w:szCs w:val="28"/>
        </w:rPr>
        <w:t xml:space="preserve"> </w:t>
      </w:r>
      <w:r w:rsidR="00E835E5">
        <w:rPr>
          <w:color w:val="FF0000"/>
          <w:sz w:val="28"/>
          <w:szCs w:val="28"/>
        </w:rPr>
        <w:t>William Pierce</w:t>
      </w:r>
    </w:p>
    <w:p w14:paraId="45C43B66" w14:textId="77777777" w:rsidR="009727F1" w:rsidRDefault="009727F1" w:rsidP="001B6CFC">
      <w:pPr>
        <w:jc w:val="both"/>
        <w:rPr>
          <w:color w:val="FF0000"/>
          <w:sz w:val="28"/>
          <w:szCs w:val="28"/>
        </w:rPr>
      </w:pPr>
    </w:p>
    <w:p w14:paraId="7A329A3A" w14:textId="5346D002" w:rsidR="00426599" w:rsidRDefault="00BB2CEB" w:rsidP="003F7BDE">
      <w:pPr>
        <w:spacing w:line="360" w:lineRule="auto"/>
      </w:pPr>
      <w:r>
        <w:rPr>
          <w:b/>
          <w:sz w:val="28"/>
          <w:szCs w:val="28"/>
        </w:rPr>
        <w:tab/>
      </w:r>
      <w:r w:rsidR="004E5D96" w:rsidRPr="6B110612">
        <w:t xml:space="preserve">Pat recruited me </w:t>
      </w:r>
      <w:r w:rsidR="00676F48">
        <w:t>as a team member</w:t>
      </w:r>
      <w:r w:rsidR="00ED47B9" w:rsidRPr="6B110612">
        <w:t>, and I obliged, as it seemed a worthwhile ende</w:t>
      </w:r>
      <w:r w:rsidR="00173D2A" w:rsidRPr="6B110612">
        <w:t xml:space="preserve">avor. </w:t>
      </w:r>
      <w:r w:rsidR="00C03D76" w:rsidRPr="6B110612">
        <w:t xml:space="preserve">Being a computer scientist, </w:t>
      </w:r>
      <w:r w:rsidR="00173D2A" w:rsidRPr="6B110612">
        <w:t xml:space="preserve">I took on the role of software leader. </w:t>
      </w:r>
      <w:r w:rsidR="00C03D76">
        <w:t xml:space="preserve">I </w:t>
      </w:r>
      <w:r w:rsidR="00B81930">
        <w:t>also wrote code</w:t>
      </w:r>
      <w:r w:rsidR="00B20F65">
        <w:t>,</w:t>
      </w:r>
      <w:r w:rsidR="00B81930">
        <w:t xml:space="preserve"> and ensured correct initializations, and </w:t>
      </w:r>
      <w:r w:rsidR="00A640E6">
        <w:t xml:space="preserve">contributed other meta </w:t>
      </w:r>
      <w:r w:rsidR="00426599">
        <w:t xml:space="preserve">work </w:t>
      </w:r>
      <w:r w:rsidR="00480DB8">
        <w:t>to</w:t>
      </w:r>
      <w:r w:rsidR="00426599">
        <w:t xml:space="preserve"> the project.</w:t>
      </w:r>
    </w:p>
    <w:p w14:paraId="176C4230" w14:textId="797F12EE" w:rsidR="00042558" w:rsidRDefault="00173D2A" w:rsidP="00426599">
      <w:pPr>
        <w:spacing w:line="360" w:lineRule="auto"/>
        <w:ind w:firstLine="1152"/>
      </w:pPr>
      <w:r w:rsidRPr="6B110612">
        <w:t>Th</w:t>
      </w:r>
      <w:r w:rsidR="00426599">
        <w:t>e</w:t>
      </w:r>
      <w:r w:rsidR="00EB6811">
        <w:rPr>
          <w:szCs w:val="28"/>
        </w:rPr>
        <w:t xml:space="preserve"> role</w:t>
      </w:r>
      <w:r w:rsidR="00426599">
        <w:rPr>
          <w:szCs w:val="28"/>
        </w:rPr>
        <w:t xml:space="preserve"> of software leader</w:t>
      </w:r>
      <w:r w:rsidRPr="6B110612">
        <w:t xml:space="preserve"> </w:t>
      </w:r>
      <w:r w:rsidR="00DE54EA">
        <w:t>involved</w:t>
      </w:r>
      <w:r w:rsidRPr="6B110612">
        <w:t xml:space="preserve"> </w:t>
      </w:r>
      <w:r w:rsidR="00AE65AF">
        <w:t xml:space="preserve">creating and maintaining </w:t>
      </w:r>
      <w:r w:rsidR="00831280">
        <w:t xml:space="preserve">the Git repository, </w:t>
      </w:r>
      <w:r w:rsidR="00AE65AF" w:rsidRPr="6B110612">
        <w:t xml:space="preserve">setting </w:t>
      </w:r>
      <w:r w:rsidR="00AE65AF">
        <w:t xml:space="preserve">up </w:t>
      </w:r>
      <w:r w:rsidR="00831280">
        <w:t>the CodeWarrior</w:t>
      </w:r>
      <w:r w:rsidRPr="6B110612">
        <w:t xml:space="preserve"> programming environment</w:t>
      </w:r>
      <w:r w:rsidR="00AE65AF">
        <w:t xml:space="preserve">, and maintaining coding standards within the </w:t>
      </w:r>
      <w:r w:rsidR="002F41C1">
        <w:t>program.</w:t>
      </w:r>
      <w:r w:rsidR="00E34D3A">
        <w:t xml:space="preserve"> </w:t>
      </w:r>
      <w:r w:rsidR="0067265A">
        <w:t>To maintain the Git repository, I also made sure everyone knew what files to include and what f</w:t>
      </w:r>
      <w:r w:rsidR="00F0373E">
        <w:t xml:space="preserve">iles not to include. </w:t>
      </w:r>
      <w:r w:rsidR="007C59F1">
        <w:t>T</w:t>
      </w:r>
      <w:r w:rsidR="00F0373E">
        <w:t>he</w:t>
      </w:r>
      <w:r w:rsidR="007C59F1">
        <w:t xml:space="preserve"> coding standard </w:t>
      </w:r>
      <w:r w:rsidR="00F0373E">
        <w:t xml:space="preserve">involved </w:t>
      </w:r>
      <w:r w:rsidR="007C59F1">
        <w:t>using snake_case</w:t>
      </w:r>
      <w:r w:rsidR="00382121">
        <w:t>, using tabs for indentation, suffix active low variables with _N,</w:t>
      </w:r>
      <w:r w:rsidR="0074591B">
        <w:t xml:space="preserve"> and</w:t>
      </w:r>
      <w:r w:rsidR="00382121">
        <w:t xml:space="preserve"> make #defines UPPERCASE</w:t>
      </w:r>
      <w:r w:rsidR="0074591B">
        <w:t xml:space="preserve">. </w:t>
      </w:r>
    </w:p>
    <w:p w14:paraId="1496AFF2" w14:textId="2E1A2CAF" w:rsidR="000122FD" w:rsidRDefault="00042558" w:rsidP="00426599">
      <w:pPr>
        <w:spacing w:line="360" w:lineRule="auto"/>
        <w:ind w:firstLine="1152"/>
        <w:rPr>
          <w:szCs w:val="28"/>
        </w:rPr>
      </w:pPr>
      <w:r>
        <w:t xml:space="preserve">The code I wrote </w:t>
      </w:r>
      <w:r w:rsidR="0078655A">
        <w:t xml:space="preserve">included </w:t>
      </w:r>
      <w:r w:rsidR="003F7EDA">
        <w:t>drivers to the shift registers and 4x7-segments</w:t>
      </w:r>
      <w:r w:rsidR="005F01B7">
        <w:t xml:space="preserve">, </w:t>
      </w:r>
      <w:r w:rsidR="00434884">
        <w:t xml:space="preserve">values for shifting out to the shift registers, </w:t>
      </w:r>
      <w:r w:rsidR="005F01B7">
        <w:t>a preliminary LIDAR driver, and all the correct register initializations</w:t>
      </w:r>
      <w:r w:rsidR="001E76B4">
        <w:t xml:space="preserve">. </w:t>
      </w:r>
      <w:r w:rsidR="009D668D">
        <w:t xml:space="preserve">To write the </w:t>
      </w:r>
      <w:r w:rsidR="00CB1DED">
        <w:t>driver to the shift register</w:t>
      </w:r>
      <w:r w:rsidR="009D668D">
        <w:t>, I made</w:t>
      </w:r>
      <w:r w:rsidR="00CB1DED">
        <w:t xml:space="preserve"> sure all correct signals to the shift registers wer</w:t>
      </w:r>
      <w:r w:rsidR="00490269">
        <w:t xml:space="preserve">e correct </w:t>
      </w:r>
      <w:r w:rsidR="003B70FD">
        <w:t>per</w:t>
      </w:r>
      <w:r w:rsidR="00490269">
        <w:t xml:space="preserve"> [4]. </w:t>
      </w:r>
      <w:r w:rsidR="009E589D">
        <w:t xml:space="preserve">The LIDAR driver required </w:t>
      </w:r>
      <w:r w:rsidR="002C42B7">
        <w:t>pulling</w:t>
      </w:r>
      <w:r w:rsidR="00741542">
        <w:t xml:space="preserve"> a line low for the LIDAR to initiate a measurement per [2]. </w:t>
      </w:r>
      <w:r w:rsidR="001E76B4">
        <w:t xml:space="preserve">These initializations required </w:t>
      </w:r>
      <w:r w:rsidR="00953014">
        <w:t xml:space="preserve">calculating timing parameters for </w:t>
      </w:r>
      <w:r w:rsidR="004F61E0">
        <w:t>TIM</w:t>
      </w:r>
      <w:r w:rsidR="00953014">
        <w:t xml:space="preserve"> interrupts</w:t>
      </w:r>
      <w:r w:rsidR="006710F6">
        <w:t xml:space="preserve"> to refresh the 4x7-segment LEDs fast enough that the refresh rate </w:t>
      </w:r>
      <w:r w:rsidR="0099300E">
        <w:t xml:space="preserve">is unnoticeable </w:t>
      </w:r>
      <w:r w:rsidR="00E32E91">
        <w:t>to the human eye</w:t>
      </w:r>
      <w:r w:rsidR="00953014">
        <w:t xml:space="preserve">, </w:t>
      </w:r>
      <w:r w:rsidR="004F61E0">
        <w:t>and ATD interrupts to match the LIDAR PWM output speed.</w:t>
      </w:r>
    </w:p>
    <w:p w14:paraId="36CD4CC2" w14:textId="2B80BFC9" w:rsidR="00CB259A" w:rsidRDefault="00703B98" w:rsidP="00426599">
      <w:pPr>
        <w:spacing w:line="360" w:lineRule="auto"/>
        <w:ind w:firstLine="1152"/>
        <w:rPr>
          <w:szCs w:val="28"/>
        </w:rPr>
      </w:pPr>
      <w:r>
        <w:rPr>
          <w:szCs w:val="28"/>
        </w:rPr>
        <w:t xml:space="preserve">I also created a </w:t>
      </w:r>
      <w:r w:rsidR="008751D3">
        <w:rPr>
          <w:szCs w:val="28"/>
        </w:rPr>
        <w:t>LIDAR</w:t>
      </w:r>
      <w:r>
        <w:rPr>
          <w:szCs w:val="28"/>
        </w:rPr>
        <w:t xml:space="preserve"> enclosure</w:t>
      </w:r>
      <w:r w:rsidR="008751D3">
        <w:rPr>
          <w:szCs w:val="28"/>
        </w:rPr>
        <w:t xml:space="preserve"> using Autodesk Fusion</w:t>
      </w:r>
      <w:r w:rsidR="00A1767B">
        <w:rPr>
          <w:szCs w:val="28"/>
        </w:rPr>
        <w:t>.</w:t>
      </w:r>
      <w:r w:rsidR="008751D3">
        <w:rPr>
          <w:szCs w:val="28"/>
        </w:rPr>
        <w:t xml:space="preserve"> </w:t>
      </w:r>
      <w:r w:rsidR="00F424E1">
        <w:rPr>
          <w:szCs w:val="28"/>
        </w:rPr>
        <w:t xml:space="preserve">I created a design </w:t>
      </w:r>
      <w:r w:rsidR="00676F48">
        <w:rPr>
          <w:szCs w:val="28"/>
        </w:rPr>
        <w:t>that sufficiently</w:t>
      </w:r>
      <w:r w:rsidR="00D43D45">
        <w:rPr>
          <w:szCs w:val="28"/>
        </w:rPr>
        <w:t xml:space="preserve"> protect</w:t>
      </w:r>
      <w:r w:rsidR="00F424E1">
        <w:rPr>
          <w:szCs w:val="28"/>
        </w:rPr>
        <w:t>ed</w:t>
      </w:r>
      <w:r w:rsidR="00D43D45">
        <w:rPr>
          <w:szCs w:val="28"/>
        </w:rPr>
        <w:t xml:space="preserve"> the LIDAR from the elements</w:t>
      </w:r>
      <w:r w:rsidR="0046282C">
        <w:rPr>
          <w:szCs w:val="28"/>
        </w:rPr>
        <w:t>, allow</w:t>
      </w:r>
      <w:r w:rsidR="00F424E1">
        <w:rPr>
          <w:szCs w:val="28"/>
        </w:rPr>
        <w:t>ed</w:t>
      </w:r>
      <w:r w:rsidR="0046282C">
        <w:rPr>
          <w:szCs w:val="28"/>
        </w:rPr>
        <w:t xml:space="preserve"> the LIDAR to be placed inside fairly easily, allow</w:t>
      </w:r>
      <w:r w:rsidR="00F424E1">
        <w:rPr>
          <w:szCs w:val="28"/>
        </w:rPr>
        <w:t>ed</w:t>
      </w:r>
      <w:r w:rsidR="0046282C">
        <w:rPr>
          <w:szCs w:val="28"/>
        </w:rPr>
        <w:t xml:space="preserve"> neodymium mounting magnets to be placed inside, and </w:t>
      </w:r>
      <w:r w:rsidR="00F424E1">
        <w:rPr>
          <w:szCs w:val="28"/>
        </w:rPr>
        <w:t>was</w:t>
      </w:r>
      <w:r w:rsidR="008244EA">
        <w:rPr>
          <w:szCs w:val="28"/>
        </w:rPr>
        <w:t xml:space="preserve"> at least somewhat aerodynamic</w:t>
      </w:r>
      <w:r w:rsidR="00C01BAB">
        <w:rPr>
          <w:szCs w:val="28"/>
        </w:rPr>
        <w:t>.</w:t>
      </w:r>
      <w:r w:rsidR="00485C7E">
        <w:rPr>
          <w:szCs w:val="28"/>
        </w:rPr>
        <w:t xml:space="preserve"> To this end, I combined these specifications and dimension </w:t>
      </w:r>
      <w:r w:rsidR="000C6A96">
        <w:rPr>
          <w:szCs w:val="28"/>
        </w:rPr>
        <w:t xml:space="preserve">measurements </w:t>
      </w:r>
      <w:r w:rsidR="00FE40B8">
        <w:rPr>
          <w:szCs w:val="28"/>
        </w:rPr>
        <w:t xml:space="preserve">and dimensions from [3] </w:t>
      </w:r>
      <w:r w:rsidR="000C6A96">
        <w:rPr>
          <w:szCs w:val="28"/>
        </w:rPr>
        <w:t>into a CAD file and</w:t>
      </w:r>
      <w:r w:rsidR="00FE40B8">
        <w:rPr>
          <w:szCs w:val="28"/>
        </w:rPr>
        <w:t xml:space="preserve"> then had Pat 3-D print them on his 3-D printer.</w:t>
      </w:r>
      <w:r w:rsidR="000C6A96">
        <w:rPr>
          <w:szCs w:val="28"/>
        </w:rPr>
        <w:t xml:space="preserve"> </w:t>
      </w:r>
    </w:p>
    <w:p w14:paraId="0DD516B0" w14:textId="68802F3F" w:rsidR="00A44AB4" w:rsidRDefault="00CB259A" w:rsidP="00676F48">
      <w:pPr>
        <w:spacing w:line="360" w:lineRule="auto"/>
        <w:ind w:firstLine="1152"/>
        <w:rPr>
          <w:szCs w:val="28"/>
        </w:rPr>
      </w:pPr>
      <w:r>
        <w:rPr>
          <w:szCs w:val="28"/>
        </w:rPr>
        <w:t>For the extra credi</w:t>
      </w:r>
      <w:r w:rsidR="00657E73">
        <w:rPr>
          <w:szCs w:val="28"/>
        </w:rPr>
        <w:t xml:space="preserve">t portions, I shot and edited a </w:t>
      </w:r>
      <w:r>
        <w:rPr>
          <w:szCs w:val="28"/>
        </w:rPr>
        <w:t xml:space="preserve">video </w:t>
      </w:r>
      <w:r w:rsidR="00BB1D74">
        <w:rPr>
          <w:szCs w:val="28"/>
        </w:rPr>
        <w:t>of</w:t>
      </w:r>
      <w:r>
        <w:rPr>
          <w:szCs w:val="28"/>
        </w:rPr>
        <w:t xml:space="preserve"> the other two members explaining the project</w:t>
      </w:r>
      <w:r w:rsidR="00BB1D74">
        <w:rPr>
          <w:szCs w:val="28"/>
        </w:rPr>
        <w:t xml:space="preserve"> and demonstrating the project.</w:t>
      </w:r>
      <w:r w:rsidR="0085704F">
        <w:rPr>
          <w:szCs w:val="28"/>
        </w:rPr>
        <w:t xml:space="preserve"> Editing the video took knowledge of Adobe Premier to edit volume levels, splice videos</w:t>
      </w:r>
      <w:r w:rsidR="00A44AB4">
        <w:rPr>
          <w:szCs w:val="28"/>
        </w:rPr>
        <w:t xml:space="preserve">, and </w:t>
      </w:r>
      <w:r w:rsidR="0085704F">
        <w:rPr>
          <w:szCs w:val="28"/>
        </w:rPr>
        <w:t xml:space="preserve">add </w:t>
      </w:r>
      <w:r w:rsidR="00A44AB4">
        <w:rPr>
          <w:szCs w:val="28"/>
        </w:rPr>
        <w:t xml:space="preserve">titles and </w:t>
      </w:r>
      <w:r w:rsidR="0085704F">
        <w:rPr>
          <w:szCs w:val="28"/>
        </w:rPr>
        <w:t>music tracks</w:t>
      </w:r>
      <w:r w:rsidR="00A44AB4">
        <w:rPr>
          <w:szCs w:val="28"/>
        </w:rPr>
        <w:t>.</w:t>
      </w:r>
      <w:r w:rsidR="00480DB8">
        <w:rPr>
          <w:szCs w:val="28"/>
        </w:rPr>
        <w:t xml:space="preserve"> The video was uploaded to YouTube.</w:t>
      </w:r>
    </w:p>
    <w:p w14:paraId="23D95659" w14:textId="094E5084" w:rsidR="008C3793" w:rsidRPr="00497970" w:rsidRDefault="00BB1D74" w:rsidP="00676F48">
      <w:pPr>
        <w:spacing w:line="360" w:lineRule="auto"/>
        <w:ind w:firstLine="1152"/>
        <w:rPr>
          <w:sz w:val="28"/>
          <w:szCs w:val="28"/>
        </w:rPr>
      </w:pPr>
      <w:r>
        <w:rPr>
          <w:szCs w:val="28"/>
        </w:rPr>
        <w:t xml:space="preserve"> I also took charge of creating and printing a poster </w:t>
      </w:r>
      <w:r w:rsidR="00A44AB4">
        <w:rPr>
          <w:szCs w:val="28"/>
        </w:rPr>
        <w:t xml:space="preserve">which includes summary information about out project and </w:t>
      </w:r>
      <w:r w:rsidR="000E3DBB">
        <w:rPr>
          <w:szCs w:val="28"/>
        </w:rPr>
        <w:t xml:space="preserve">representative pictures. The poster was printer </w:t>
      </w:r>
      <w:r>
        <w:rPr>
          <w:szCs w:val="28"/>
        </w:rPr>
        <w:t>at the Burke Morgan Center for Entrepreneurship</w:t>
      </w:r>
      <w:r w:rsidR="000E3DBB">
        <w:rPr>
          <w:szCs w:val="28"/>
        </w:rPr>
        <w:t xml:space="preserve"> at Purdue.</w:t>
      </w:r>
    </w:p>
    <w:p w14:paraId="4E61371D" w14:textId="72DEA6CF" w:rsidR="001B6CFC" w:rsidRDefault="001B6CFC" w:rsidP="001B6CFC">
      <w:pPr>
        <w:jc w:val="center"/>
      </w:pPr>
    </w:p>
    <w:p w14:paraId="5C1C6EF0" w14:textId="67C0E8F0" w:rsidR="000A75B4" w:rsidRDefault="000A75B4" w:rsidP="0089554B">
      <w:pPr>
        <w:ind w:firstLine="1152"/>
        <w:rPr>
          <w:iCs/>
          <w:color w:val="000000" w:themeColor="text1"/>
        </w:rPr>
      </w:pPr>
    </w:p>
    <w:p w14:paraId="1CA8A599" w14:textId="0363B663" w:rsidR="000A75B4" w:rsidRDefault="000A75B4">
      <w:pPr>
        <w:rPr>
          <w:iCs/>
          <w:color w:val="000000" w:themeColor="text1"/>
        </w:rPr>
      </w:pPr>
      <w:r>
        <w:rPr>
          <w:iCs/>
          <w:color w:val="000000" w:themeColor="text1"/>
        </w:rPr>
        <w:br w:type="page"/>
      </w:r>
    </w:p>
    <w:p w14:paraId="3506C763" w14:textId="1972B28D" w:rsidR="001B6CFC" w:rsidRDefault="000A75B4" w:rsidP="000A75B4">
      <w:pPr>
        <w:rPr>
          <w:color w:val="FF0000"/>
          <w:sz w:val="28"/>
          <w:szCs w:val="28"/>
        </w:rPr>
      </w:pPr>
      <w:r w:rsidRPr="003F3BB9">
        <w:rPr>
          <w:b/>
          <w:sz w:val="28"/>
          <w:szCs w:val="28"/>
        </w:rPr>
        <w:lastRenderedPageBreak/>
        <w:t>Activity Log for:</w:t>
      </w:r>
      <w:r w:rsidRPr="003F3BB9">
        <w:rPr>
          <w:sz w:val="28"/>
          <w:szCs w:val="28"/>
        </w:rPr>
        <w:t xml:space="preserve">  </w:t>
      </w:r>
      <w:r>
        <w:rPr>
          <w:color w:val="FF0000"/>
          <w:sz w:val="28"/>
          <w:szCs w:val="28"/>
        </w:rPr>
        <w:t xml:space="preserve">Tyler Carter </w:t>
      </w:r>
      <w:r w:rsidRPr="003F3BB9">
        <w:rPr>
          <w:b/>
          <w:sz w:val="28"/>
          <w:szCs w:val="28"/>
        </w:rPr>
        <w:t>Role:</w:t>
      </w:r>
      <w:r w:rsidRPr="003F3BB9">
        <w:rPr>
          <w:sz w:val="28"/>
          <w:szCs w:val="28"/>
        </w:rPr>
        <w:t xml:space="preserve"> </w:t>
      </w:r>
      <w:r>
        <w:rPr>
          <w:color w:val="FF0000"/>
          <w:sz w:val="28"/>
          <w:szCs w:val="28"/>
        </w:rPr>
        <w:t>Documentation Lead</w:t>
      </w:r>
    </w:p>
    <w:p w14:paraId="601BDE08" w14:textId="77777777" w:rsidR="001B6CFC" w:rsidRPr="003F3BB9" w:rsidRDefault="001B6CFC" w:rsidP="001B6CFC">
      <w:pPr>
        <w:jc w:val="center"/>
        <w:rPr>
          <w:sz w:val="28"/>
          <w:szCs w:val="28"/>
        </w:rPr>
      </w:pPr>
    </w:p>
    <w:tbl>
      <w:tblPr>
        <w:tblW w:w="49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68"/>
        <w:gridCol w:w="879"/>
        <w:gridCol w:w="1319"/>
        <w:gridCol w:w="1229"/>
        <w:gridCol w:w="1319"/>
      </w:tblGrid>
      <w:tr w:rsidR="001B6CFC" w14:paraId="203E8B00" w14:textId="77777777" w:rsidTr="001B6CFC">
        <w:trPr>
          <w:jc w:val="center"/>
        </w:trPr>
        <w:tc>
          <w:tcPr>
            <w:tcW w:w="2452" w:type="pct"/>
          </w:tcPr>
          <w:p w14:paraId="2821B42C" w14:textId="77777777" w:rsidR="001B6CFC" w:rsidRPr="00B44CF4" w:rsidRDefault="001B6CFC" w:rsidP="001B6CFC">
            <w:pPr>
              <w:jc w:val="center"/>
              <w:rPr>
                <w:b/>
                <w:i/>
              </w:rPr>
            </w:pPr>
            <w:r w:rsidRPr="00B44CF4">
              <w:rPr>
                <w:b/>
                <w:i/>
              </w:rPr>
              <w:t>Activity</w:t>
            </w:r>
          </w:p>
        </w:tc>
        <w:tc>
          <w:tcPr>
            <w:tcW w:w="472" w:type="pct"/>
          </w:tcPr>
          <w:p w14:paraId="3009B89A" w14:textId="77777777" w:rsidR="001B6CFC" w:rsidRPr="00B44CF4" w:rsidRDefault="001B6CFC" w:rsidP="001B6CFC">
            <w:pPr>
              <w:jc w:val="center"/>
              <w:rPr>
                <w:b/>
                <w:i/>
              </w:rPr>
            </w:pPr>
            <w:r w:rsidRPr="00B44CF4">
              <w:rPr>
                <w:b/>
                <w:i/>
              </w:rPr>
              <w:t>Date</w:t>
            </w:r>
          </w:p>
        </w:tc>
        <w:tc>
          <w:tcPr>
            <w:tcW w:w="708" w:type="pct"/>
          </w:tcPr>
          <w:p w14:paraId="7FFBC3C2" w14:textId="77777777" w:rsidR="001B6CFC" w:rsidRPr="00B44CF4" w:rsidRDefault="001B6CFC" w:rsidP="001B6CFC">
            <w:pPr>
              <w:jc w:val="center"/>
              <w:rPr>
                <w:b/>
                <w:i/>
              </w:rPr>
            </w:pPr>
            <w:r w:rsidRPr="00B44CF4">
              <w:rPr>
                <w:b/>
                <w:i/>
              </w:rPr>
              <w:t>Start Time</w:t>
            </w:r>
          </w:p>
        </w:tc>
        <w:tc>
          <w:tcPr>
            <w:tcW w:w="660" w:type="pct"/>
          </w:tcPr>
          <w:p w14:paraId="7891E52E" w14:textId="77777777" w:rsidR="001B6CFC" w:rsidRPr="00B44CF4" w:rsidRDefault="001B6CFC" w:rsidP="001B6CFC">
            <w:pPr>
              <w:jc w:val="center"/>
              <w:rPr>
                <w:b/>
                <w:i/>
              </w:rPr>
            </w:pPr>
            <w:r w:rsidRPr="00B44CF4">
              <w:rPr>
                <w:b/>
                <w:i/>
              </w:rPr>
              <w:t>End Time</w:t>
            </w:r>
          </w:p>
        </w:tc>
        <w:tc>
          <w:tcPr>
            <w:tcW w:w="708" w:type="pct"/>
          </w:tcPr>
          <w:p w14:paraId="101211B8" w14:textId="77777777" w:rsidR="001B6CFC" w:rsidRPr="00B44CF4" w:rsidRDefault="001B6CFC" w:rsidP="001B6CFC">
            <w:pPr>
              <w:jc w:val="center"/>
              <w:rPr>
                <w:b/>
                <w:i/>
              </w:rPr>
            </w:pPr>
            <w:r w:rsidRPr="00B44CF4">
              <w:rPr>
                <w:b/>
                <w:i/>
              </w:rPr>
              <w:t>Time Spent</w:t>
            </w:r>
          </w:p>
        </w:tc>
      </w:tr>
      <w:tr w:rsidR="001B6CFC" w14:paraId="36FF64D5" w14:textId="77777777" w:rsidTr="001B6CFC">
        <w:trPr>
          <w:trHeight w:val="288"/>
          <w:jc w:val="center"/>
        </w:trPr>
        <w:tc>
          <w:tcPr>
            <w:tcW w:w="2452" w:type="pct"/>
          </w:tcPr>
          <w:p w14:paraId="051957B6" w14:textId="0F44C6FA" w:rsidR="001B6CFC" w:rsidRDefault="494B406A" w:rsidP="001B6CFC">
            <w:pPr>
              <w:jc w:val="both"/>
              <w:rPr>
                <w:b/>
                <w:i/>
                <w:color w:val="FF0000"/>
              </w:rPr>
            </w:pPr>
            <w:r w:rsidRPr="494B406A">
              <w:rPr>
                <w:b/>
                <w:bCs/>
                <w:i/>
                <w:iCs/>
                <w:color w:val="FF0000"/>
              </w:rPr>
              <w:t xml:space="preserve"> </w:t>
            </w:r>
            <w:r w:rsidRPr="494B406A">
              <w:t>Explored OBD to UART interface</w:t>
            </w:r>
          </w:p>
        </w:tc>
        <w:tc>
          <w:tcPr>
            <w:tcW w:w="472" w:type="pct"/>
          </w:tcPr>
          <w:p w14:paraId="38468C47" w14:textId="118D3632" w:rsidR="001B6CFC" w:rsidRDefault="49AF62B8" w:rsidP="001B6CFC">
            <w:pPr>
              <w:jc w:val="both"/>
            </w:pPr>
            <w:r>
              <w:t>11/22</w:t>
            </w:r>
          </w:p>
        </w:tc>
        <w:tc>
          <w:tcPr>
            <w:tcW w:w="708" w:type="pct"/>
          </w:tcPr>
          <w:p w14:paraId="05804B40" w14:textId="29905E39" w:rsidR="001B6CFC" w:rsidRDefault="49AF62B8" w:rsidP="001B6CFC">
            <w:pPr>
              <w:jc w:val="both"/>
            </w:pPr>
            <w:r>
              <w:t>2:30</w:t>
            </w:r>
          </w:p>
        </w:tc>
        <w:tc>
          <w:tcPr>
            <w:tcW w:w="660" w:type="pct"/>
          </w:tcPr>
          <w:p w14:paraId="25D3865B" w14:textId="3266F21A" w:rsidR="001B6CFC" w:rsidRDefault="49AF62B8" w:rsidP="001B6CFC">
            <w:pPr>
              <w:jc w:val="both"/>
            </w:pPr>
            <w:r>
              <w:t>4:20</w:t>
            </w:r>
          </w:p>
        </w:tc>
        <w:tc>
          <w:tcPr>
            <w:tcW w:w="708" w:type="pct"/>
          </w:tcPr>
          <w:p w14:paraId="3ED61C10" w14:textId="2E1FCBEE" w:rsidR="001B6CFC" w:rsidRDefault="49AF62B8" w:rsidP="001B6CFC">
            <w:pPr>
              <w:jc w:val="both"/>
            </w:pPr>
            <w:r>
              <w:t>2:00</w:t>
            </w:r>
          </w:p>
        </w:tc>
      </w:tr>
      <w:tr w:rsidR="001B6CFC" w14:paraId="2398120C" w14:textId="77777777" w:rsidTr="001B6CFC">
        <w:trPr>
          <w:trHeight w:val="288"/>
          <w:jc w:val="center"/>
        </w:trPr>
        <w:tc>
          <w:tcPr>
            <w:tcW w:w="2452" w:type="pct"/>
          </w:tcPr>
          <w:p w14:paraId="786BB9F1" w14:textId="070FE86C" w:rsidR="001B6CFC" w:rsidRDefault="4C8A9566" w:rsidP="001B6CFC">
            <w:pPr>
              <w:jc w:val="both"/>
            </w:pPr>
            <w:r>
              <w:t>Soldering main board</w:t>
            </w:r>
          </w:p>
        </w:tc>
        <w:tc>
          <w:tcPr>
            <w:tcW w:w="472" w:type="pct"/>
          </w:tcPr>
          <w:p w14:paraId="57C94B8F" w14:textId="33CFDE7D" w:rsidR="001B6CFC" w:rsidRDefault="4C8A9566" w:rsidP="001B6CFC">
            <w:pPr>
              <w:jc w:val="both"/>
            </w:pPr>
            <w:r>
              <w:t>12/1</w:t>
            </w:r>
          </w:p>
        </w:tc>
        <w:tc>
          <w:tcPr>
            <w:tcW w:w="708" w:type="pct"/>
          </w:tcPr>
          <w:p w14:paraId="60649446" w14:textId="534C6A6D" w:rsidR="001B6CFC" w:rsidRDefault="4C8A9566" w:rsidP="001B6CFC">
            <w:pPr>
              <w:jc w:val="both"/>
            </w:pPr>
            <w:r>
              <w:t>20:30</w:t>
            </w:r>
          </w:p>
        </w:tc>
        <w:tc>
          <w:tcPr>
            <w:tcW w:w="660" w:type="pct"/>
          </w:tcPr>
          <w:p w14:paraId="0D992DC8" w14:textId="190AD2B3" w:rsidR="001B6CFC" w:rsidRDefault="4C8A9566" w:rsidP="001B6CFC">
            <w:pPr>
              <w:jc w:val="both"/>
            </w:pPr>
            <w:r>
              <w:t>22:30</w:t>
            </w:r>
          </w:p>
        </w:tc>
        <w:tc>
          <w:tcPr>
            <w:tcW w:w="708" w:type="pct"/>
          </w:tcPr>
          <w:p w14:paraId="487DF7CB" w14:textId="5B29854A" w:rsidR="001B6CFC" w:rsidRDefault="4C8A9566" w:rsidP="001B6CFC">
            <w:pPr>
              <w:jc w:val="both"/>
            </w:pPr>
            <w:r>
              <w:t>2:00</w:t>
            </w:r>
          </w:p>
        </w:tc>
      </w:tr>
      <w:tr w:rsidR="001B6CFC" w14:paraId="4FDAE6CB" w14:textId="77777777" w:rsidTr="001B6CFC">
        <w:trPr>
          <w:trHeight w:val="288"/>
          <w:jc w:val="center"/>
        </w:trPr>
        <w:tc>
          <w:tcPr>
            <w:tcW w:w="2452" w:type="pct"/>
          </w:tcPr>
          <w:p w14:paraId="3C9C212C" w14:textId="2EE6973C" w:rsidR="001B6CFC" w:rsidRDefault="7F65A400" w:rsidP="001B6CFC">
            <w:pPr>
              <w:jc w:val="both"/>
            </w:pPr>
            <w:r>
              <w:t>Systems integration test</w:t>
            </w:r>
          </w:p>
        </w:tc>
        <w:tc>
          <w:tcPr>
            <w:tcW w:w="472" w:type="pct"/>
          </w:tcPr>
          <w:p w14:paraId="4CB16DC6" w14:textId="516250DF" w:rsidR="001B6CFC" w:rsidRDefault="7F65A400" w:rsidP="001B6CFC">
            <w:pPr>
              <w:jc w:val="both"/>
            </w:pPr>
            <w:r>
              <w:t>12/2</w:t>
            </w:r>
          </w:p>
        </w:tc>
        <w:tc>
          <w:tcPr>
            <w:tcW w:w="708" w:type="pct"/>
          </w:tcPr>
          <w:p w14:paraId="4DCD2822" w14:textId="51EAC326" w:rsidR="001B6CFC" w:rsidRDefault="7F65A400" w:rsidP="001B6CFC">
            <w:pPr>
              <w:jc w:val="both"/>
            </w:pPr>
            <w:r>
              <w:t>16:00</w:t>
            </w:r>
          </w:p>
        </w:tc>
        <w:tc>
          <w:tcPr>
            <w:tcW w:w="660" w:type="pct"/>
          </w:tcPr>
          <w:p w14:paraId="52898D12" w14:textId="5D42F6E7" w:rsidR="001B6CFC" w:rsidRDefault="7F65A400" w:rsidP="001B6CFC">
            <w:pPr>
              <w:jc w:val="both"/>
            </w:pPr>
            <w:r>
              <w:t>20:00</w:t>
            </w:r>
          </w:p>
        </w:tc>
        <w:tc>
          <w:tcPr>
            <w:tcW w:w="708" w:type="pct"/>
          </w:tcPr>
          <w:p w14:paraId="01F5DAE3" w14:textId="06A2DA66" w:rsidR="001B6CFC" w:rsidRDefault="7F65A400" w:rsidP="001B6CFC">
            <w:pPr>
              <w:jc w:val="both"/>
            </w:pPr>
            <w:r>
              <w:t>4:00</w:t>
            </w:r>
          </w:p>
        </w:tc>
      </w:tr>
      <w:tr w:rsidR="001B6CFC" w14:paraId="0C1912FC" w14:textId="77777777" w:rsidTr="001B6CFC">
        <w:trPr>
          <w:trHeight w:val="288"/>
          <w:jc w:val="center"/>
        </w:trPr>
        <w:tc>
          <w:tcPr>
            <w:tcW w:w="2452" w:type="pct"/>
          </w:tcPr>
          <w:p w14:paraId="4FAEDFB1" w14:textId="682779DB" w:rsidR="001B6CFC" w:rsidRDefault="60A6B1DF" w:rsidP="7F65A400">
            <w:pPr>
              <w:spacing w:after="160" w:line="259" w:lineRule="auto"/>
              <w:jc w:val="both"/>
            </w:pPr>
            <w:r>
              <w:t>Worked on CAD external packaging</w:t>
            </w:r>
            <w:r w:rsidR="61462FB7">
              <w:t>, added voltage regulator</w:t>
            </w:r>
          </w:p>
        </w:tc>
        <w:tc>
          <w:tcPr>
            <w:tcW w:w="472" w:type="pct"/>
          </w:tcPr>
          <w:p w14:paraId="02C86518" w14:textId="3B979A68" w:rsidR="001B6CFC" w:rsidRDefault="60A6B1DF" w:rsidP="001B6CFC">
            <w:pPr>
              <w:jc w:val="both"/>
            </w:pPr>
            <w:r>
              <w:t>12/3</w:t>
            </w:r>
          </w:p>
        </w:tc>
        <w:tc>
          <w:tcPr>
            <w:tcW w:w="708" w:type="pct"/>
          </w:tcPr>
          <w:p w14:paraId="5CDAEA63" w14:textId="413719DE" w:rsidR="001B6CFC" w:rsidRDefault="60A6B1DF" w:rsidP="001B6CFC">
            <w:pPr>
              <w:jc w:val="both"/>
            </w:pPr>
            <w:r>
              <w:t>14:30</w:t>
            </w:r>
          </w:p>
        </w:tc>
        <w:tc>
          <w:tcPr>
            <w:tcW w:w="660" w:type="pct"/>
          </w:tcPr>
          <w:p w14:paraId="555EB94C" w14:textId="34D4CA28" w:rsidR="001B6CFC" w:rsidRDefault="60A6B1DF" w:rsidP="001B6CFC">
            <w:pPr>
              <w:jc w:val="both"/>
            </w:pPr>
            <w:r>
              <w:t>21:00</w:t>
            </w:r>
          </w:p>
        </w:tc>
        <w:tc>
          <w:tcPr>
            <w:tcW w:w="708" w:type="pct"/>
          </w:tcPr>
          <w:p w14:paraId="2DF78794" w14:textId="69036C9B" w:rsidR="001B6CFC" w:rsidRDefault="2FEC8F99" w:rsidP="001B6CFC">
            <w:pPr>
              <w:jc w:val="both"/>
            </w:pPr>
            <w:r>
              <w:t>6:30</w:t>
            </w:r>
          </w:p>
        </w:tc>
      </w:tr>
      <w:tr w:rsidR="001B6CFC" w14:paraId="2C8AE9BD" w14:textId="77777777" w:rsidTr="001B6CFC">
        <w:trPr>
          <w:trHeight w:val="288"/>
          <w:jc w:val="center"/>
        </w:trPr>
        <w:tc>
          <w:tcPr>
            <w:tcW w:w="2452" w:type="pct"/>
          </w:tcPr>
          <w:p w14:paraId="6845A906" w14:textId="7F15AE2D" w:rsidR="001B6CFC" w:rsidRDefault="5DE5F8A4" w:rsidP="63B87761">
            <w:r>
              <w:t>Systems integration, external packaging</w:t>
            </w:r>
            <w:r w:rsidR="63B87761">
              <w:t>, programmed LEDs</w:t>
            </w:r>
          </w:p>
        </w:tc>
        <w:tc>
          <w:tcPr>
            <w:tcW w:w="472" w:type="pct"/>
          </w:tcPr>
          <w:p w14:paraId="537241A4" w14:textId="740B6AEE" w:rsidR="001B6CFC" w:rsidRDefault="5DE5F8A4" w:rsidP="001B6CFC">
            <w:pPr>
              <w:jc w:val="both"/>
            </w:pPr>
            <w:r>
              <w:t>12/4</w:t>
            </w:r>
          </w:p>
        </w:tc>
        <w:tc>
          <w:tcPr>
            <w:tcW w:w="708" w:type="pct"/>
          </w:tcPr>
          <w:p w14:paraId="614D1116" w14:textId="331A34A7" w:rsidR="001B6CFC" w:rsidRDefault="2FEC8F99" w:rsidP="001B6CFC">
            <w:pPr>
              <w:jc w:val="both"/>
            </w:pPr>
            <w:r>
              <w:t>14:30</w:t>
            </w:r>
          </w:p>
        </w:tc>
        <w:tc>
          <w:tcPr>
            <w:tcW w:w="660" w:type="pct"/>
          </w:tcPr>
          <w:p w14:paraId="64955108" w14:textId="4E23B381" w:rsidR="001B6CFC" w:rsidRDefault="2FEC8F99" w:rsidP="001B6CFC">
            <w:pPr>
              <w:jc w:val="both"/>
            </w:pPr>
            <w:r>
              <w:t>20:30</w:t>
            </w:r>
          </w:p>
        </w:tc>
        <w:tc>
          <w:tcPr>
            <w:tcW w:w="708" w:type="pct"/>
          </w:tcPr>
          <w:p w14:paraId="4F528A27" w14:textId="3CADEA8A" w:rsidR="001B6CFC" w:rsidRDefault="2FEC8F99" w:rsidP="001B6CFC">
            <w:pPr>
              <w:jc w:val="both"/>
            </w:pPr>
            <w:r>
              <w:t>6:00</w:t>
            </w:r>
          </w:p>
        </w:tc>
      </w:tr>
      <w:tr w:rsidR="001B6CFC" w14:paraId="3A1AB3AD" w14:textId="77777777" w:rsidTr="001B6CFC">
        <w:trPr>
          <w:trHeight w:val="288"/>
          <w:jc w:val="center"/>
        </w:trPr>
        <w:tc>
          <w:tcPr>
            <w:tcW w:w="2452" w:type="pct"/>
          </w:tcPr>
          <w:p w14:paraId="709C70BC" w14:textId="62669200" w:rsidR="001B6CFC" w:rsidRDefault="3D6DAD0F" w:rsidP="001B6CFC">
            <w:pPr>
              <w:jc w:val="both"/>
            </w:pPr>
            <w:r>
              <w:t>Fixed LIDAR driver, demo project</w:t>
            </w:r>
          </w:p>
        </w:tc>
        <w:tc>
          <w:tcPr>
            <w:tcW w:w="472" w:type="pct"/>
          </w:tcPr>
          <w:p w14:paraId="3C9DCA71" w14:textId="49EA716A" w:rsidR="001B6CFC" w:rsidRDefault="3D6DAD0F" w:rsidP="001B6CFC">
            <w:pPr>
              <w:jc w:val="both"/>
            </w:pPr>
            <w:r>
              <w:t>12/5</w:t>
            </w:r>
          </w:p>
        </w:tc>
        <w:tc>
          <w:tcPr>
            <w:tcW w:w="708" w:type="pct"/>
          </w:tcPr>
          <w:p w14:paraId="0C6C2B7E" w14:textId="5E2E0C6B" w:rsidR="001B6CFC" w:rsidRDefault="3D6DAD0F" w:rsidP="001B6CFC">
            <w:pPr>
              <w:jc w:val="both"/>
            </w:pPr>
            <w:r>
              <w:t>12:30</w:t>
            </w:r>
          </w:p>
        </w:tc>
        <w:tc>
          <w:tcPr>
            <w:tcW w:w="660" w:type="pct"/>
          </w:tcPr>
          <w:p w14:paraId="2CCD3D78" w14:textId="5562E120" w:rsidR="001B6CFC" w:rsidRDefault="3D6DAD0F" w:rsidP="001B6CFC">
            <w:pPr>
              <w:jc w:val="both"/>
            </w:pPr>
            <w:r>
              <w:t>16:00</w:t>
            </w:r>
          </w:p>
        </w:tc>
        <w:tc>
          <w:tcPr>
            <w:tcW w:w="708" w:type="pct"/>
          </w:tcPr>
          <w:p w14:paraId="58BBDD03" w14:textId="4209EC14" w:rsidR="001B6CFC" w:rsidRDefault="3D6DAD0F" w:rsidP="001B6CFC">
            <w:pPr>
              <w:jc w:val="both"/>
            </w:pPr>
            <w:r>
              <w:t>3:</w:t>
            </w:r>
            <w:r w:rsidR="7B626245">
              <w:t>30</w:t>
            </w:r>
          </w:p>
        </w:tc>
      </w:tr>
      <w:tr w:rsidR="001B6CFC" w14:paraId="4EB21667" w14:textId="77777777" w:rsidTr="001B6CFC">
        <w:trPr>
          <w:trHeight w:val="288"/>
          <w:jc w:val="center"/>
        </w:trPr>
        <w:tc>
          <w:tcPr>
            <w:tcW w:w="2452" w:type="pct"/>
          </w:tcPr>
          <w:p w14:paraId="1B293156" w14:textId="75F31248" w:rsidR="001B6CFC" w:rsidRDefault="5DAA3EEE" w:rsidP="001B6CFC">
            <w:pPr>
              <w:jc w:val="both"/>
            </w:pPr>
            <w:r>
              <w:t>Made prototype lid, added sheath to cable</w:t>
            </w:r>
          </w:p>
        </w:tc>
        <w:tc>
          <w:tcPr>
            <w:tcW w:w="472" w:type="pct"/>
          </w:tcPr>
          <w:p w14:paraId="165679C0" w14:textId="6CA88B95" w:rsidR="001B6CFC" w:rsidRDefault="5DAA3EEE" w:rsidP="001B6CFC">
            <w:pPr>
              <w:jc w:val="both"/>
            </w:pPr>
            <w:r>
              <w:t>12/6</w:t>
            </w:r>
          </w:p>
        </w:tc>
        <w:tc>
          <w:tcPr>
            <w:tcW w:w="708" w:type="pct"/>
          </w:tcPr>
          <w:p w14:paraId="0E89757F" w14:textId="5BE9ED75" w:rsidR="001B6CFC" w:rsidRDefault="5DAA3EEE" w:rsidP="001B6CFC">
            <w:pPr>
              <w:jc w:val="both"/>
            </w:pPr>
            <w:r>
              <w:t>15:30</w:t>
            </w:r>
          </w:p>
        </w:tc>
        <w:tc>
          <w:tcPr>
            <w:tcW w:w="660" w:type="pct"/>
          </w:tcPr>
          <w:p w14:paraId="4A6D4C32" w14:textId="75D49565" w:rsidR="001B6CFC" w:rsidRDefault="5DAA3EEE" w:rsidP="001B6CFC">
            <w:pPr>
              <w:jc w:val="both"/>
            </w:pPr>
            <w:r>
              <w:t>18:00</w:t>
            </w:r>
          </w:p>
        </w:tc>
        <w:tc>
          <w:tcPr>
            <w:tcW w:w="708" w:type="pct"/>
          </w:tcPr>
          <w:p w14:paraId="5E1109CE" w14:textId="60E0450B" w:rsidR="001B6CFC" w:rsidRDefault="5DAA3EEE" w:rsidP="001B6CFC">
            <w:pPr>
              <w:jc w:val="both"/>
            </w:pPr>
            <w:r>
              <w:t>2:30</w:t>
            </w:r>
          </w:p>
        </w:tc>
      </w:tr>
      <w:tr w:rsidR="001B6CFC" w14:paraId="0987483A" w14:textId="77777777" w:rsidTr="001B6CFC">
        <w:trPr>
          <w:trHeight w:val="288"/>
          <w:jc w:val="center"/>
        </w:trPr>
        <w:tc>
          <w:tcPr>
            <w:tcW w:w="2452" w:type="pct"/>
          </w:tcPr>
          <w:p w14:paraId="53B4F2A0" w14:textId="344D4D07" w:rsidR="001B6CFC" w:rsidRDefault="5DAA3EEE" w:rsidP="001B6CFC">
            <w:pPr>
              <w:jc w:val="both"/>
            </w:pPr>
            <w:r>
              <w:t>Designed and printed lid</w:t>
            </w:r>
          </w:p>
        </w:tc>
        <w:tc>
          <w:tcPr>
            <w:tcW w:w="472" w:type="pct"/>
          </w:tcPr>
          <w:p w14:paraId="5FCCBAE4" w14:textId="164EC23D" w:rsidR="001B6CFC" w:rsidRDefault="5DAA3EEE" w:rsidP="001B6CFC">
            <w:pPr>
              <w:jc w:val="both"/>
            </w:pPr>
            <w:r>
              <w:t>12/7</w:t>
            </w:r>
          </w:p>
        </w:tc>
        <w:tc>
          <w:tcPr>
            <w:tcW w:w="708" w:type="pct"/>
          </w:tcPr>
          <w:p w14:paraId="4C2AA3B4" w14:textId="465909FE" w:rsidR="001B6CFC" w:rsidRDefault="0FBC24B8" w:rsidP="001B6CFC">
            <w:pPr>
              <w:jc w:val="both"/>
            </w:pPr>
            <w:r>
              <w:t>16:30</w:t>
            </w:r>
          </w:p>
        </w:tc>
        <w:tc>
          <w:tcPr>
            <w:tcW w:w="660" w:type="pct"/>
          </w:tcPr>
          <w:p w14:paraId="1AD7194B" w14:textId="6B2C4316" w:rsidR="001B6CFC" w:rsidRDefault="0FBC24B8" w:rsidP="001B6CFC">
            <w:pPr>
              <w:jc w:val="both"/>
            </w:pPr>
            <w:r>
              <w:t>18:30</w:t>
            </w:r>
          </w:p>
        </w:tc>
        <w:tc>
          <w:tcPr>
            <w:tcW w:w="708" w:type="pct"/>
          </w:tcPr>
          <w:p w14:paraId="48F2111C" w14:textId="41D1CD22" w:rsidR="001B6CFC" w:rsidRDefault="0FBC24B8" w:rsidP="001B6CFC">
            <w:pPr>
              <w:jc w:val="both"/>
            </w:pPr>
            <w:r>
              <w:t>2:00</w:t>
            </w:r>
          </w:p>
        </w:tc>
      </w:tr>
      <w:tr w:rsidR="001B6CFC" w14:paraId="5E90C6E9" w14:textId="77777777" w:rsidTr="001B6CFC">
        <w:trPr>
          <w:trHeight w:val="288"/>
          <w:jc w:val="center"/>
        </w:trPr>
        <w:tc>
          <w:tcPr>
            <w:tcW w:w="2452" w:type="pct"/>
          </w:tcPr>
          <w:p w14:paraId="302A7F09" w14:textId="6305E89A" w:rsidR="001B6CFC" w:rsidRDefault="29EF0B98" w:rsidP="001B6CFC">
            <w:pPr>
              <w:jc w:val="both"/>
            </w:pPr>
            <w:r>
              <w:t>Worked on documentation</w:t>
            </w:r>
          </w:p>
        </w:tc>
        <w:tc>
          <w:tcPr>
            <w:tcW w:w="472" w:type="pct"/>
          </w:tcPr>
          <w:p w14:paraId="695849D1" w14:textId="42FDB0A8" w:rsidR="001B6CFC" w:rsidRDefault="29EF0B98" w:rsidP="001B6CFC">
            <w:pPr>
              <w:jc w:val="both"/>
            </w:pPr>
            <w:r>
              <w:t>12/8</w:t>
            </w:r>
          </w:p>
        </w:tc>
        <w:tc>
          <w:tcPr>
            <w:tcW w:w="708" w:type="pct"/>
          </w:tcPr>
          <w:p w14:paraId="7B14D70D" w14:textId="6C887226" w:rsidR="001B6CFC" w:rsidRDefault="29EF0B98" w:rsidP="001B6CFC">
            <w:pPr>
              <w:jc w:val="both"/>
            </w:pPr>
            <w:r>
              <w:t>12:</w:t>
            </w:r>
            <w:r w:rsidR="6AE42FCE">
              <w:t>00</w:t>
            </w:r>
          </w:p>
        </w:tc>
        <w:tc>
          <w:tcPr>
            <w:tcW w:w="660" w:type="pct"/>
          </w:tcPr>
          <w:p w14:paraId="698AFECA" w14:textId="3D7A9214" w:rsidR="001B6CFC" w:rsidRDefault="6AE42FCE" w:rsidP="001B6CFC">
            <w:pPr>
              <w:jc w:val="both"/>
            </w:pPr>
            <w:r>
              <w:t>22:00</w:t>
            </w:r>
          </w:p>
        </w:tc>
        <w:tc>
          <w:tcPr>
            <w:tcW w:w="708" w:type="pct"/>
          </w:tcPr>
          <w:p w14:paraId="145D68F9" w14:textId="6AF6A7B3" w:rsidR="001B6CFC" w:rsidRDefault="6AE42FCE" w:rsidP="001B6CFC">
            <w:pPr>
              <w:jc w:val="both"/>
            </w:pPr>
            <w:r>
              <w:t>10:00</w:t>
            </w:r>
          </w:p>
        </w:tc>
      </w:tr>
      <w:tr w:rsidR="001B6CFC" w14:paraId="74B3662D" w14:textId="77777777" w:rsidTr="001B6CFC">
        <w:trPr>
          <w:trHeight w:val="288"/>
          <w:jc w:val="center"/>
        </w:trPr>
        <w:tc>
          <w:tcPr>
            <w:tcW w:w="2452" w:type="pct"/>
          </w:tcPr>
          <w:p w14:paraId="71F767D9" w14:textId="4CF538C0" w:rsidR="001B6CFC" w:rsidRDefault="6AE42FCE" w:rsidP="001B6CFC">
            <w:pPr>
              <w:jc w:val="both"/>
            </w:pPr>
            <w:r>
              <w:t>Spark challenge</w:t>
            </w:r>
          </w:p>
        </w:tc>
        <w:tc>
          <w:tcPr>
            <w:tcW w:w="472" w:type="pct"/>
          </w:tcPr>
          <w:p w14:paraId="3B57F1D5" w14:textId="762B0DEA" w:rsidR="001B6CFC" w:rsidRDefault="6AE42FCE" w:rsidP="001B6CFC">
            <w:pPr>
              <w:jc w:val="both"/>
            </w:pPr>
            <w:r>
              <w:t>12/9</w:t>
            </w:r>
          </w:p>
        </w:tc>
        <w:tc>
          <w:tcPr>
            <w:tcW w:w="708" w:type="pct"/>
          </w:tcPr>
          <w:p w14:paraId="37E557EA" w14:textId="230CEFAF" w:rsidR="001B6CFC" w:rsidRDefault="4A58079E" w:rsidP="001B6CFC">
            <w:pPr>
              <w:jc w:val="both"/>
            </w:pPr>
            <w:r>
              <w:t>13</w:t>
            </w:r>
            <w:r w:rsidR="6AE42FCE">
              <w:t>:00</w:t>
            </w:r>
          </w:p>
        </w:tc>
        <w:tc>
          <w:tcPr>
            <w:tcW w:w="660" w:type="pct"/>
          </w:tcPr>
          <w:p w14:paraId="746A762F" w14:textId="206F71AF" w:rsidR="001B6CFC" w:rsidRDefault="6AE42FCE" w:rsidP="001B6CFC">
            <w:pPr>
              <w:jc w:val="both"/>
            </w:pPr>
            <w:r>
              <w:t>17:00</w:t>
            </w:r>
          </w:p>
        </w:tc>
        <w:tc>
          <w:tcPr>
            <w:tcW w:w="708" w:type="pct"/>
          </w:tcPr>
          <w:p w14:paraId="3344E289" w14:textId="73E4B055" w:rsidR="001B6CFC" w:rsidRDefault="4A58079E" w:rsidP="001B6CFC">
            <w:pPr>
              <w:jc w:val="both"/>
            </w:pPr>
            <w:r>
              <w:t>4</w:t>
            </w:r>
            <w:r w:rsidR="6AE42FCE">
              <w:t>:00</w:t>
            </w:r>
          </w:p>
        </w:tc>
      </w:tr>
      <w:tr w:rsidR="001B6CFC" w14:paraId="3E4B4545" w14:textId="77777777" w:rsidTr="001B6CFC">
        <w:trPr>
          <w:trHeight w:val="288"/>
          <w:jc w:val="center"/>
        </w:trPr>
        <w:tc>
          <w:tcPr>
            <w:tcW w:w="2452" w:type="pct"/>
          </w:tcPr>
          <w:p w14:paraId="2163C655" w14:textId="77777777" w:rsidR="001B6CFC" w:rsidRDefault="001B6CFC" w:rsidP="001B6CFC">
            <w:pPr>
              <w:jc w:val="both"/>
            </w:pPr>
          </w:p>
          <w:p w14:paraId="0BBC79A2" w14:textId="77777777" w:rsidR="001B6CFC" w:rsidRDefault="001B6CFC" w:rsidP="001B6CFC">
            <w:pPr>
              <w:jc w:val="both"/>
            </w:pPr>
          </w:p>
        </w:tc>
        <w:tc>
          <w:tcPr>
            <w:tcW w:w="472" w:type="pct"/>
          </w:tcPr>
          <w:p w14:paraId="5892EBA8" w14:textId="77777777" w:rsidR="001B6CFC" w:rsidRDefault="001B6CFC" w:rsidP="001B6CFC">
            <w:pPr>
              <w:jc w:val="both"/>
            </w:pPr>
          </w:p>
        </w:tc>
        <w:tc>
          <w:tcPr>
            <w:tcW w:w="708" w:type="pct"/>
          </w:tcPr>
          <w:p w14:paraId="17676187" w14:textId="77777777" w:rsidR="001B6CFC" w:rsidRDefault="001B6CFC" w:rsidP="001B6CFC">
            <w:pPr>
              <w:jc w:val="both"/>
            </w:pPr>
          </w:p>
        </w:tc>
        <w:tc>
          <w:tcPr>
            <w:tcW w:w="660" w:type="pct"/>
          </w:tcPr>
          <w:p w14:paraId="7415352E" w14:textId="77777777" w:rsidR="001B6CFC" w:rsidRDefault="001B6CFC" w:rsidP="001B6CFC">
            <w:pPr>
              <w:jc w:val="both"/>
            </w:pPr>
          </w:p>
        </w:tc>
        <w:tc>
          <w:tcPr>
            <w:tcW w:w="708" w:type="pct"/>
          </w:tcPr>
          <w:p w14:paraId="6CA62E4E" w14:textId="77777777" w:rsidR="001B6CFC" w:rsidRDefault="001B6CFC" w:rsidP="001B6CFC">
            <w:pPr>
              <w:jc w:val="both"/>
            </w:pPr>
          </w:p>
        </w:tc>
      </w:tr>
      <w:tr w:rsidR="001B6CFC" w14:paraId="65A90305" w14:textId="77777777" w:rsidTr="001B6CFC">
        <w:trPr>
          <w:trHeight w:val="288"/>
          <w:jc w:val="center"/>
        </w:trPr>
        <w:tc>
          <w:tcPr>
            <w:tcW w:w="2452" w:type="pct"/>
          </w:tcPr>
          <w:p w14:paraId="68AD474C" w14:textId="77777777" w:rsidR="001B6CFC" w:rsidRDefault="001B6CFC" w:rsidP="001B6CFC">
            <w:pPr>
              <w:jc w:val="both"/>
            </w:pPr>
          </w:p>
          <w:p w14:paraId="5A9529A4" w14:textId="77777777" w:rsidR="001B6CFC" w:rsidRDefault="001B6CFC" w:rsidP="001B6CFC">
            <w:pPr>
              <w:jc w:val="both"/>
            </w:pPr>
          </w:p>
        </w:tc>
        <w:tc>
          <w:tcPr>
            <w:tcW w:w="472" w:type="pct"/>
          </w:tcPr>
          <w:p w14:paraId="276B5C29" w14:textId="77777777" w:rsidR="001B6CFC" w:rsidRDefault="001B6CFC" w:rsidP="001B6CFC">
            <w:pPr>
              <w:jc w:val="both"/>
            </w:pPr>
          </w:p>
        </w:tc>
        <w:tc>
          <w:tcPr>
            <w:tcW w:w="708" w:type="pct"/>
          </w:tcPr>
          <w:p w14:paraId="5CBB53BB" w14:textId="77777777" w:rsidR="001B6CFC" w:rsidRDefault="001B6CFC" w:rsidP="001B6CFC">
            <w:pPr>
              <w:jc w:val="both"/>
            </w:pPr>
          </w:p>
        </w:tc>
        <w:tc>
          <w:tcPr>
            <w:tcW w:w="660" w:type="pct"/>
          </w:tcPr>
          <w:p w14:paraId="198807AD" w14:textId="77777777" w:rsidR="001B6CFC" w:rsidRDefault="001B6CFC" w:rsidP="001B6CFC">
            <w:pPr>
              <w:jc w:val="both"/>
            </w:pPr>
          </w:p>
        </w:tc>
        <w:tc>
          <w:tcPr>
            <w:tcW w:w="708" w:type="pct"/>
          </w:tcPr>
          <w:p w14:paraId="129B2A0D" w14:textId="77777777" w:rsidR="001B6CFC" w:rsidRDefault="001B6CFC" w:rsidP="001B6CFC">
            <w:pPr>
              <w:jc w:val="both"/>
            </w:pPr>
          </w:p>
        </w:tc>
      </w:tr>
      <w:tr w:rsidR="001B6CFC" w14:paraId="0CDEC910" w14:textId="77777777" w:rsidTr="001B6CFC">
        <w:trPr>
          <w:trHeight w:val="288"/>
          <w:jc w:val="center"/>
        </w:trPr>
        <w:tc>
          <w:tcPr>
            <w:tcW w:w="2452" w:type="pct"/>
          </w:tcPr>
          <w:p w14:paraId="1FE5CFE7" w14:textId="77777777" w:rsidR="001B6CFC" w:rsidRDefault="001B6CFC" w:rsidP="001B6CFC">
            <w:pPr>
              <w:jc w:val="both"/>
            </w:pPr>
          </w:p>
          <w:p w14:paraId="4E6598C6" w14:textId="77777777" w:rsidR="001B6CFC" w:rsidRDefault="001B6CFC" w:rsidP="001B6CFC">
            <w:pPr>
              <w:jc w:val="both"/>
            </w:pPr>
          </w:p>
        </w:tc>
        <w:tc>
          <w:tcPr>
            <w:tcW w:w="472" w:type="pct"/>
          </w:tcPr>
          <w:p w14:paraId="2AA2C530" w14:textId="77777777" w:rsidR="001B6CFC" w:rsidRDefault="001B6CFC" w:rsidP="001B6CFC">
            <w:pPr>
              <w:jc w:val="both"/>
            </w:pPr>
          </w:p>
        </w:tc>
        <w:tc>
          <w:tcPr>
            <w:tcW w:w="708" w:type="pct"/>
          </w:tcPr>
          <w:p w14:paraId="4173936F" w14:textId="77777777" w:rsidR="001B6CFC" w:rsidRDefault="001B6CFC" w:rsidP="001B6CFC">
            <w:pPr>
              <w:jc w:val="both"/>
            </w:pPr>
          </w:p>
        </w:tc>
        <w:tc>
          <w:tcPr>
            <w:tcW w:w="660" w:type="pct"/>
          </w:tcPr>
          <w:p w14:paraId="09EBF0BB" w14:textId="77777777" w:rsidR="001B6CFC" w:rsidRDefault="001B6CFC" w:rsidP="001B6CFC">
            <w:pPr>
              <w:jc w:val="both"/>
            </w:pPr>
          </w:p>
        </w:tc>
        <w:tc>
          <w:tcPr>
            <w:tcW w:w="708" w:type="pct"/>
          </w:tcPr>
          <w:p w14:paraId="3B7EDC86" w14:textId="77777777" w:rsidR="001B6CFC" w:rsidRDefault="001B6CFC" w:rsidP="001B6CFC">
            <w:pPr>
              <w:jc w:val="both"/>
            </w:pPr>
          </w:p>
        </w:tc>
      </w:tr>
      <w:tr w:rsidR="001B6CFC" w14:paraId="6BE2C23B" w14:textId="77777777" w:rsidTr="001B6CFC">
        <w:trPr>
          <w:trHeight w:val="288"/>
          <w:jc w:val="center"/>
        </w:trPr>
        <w:tc>
          <w:tcPr>
            <w:tcW w:w="2452" w:type="pct"/>
          </w:tcPr>
          <w:p w14:paraId="59D4301F" w14:textId="77777777" w:rsidR="001B6CFC" w:rsidRDefault="001B6CFC" w:rsidP="001B6CFC">
            <w:pPr>
              <w:jc w:val="both"/>
            </w:pPr>
          </w:p>
          <w:p w14:paraId="3C46EFC7" w14:textId="77777777" w:rsidR="001B6CFC" w:rsidRDefault="001B6CFC" w:rsidP="001B6CFC">
            <w:pPr>
              <w:jc w:val="both"/>
            </w:pPr>
          </w:p>
        </w:tc>
        <w:tc>
          <w:tcPr>
            <w:tcW w:w="472" w:type="pct"/>
          </w:tcPr>
          <w:p w14:paraId="086968F5" w14:textId="77777777" w:rsidR="001B6CFC" w:rsidRDefault="001B6CFC" w:rsidP="001B6CFC">
            <w:pPr>
              <w:jc w:val="both"/>
            </w:pPr>
          </w:p>
        </w:tc>
        <w:tc>
          <w:tcPr>
            <w:tcW w:w="708" w:type="pct"/>
          </w:tcPr>
          <w:p w14:paraId="4EEC334E" w14:textId="77777777" w:rsidR="001B6CFC" w:rsidRDefault="001B6CFC" w:rsidP="001B6CFC">
            <w:pPr>
              <w:jc w:val="both"/>
            </w:pPr>
          </w:p>
        </w:tc>
        <w:tc>
          <w:tcPr>
            <w:tcW w:w="660" w:type="pct"/>
          </w:tcPr>
          <w:p w14:paraId="567908EF" w14:textId="77777777" w:rsidR="001B6CFC" w:rsidRDefault="001B6CFC" w:rsidP="001B6CFC">
            <w:pPr>
              <w:jc w:val="both"/>
            </w:pPr>
          </w:p>
        </w:tc>
        <w:tc>
          <w:tcPr>
            <w:tcW w:w="708" w:type="pct"/>
          </w:tcPr>
          <w:p w14:paraId="7C588B3E" w14:textId="77777777" w:rsidR="001B6CFC" w:rsidRDefault="001B6CFC" w:rsidP="001B6CFC">
            <w:pPr>
              <w:jc w:val="both"/>
            </w:pPr>
          </w:p>
        </w:tc>
      </w:tr>
      <w:tr w:rsidR="001B6CFC" w14:paraId="4EC76DC8" w14:textId="77777777" w:rsidTr="001B6CFC">
        <w:trPr>
          <w:trHeight w:val="288"/>
          <w:jc w:val="center"/>
        </w:trPr>
        <w:tc>
          <w:tcPr>
            <w:tcW w:w="2452" w:type="pct"/>
          </w:tcPr>
          <w:p w14:paraId="7542433F" w14:textId="77777777" w:rsidR="001B6CFC" w:rsidRDefault="001B6CFC" w:rsidP="001B6CFC">
            <w:pPr>
              <w:jc w:val="both"/>
            </w:pPr>
          </w:p>
          <w:p w14:paraId="0A1AC4CC" w14:textId="77777777" w:rsidR="001B6CFC" w:rsidRDefault="001B6CFC" w:rsidP="001B6CFC">
            <w:pPr>
              <w:jc w:val="both"/>
            </w:pPr>
          </w:p>
        </w:tc>
        <w:tc>
          <w:tcPr>
            <w:tcW w:w="472" w:type="pct"/>
          </w:tcPr>
          <w:p w14:paraId="3FFC71CB" w14:textId="77777777" w:rsidR="001B6CFC" w:rsidRDefault="001B6CFC" w:rsidP="001B6CFC">
            <w:pPr>
              <w:jc w:val="both"/>
            </w:pPr>
          </w:p>
        </w:tc>
        <w:tc>
          <w:tcPr>
            <w:tcW w:w="708" w:type="pct"/>
          </w:tcPr>
          <w:p w14:paraId="52A64E9D" w14:textId="77777777" w:rsidR="001B6CFC" w:rsidRDefault="001B6CFC" w:rsidP="001B6CFC">
            <w:pPr>
              <w:jc w:val="both"/>
            </w:pPr>
          </w:p>
        </w:tc>
        <w:tc>
          <w:tcPr>
            <w:tcW w:w="660" w:type="pct"/>
          </w:tcPr>
          <w:p w14:paraId="5122BD04" w14:textId="77777777" w:rsidR="001B6CFC" w:rsidRDefault="001B6CFC" w:rsidP="001B6CFC">
            <w:pPr>
              <w:jc w:val="both"/>
            </w:pPr>
          </w:p>
        </w:tc>
        <w:tc>
          <w:tcPr>
            <w:tcW w:w="708" w:type="pct"/>
          </w:tcPr>
          <w:p w14:paraId="3CBA3671" w14:textId="77777777" w:rsidR="001B6CFC" w:rsidRDefault="001B6CFC" w:rsidP="001B6CFC">
            <w:pPr>
              <w:jc w:val="both"/>
            </w:pPr>
          </w:p>
        </w:tc>
      </w:tr>
      <w:tr w:rsidR="001B6CFC" w14:paraId="48AE1F09" w14:textId="77777777" w:rsidTr="001B6CFC">
        <w:trPr>
          <w:trHeight w:val="288"/>
          <w:jc w:val="center"/>
        </w:trPr>
        <w:tc>
          <w:tcPr>
            <w:tcW w:w="2452" w:type="pct"/>
          </w:tcPr>
          <w:p w14:paraId="53CB7E9A" w14:textId="77777777" w:rsidR="001B6CFC" w:rsidRDefault="001B6CFC" w:rsidP="001B6CFC">
            <w:pPr>
              <w:jc w:val="both"/>
            </w:pPr>
          </w:p>
          <w:p w14:paraId="40C4B7D5" w14:textId="77777777" w:rsidR="001B6CFC" w:rsidRDefault="001B6CFC" w:rsidP="001B6CFC">
            <w:pPr>
              <w:jc w:val="both"/>
            </w:pPr>
          </w:p>
        </w:tc>
        <w:tc>
          <w:tcPr>
            <w:tcW w:w="472" w:type="pct"/>
          </w:tcPr>
          <w:p w14:paraId="55CD30B5" w14:textId="77777777" w:rsidR="001B6CFC" w:rsidRDefault="001B6CFC" w:rsidP="001B6CFC">
            <w:pPr>
              <w:jc w:val="both"/>
            </w:pPr>
          </w:p>
        </w:tc>
        <w:tc>
          <w:tcPr>
            <w:tcW w:w="708" w:type="pct"/>
          </w:tcPr>
          <w:p w14:paraId="3BD270C9" w14:textId="77777777" w:rsidR="001B6CFC" w:rsidRDefault="001B6CFC" w:rsidP="001B6CFC">
            <w:pPr>
              <w:jc w:val="both"/>
            </w:pPr>
          </w:p>
        </w:tc>
        <w:tc>
          <w:tcPr>
            <w:tcW w:w="660" w:type="pct"/>
          </w:tcPr>
          <w:p w14:paraId="133DB17A" w14:textId="77777777" w:rsidR="001B6CFC" w:rsidRDefault="001B6CFC" w:rsidP="001B6CFC">
            <w:pPr>
              <w:jc w:val="both"/>
            </w:pPr>
          </w:p>
        </w:tc>
        <w:tc>
          <w:tcPr>
            <w:tcW w:w="708" w:type="pct"/>
          </w:tcPr>
          <w:p w14:paraId="40CE62B9" w14:textId="77777777" w:rsidR="001B6CFC" w:rsidRDefault="001B6CFC" w:rsidP="001B6CFC">
            <w:pPr>
              <w:jc w:val="both"/>
            </w:pPr>
          </w:p>
        </w:tc>
      </w:tr>
      <w:tr w:rsidR="001B6CFC" w14:paraId="2DB022A4" w14:textId="77777777" w:rsidTr="001B6CFC">
        <w:trPr>
          <w:trHeight w:val="288"/>
          <w:jc w:val="center"/>
        </w:trPr>
        <w:tc>
          <w:tcPr>
            <w:tcW w:w="2452" w:type="pct"/>
          </w:tcPr>
          <w:p w14:paraId="5AE96F37" w14:textId="77777777" w:rsidR="001B6CFC" w:rsidRDefault="001B6CFC" w:rsidP="001B6CFC">
            <w:pPr>
              <w:jc w:val="both"/>
            </w:pPr>
          </w:p>
          <w:p w14:paraId="485C6DBE" w14:textId="77777777" w:rsidR="001B6CFC" w:rsidRDefault="001B6CFC" w:rsidP="001B6CFC">
            <w:pPr>
              <w:jc w:val="both"/>
            </w:pPr>
          </w:p>
        </w:tc>
        <w:tc>
          <w:tcPr>
            <w:tcW w:w="472" w:type="pct"/>
          </w:tcPr>
          <w:p w14:paraId="1CEAE6EB" w14:textId="77777777" w:rsidR="001B6CFC" w:rsidRDefault="001B6CFC" w:rsidP="001B6CFC">
            <w:pPr>
              <w:jc w:val="both"/>
            </w:pPr>
          </w:p>
        </w:tc>
        <w:tc>
          <w:tcPr>
            <w:tcW w:w="708" w:type="pct"/>
          </w:tcPr>
          <w:p w14:paraId="7AA9977D" w14:textId="77777777" w:rsidR="001B6CFC" w:rsidRDefault="001B6CFC" w:rsidP="001B6CFC">
            <w:pPr>
              <w:jc w:val="both"/>
            </w:pPr>
          </w:p>
        </w:tc>
        <w:tc>
          <w:tcPr>
            <w:tcW w:w="660" w:type="pct"/>
          </w:tcPr>
          <w:p w14:paraId="5725999C" w14:textId="77777777" w:rsidR="001B6CFC" w:rsidRDefault="001B6CFC" w:rsidP="001B6CFC">
            <w:pPr>
              <w:jc w:val="both"/>
            </w:pPr>
          </w:p>
        </w:tc>
        <w:tc>
          <w:tcPr>
            <w:tcW w:w="708" w:type="pct"/>
          </w:tcPr>
          <w:p w14:paraId="5882D19C" w14:textId="77777777" w:rsidR="001B6CFC" w:rsidRDefault="001B6CFC" w:rsidP="001B6CFC">
            <w:pPr>
              <w:jc w:val="both"/>
            </w:pPr>
          </w:p>
        </w:tc>
      </w:tr>
      <w:tr w:rsidR="001B6CFC" w14:paraId="2319F027" w14:textId="77777777" w:rsidTr="001B6CFC">
        <w:trPr>
          <w:trHeight w:val="288"/>
          <w:jc w:val="center"/>
        </w:trPr>
        <w:tc>
          <w:tcPr>
            <w:tcW w:w="2452" w:type="pct"/>
          </w:tcPr>
          <w:p w14:paraId="592DC6AB" w14:textId="77777777" w:rsidR="001B6CFC" w:rsidRDefault="001B6CFC" w:rsidP="001B6CFC">
            <w:pPr>
              <w:jc w:val="both"/>
            </w:pPr>
          </w:p>
          <w:p w14:paraId="4C2B66D6" w14:textId="77777777" w:rsidR="001B6CFC" w:rsidRDefault="001B6CFC" w:rsidP="001B6CFC">
            <w:pPr>
              <w:jc w:val="both"/>
            </w:pPr>
          </w:p>
        </w:tc>
        <w:tc>
          <w:tcPr>
            <w:tcW w:w="472" w:type="pct"/>
          </w:tcPr>
          <w:p w14:paraId="3814FBFB" w14:textId="77777777" w:rsidR="001B6CFC" w:rsidRDefault="001B6CFC" w:rsidP="001B6CFC">
            <w:pPr>
              <w:jc w:val="both"/>
            </w:pPr>
          </w:p>
        </w:tc>
        <w:tc>
          <w:tcPr>
            <w:tcW w:w="708" w:type="pct"/>
          </w:tcPr>
          <w:p w14:paraId="181396AA" w14:textId="77777777" w:rsidR="001B6CFC" w:rsidRDefault="001B6CFC" w:rsidP="001B6CFC">
            <w:pPr>
              <w:jc w:val="both"/>
            </w:pPr>
          </w:p>
        </w:tc>
        <w:tc>
          <w:tcPr>
            <w:tcW w:w="660" w:type="pct"/>
          </w:tcPr>
          <w:p w14:paraId="4287C05D" w14:textId="77777777" w:rsidR="001B6CFC" w:rsidRDefault="001B6CFC" w:rsidP="001B6CFC">
            <w:pPr>
              <w:jc w:val="both"/>
            </w:pPr>
          </w:p>
        </w:tc>
        <w:tc>
          <w:tcPr>
            <w:tcW w:w="708" w:type="pct"/>
          </w:tcPr>
          <w:p w14:paraId="6CEB89FF" w14:textId="77777777" w:rsidR="001B6CFC" w:rsidRDefault="001B6CFC" w:rsidP="001B6CFC">
            <w:pPr>
              <w:jc w:val="both"/>
            </w:pPr>
          </w:p>
        </w:tc>
      </w:tr>
      <w:tr w:rsidR="001B6CFC" w14:paraId="5B1CDF65" w14:textId="77777777" w:rsidTr="001B6CFC">
        <w:trPr>
          <w:trHeight w:val="288"/>
          <w:jc w:val="center"/>
        </w:trPr>
        <w:tc>
          <w:tcPr>
            <w:tcW w:w="2452" w:type="pct"/>
          </w:tcPr>
          <w:p w14:paraId="351ECD07" w14:textId="77777777" w:rsidR="001B6CFC" w:rsidRDefault="001B6CFC" w:rsidP="001B6CFC">
            <w:pPr>
              <w:jc w:val="both"/>
            </w:pPr>
          </w:p>
          <w:p w14:paraId="79AC5C9B" w14:textId="77777777" w:rsidR="001B6CFC" w:rsidRDefault="001B6CFC" w:rsidP="001B6CFC">
            <w:pPr>
              <w:jc w:val="both"/>
            </w:pPr>
          </w:p>
        </w:tc>
        <w:tc>
          <w:tcPr>
            <w:tcW w:w="472" w:type="pct"/>
          </w:tcPr>
          <w:p w14:paraId="6469A90E" w14:textId="77777777" w:rsidR="001B6CFC" w:rsidRDefault="001B6CFC" w:rsidP="001B6CFC">
            <w:pPr>
              <w:jc w:val="both"/>
            </w:pPr>
          </w:p>
        </w:tc>
        <w:tc>
          <w:tcPr>
            <w:tcW w:w="708" w:type="pct"/>
          </w:tcPr>
          <w:p w14:paraId="44877CF1" w14:textId="77777777" w:rsidR="001B6CFC" w:rsidRDefault="001B6CFC" w:rsidP="001B6CFC">
            <w:pPr>
              <w:jc w:val="both"/>
            </w:pPr>
          </w:p>
        </w:tc>
        <w:tc>
          <w:tcPr>
            <w:tcW w:w="660" w:type="pct"/>
          </w:tcPr>
          <w:p w14:paraId="1CD0F0E3" w14:textId="77777777" w:rsidR="001B6CFC" w:rsidRDefault="001B6CFC" w:rsidP="001B6CFC">
            <w:pPr>
              <w:jc w:val="both"/>
            </w:pPr>
          </w:p>
        </w:tc>
        <w:tc>
          <w:tcPr>
            <w:tcW w:w="708" w:type="pct"/>
          </w:tcPr>
          <w:p w14:paraId="16B5E4F2" w14:textId="77777777" w:rsidR="001B6CFC" w:rsidRDefault="001B6CFC" w:rsidP="001B6CFC">
            <w:pPr>
              <w:jc w:val="both"/>
            </w:pPr>
          </w:p>
        </w:tc>
      </w:tr>
      <w:tr w:rsidR="001B6CFC" w14:paraId="356A1E94" w14:textId="77777777" w:rsidTr="001B6CFC">
        <w:trPr>
          <w:trHeight w:val="288"/>
          <w:jc w:val="center"/>
        </w:trPr>
        <w:tc>
          <w:tcPr>
            <w:tcW w:w="2452" w:type="pct"/>
          </w:tcPr>
          <w:p w14:paraId="7DB30A77" w14:textId="77777777" w:rsidR="001B6CFC" w:rsidRDefault="001B6CFC" w:rsidP="001B6CFC">
            <w:pPr>
              <w:jc w:val="both"/>
            </w:pPr>
          </w:p>
          <w:p w14:paraId="58A58332" w14:textId="77777777" w:rsidR="001B6CFC" w:rsidRDefault="001B6CFC" w:rsidP="001B6CFC">
            <w:pPr>
              <w:jc w:val="both"/>
            </w:pPr>
          </w:p>
        </w:tc>
        <w:tc>
          <w:tcPr>
            <w:tcW w:w="472" w:type="pct"/>
          </w:tcPr>
          <w:p w14:paraId="60A6FAB1" w14:textId="77777777" w:rsidR="001B6CFC" w:rsidRDefault="001B6CFC" w:rsidP="001B6CFC">
            <w:pPr>
              <w:jc w:val="both"/>
            </w:pPr>
          </w:p>
        </w:tc>
        <w:tc>
          <w:tcPr>
            <w:tcW w:w="708" w:type="pct"/>
          </w:tcPr>
          <w:p w14:paraId="00EC36DD" w14:textId="77777777" w:rsidR="001B6CFC" w:rsidRDefault="001B6CFC" w:rsidP="001B6CFC">
            <w:pPr>
              <w:jc w:val="both"/>
            </w:pPr>
          </w:p>
        </w:tc>
        <w:tc>
          <w:tcPr>
            <w:tcW w:w="660" w:type="pct"/>
          </w:tcPr>
          <w:p w14:paraId="0101789B" w14:textId="77777777" w:rsidR="001B6CFC" w:rsidRDefault="001B6CFC" w:rsidP="001B6CFC">
            <w:pPr>
              <w:jc w:val="both"/>
            </w:pPr>
          </w:p>
        </w:tc>
        <w:tc>
          <w:tcPr>
            <w:tcW w:w="708" w:type="pct"/>
          </w:tcPr>
          <w:p w14:paraId="307C8E41" w14:textId="77777777" w:rsidR="001B6CFC" w:rsidRDefault="001B6CFC" w:rsidP="001B6CFC">
            <w:pPr>
              <w:jc w:val="both"/>
            </w:pPr>
          </w:p>
        </w:tc>
      </w:tr>
      <w:tr w:rsidR="001B6CFC" w14:paraId="6455D0B8" w14:textId="77777777" w:rsidTr="001B6CFC">
        <w:trPr>
          <w:trHeight w:val="288"/>
          <w:jc w:val="center"/>
        </w:trPr>
        <w:tc>
          <w:tcPr>
            <w:tcW w:w="2452" w:type="pct"/>
          </w:tcPr>
          <w:p w14:paraId="4323DF7B" w14:textId="77777777" w:rsidR="001B6CFC" w:rsidRDefault="001B6CFC" w:rsidP="001B6CFC">
            <w:pPr>
              <w:jc w:val="both"/>
            </w:pPr>
          </w:p>
          <w:p w14:paraId="52414D65" w14:textId="77777777" w:rsidR="001B6CFC" w:rsidRDefault="001B6CFC" w:rsidP="001B6CFC">
            <w:pPr>
              <w:jc w:val="both"/>
            </w:pPr>
          </w:p>
        </w:tc>
        <w:tc>
          <w:tcPr>
            <w:tcW w:w="472" w:type="pct"/>
          </w:tcPr>
          <w:p w14:paraId="2E43021F" w14:textId="77777777" w:rsidR="001B6CFC" w:rsidRDefault="001B6CFC" w:rsidP="001B6CFC">
            <w:pPr>
              <w:jc w:val="both"/>
            </w:pPr>
          </w:p>
        </w:tc>
        <w:tc>
          <w:tcPr>
            <w:tcW w:w="708" w:type="pct"/>
          </w:tcPr>
          <w:p w14:paraId="5BB51E5A" w14:textId="77777777" w:rsidR="001B6CFC" w:rsidRDefault="001B6CFC" w:rsidP="001B6CFC">
            <w:pPr>
              <w:jc w:val="both"/>
            </w:pPr>
          </w:p>
        </w:tc>
        <w:tc>
          <w:tcPr>
            <w:tcW w:w="660" w:type="pct"/>
          </w:tcPr>
          <w:p w14:paraId="4E5A3A49" w14:textId="77777777" w:rsidR="001B6CFC" w:rsidRDefault="001B6CFC" w:rsidP="001B6CFC">
            <w:pPr>
              <w:jc w:val="both"/>
            </w:pPr>
          </w:p>
        </w:tc>
        <w:tc>
          <w:tcPr>
            <w:tcW w:w="708" w:type="pct"/>
          </w:tcPr>
          <w:p w14:paraId="767AE951" w14:textId="77777777" w:rsidR="001B6CFC" w:rsidRDefault="001B6CFC" w:rsidP="001B6CFC">
            <w:pPr>
              <w:jc w:val="both"/>
            </w:pPr>
          </w:p>
        </w:tc>
      </w:tr>
    </w:tbl>
    <w:p w14:paraId="4B350C44" w14:textId="77777777" w:rsidR="001B6CFC" w:rsidRDefault="001B6CFC" w:rsidP="001B6CFC">
      <w:pPr>
        <w:jc w:val="both"/>
      </w:pPr>
    </w:p>
    <w:p w14:paraId="4D247C59" w14:textId="398554B8" w:rsidR="001B6CFC" w:rsidRDefault="001B6CFC" w:rsidP="001B6CFC">
      <w:pPr>
        <w:jc w:val="both"/>
        <w:rPr>
          <w:b/>
          <w:bCs/>
          <w:sz w:val="28"/>
          <w:szCs w:val="28"/>
        </w:rPr>
      </w:pPr>
      <w:r>
        <w:rPr>
          <w:b/>
        </w:rPr>
        <w:br w:type="page"/>
      </w:r>
      <w:r w:rsidRPr="001B6CFC">
        <w:rPr>
          <w:b/>
          <w:sz w:val="28"/>
          <w:szCs w:val="28"/>
        </w:rPr>
        <w:lastRenderedPageBreak/>
        <w:t>Written Summary of Technical Contributions:</w:t>
      </w:r>
      <w:r>
        <w:rPr>
          <w:b/>
          <w:sz w:val="28"/>
          <w:szCs w:val="28"/>
        </w:rPr>
        <w:t xml:space="preserve"> </w:t>
      </w:r>
      <w:r w:rsidR="4CB9E535" w:rsidRPr="0019559A">
        <w:rPr>
          <w:bCs/>
          <w:color w:val="FF0000"/>
          <w:sz w:val="28"/>
          <w:szCs w:val="28"/>
        </w:rPr>
        <w:t>Tyler Carter</w:t>
      </w:r>
    </w:p>
    <w:p w14:paraId="639B4608" w14:textId="77777777" w:rsidR="0019559A" w:rsidRPr="001B6CFC" w:rsidRDefault="0019559A" w:rsidP="001B6CFC">
      <w:pPr>
        <w:jc w:val="both"/>
        <w:rPr>
          <w:b/>
          <w:sz w:val="28"/>
          <w:szCs w:val="28"/>
        </w:rPr>
      </w:pPr>
    </w:p>
    <w:p w14:paraId="6A5CC5C1" w14:textId="35D6CAFC" w:rsidR="7F625C0F" w:rsidRDefault="3A4ABDC9" w:rsidP="001E7945">
      <w:pPr>
        <w:spacing w:line="360" w:lineRule="auto"/>
        <w:ind w:firstLine="1152"/>
      </w:pPr>
      <w:r>
        <w:t xml:space="preserve">On November 22, Pat and I determined how to interface </w:t>
      </w:r>
      <w:r w:rsidR="40230995">
        <w:t>with</w:t>
      </w:r>
      <w:r>
        <w:t xml:space="preserve"> the OBD </w:t>
      </w:r>
      <w:r w:rsidR="40230995">
        <w:t>UART board. We hadn't programmed the HC9S12 yet, so we used a computer terminal</w:t>
      </w:r>
      <w:r w:rsidR="7D994A48">
        <w:t xml:space="preserve">. After several failed attempts, </w:t>
      </w:r>
      <w:r w:rsidR="29557B92">
        <w:t>the two of us</w:t>
      </w:r>
      <w:r w:rsidR="7D994A48">
        <w:t xml:space="preserve"> determined that a hex code had to be sent as two </w:t>
      </w:r>
      <w:r w:rsidR="65080658">
        <w:t xml:space="preserve">or four </w:t>
      </w:r>
      <w:r w:rsidR="7D994A48">
        <w:t xml:space="preserve">ASCII </w:t>
      </w:r>
      <w:r w:rsidR="0E49BB6C">
        <w:t xml:space="preserve">alphanumeric characters followed by a carriage return </w:t>
      </w:r>
      <w:r w:rsidR="15FECD61">
        <w:t xml:space="preserve">in order to receive a response. </w:t>
      </w:r>
      <w:r w:rsidR="5F939B54">
        <w:t xml:space="preserve">This laid the groundwork for the SCI routines written in our code. </w:t>
      </w:r>
      <w:r w:rsidR="37F1B7C9">
        <w:t>After Thanksgiving, on the 1</w:t>
      </w:r>
      <w:r w:rsidR="37F1B7C9" w:rsidRPr="37F1B7C9">
        <w:rPr>
          <w:vertAlign w:val="superscript"/>
        </w:rPr>
        <w:t>st</w:t>
      </w:r>
      <w:r w:rsidR="37F1B7C9">
        <w:t xml:space="preserve">, we as a group soldered the necessary </w:t>
      </w:r>
      <w:r w:rsidR="7D0E9221">
        <w:t xml:space="preserve">components to the main board. </w:t>
      </w:r>
      <w:r w:rsidR="1D994C96">
        <w:t xml:space="preserve">After that, on December 2, we </w:t>
      </w:r>
      <w:r w:rsidR="5E63339F">
        <w:t>wanted to perform</w:t>
      </w:r>
      <w:r w:rsidR="1D994C96">
        <w:t xml:space="preserve"> an </w:t>
      </w:r>
      <w:r w:rsidR="61462FB7">
        <w:t>integration</w:t>
      </w:r>
      <w:r w:rsidR="1D994C96">
        <w:t xml:space="preserve"> test, </w:t>
      </w:r>
      <w:r w:rsidR="5E63339F">
        <w:t>but</w:t>
      </w:r>
      <w:r w:rsidR="1D994C96">
        <w:t xml:space="preserve"> we had to put </w:t>
      </w:r>
      <w:r w:rsidR="5E63339F">
        <w:t xml:space="preserve">it </w:t>
      </w:r>
      <w:r w:rsidR="1D994C96">
        <w:t xml:space="preserve">off because we didn't </w:t>
      </w:r>
      <w:r w:rsidR="5E63339F">
        <w:t xml:space="preserve">have a voltage </w:t>
      </w:r>
      <w:r w:rsidR="715225BC">
        <w:t xml:space="preserve">regulator. Instead, </w:t>
      </w:r>
      <w:r w:rsidR="7EBE0D47">
        <w:t>I</w:t>
      </w:r>
      <w:r w:rsidR="715225BC">
        <w:t xml:space="preserve"> spent time testing the LIDAR software. </w:t>
      </w:r>
      <w:r w:rsidR="716EC8DB">
        <w:t xml:space="preserve">The following day, we got a voltage regulator from RadoShack, which </w:t>
      </w:r>
      <w:r w:rsidR="77DC395F">
        <w:t>I</w:t>
      </w:r>
      <w:r w:rsidR="09401B21">
        <w:t xml:space="preserve"> eventually got to work. It was more difficult than it should have been because we ended up with a variable voltage regulator </w:t>
      </w:r>
      <w:r w:rsidR="767B09EF">
        <w:t xml:space="preserve">rather than a standard five volt one. </w:t>
      </w:r>
      <w:r w:rsidR="77DC395F">
        <w:t>I</w:t>
      </w:r>
      <w:r w:rsidR="767B09EF">
        <w:t xml:space="preserve"> also </w:t>
      </w:r>
      <w:r w:rsidR="77DC395F">
        <w:t xml:space="preserve">designed the </w:t>
      </w:r>
      <w:r w:rsidR="767B09EF">
        <w:t xml:space="preserve">3-D printed </w:t>
      </w:r>
      <w:r w:rsidR="3D15AA49">
        <w:t>main enclosure</w:t>
      </w:r>
      <w:r w:rsidR="3088B46D">
        <w:t>, though we didn't make the lid yet.</w:t>
      </w:r>
      <w:r w:rsidR="06886C4E">
        <w:t xml:space="preserve"> </w:t>
      </w:r>
      <w:r w:rsidR="67A688B1">
        <w:t xml:space="preserve">On Sunday, I programmed the LEDs to indicate whether to speed up or slow down. </w:t>
      </w:r>
      <w:r w:rsidR="26B5FF78">
        <w:t xml:space="preserve">Since I used the PWM outputs, they have variable brightness depending on relative velocity. </w:t>
      </w:r>
      <w:r w:rsidR="2DC42C74">
        <w:t xml:space="preserve">We finally got to test out our entire setup, which </w:t>
      </w:r>
      <w:r w:rsidR="00564C4C">
        <w:t>worked</w:t>
      </w:r>
      <w:r w:rsidR="2DC42C74">
        <w:t xml:space="preserve">, though I suspected that the </w:t>
      </w:r>
      <w:r w:rsidR="2CA9604C">
        <w:t xml:space="preserve">LIDAR was not quite working, as it only seemed to work within two meters. </w:t>
      </w:r>
      <w:r w:rsidR="79B1D5D0">
        <w:t xml:space="preserve">On Monday, we determined that the LIDAR driver was, in fact, non-functional, and so </w:t>
      </w:r>
      <w:r w:rsidR="41282E9D">
        <w:t>I</w:t>
      </w:r>
      <w:r w:rsidR="79B1D5D0">
        <w:t xml:space="preserve"> went back to the </w:t>
      </w:r>
      <w:r w:rsidR="41282E9D">
        <w:t xml:space="preserve">documentation and determined that we had initially misinterpreted the LIDAR PWM output. </w:t>
      </w:r>
      <w:r w:rsidR="121303C6">
        <w:t xml:space="preserve">Rather than giving a recurring wave with a set duty cycle, </w:t>
      </w:r>
      <w:r w:rsidR="2C91D201">
        <w:t xml:space="preserve">the LIDAR </w:t>
      </w:r>
      <w:r w:rsidR="46654204">
        <w:t>only really gave one period</w:t>
      </w:r>
      <w:r w:rsidR="3143CEAD">
        <w:t xml:space="preserve">, which varied </w:t>
      </w:r>
      <w:r w:rsidR="3AECF7AD">
        <w:t xml:space="preserve">based on how long the signal was high. As such, we reprogrammed the LIDAR to wait </w:t>
      </w:r>
      <w:r w:rsidR="7B2CA774">
        <w:t>until</w:t>
      </w:r>
      <w:r w:rsidR="3AECF7AD">
        <w:t xml:space="preserve"> the signal was high, count how many </w:t>
      </w:r>
      <w:r w:rsidR="7B2CA774">
        <w:t xml:space="preserve">microseconds it was high for, and then convert that to distance. </w:t>
      </w:r>
      <w:r w:rsidR="61AF3761">
        <w:t>On December 6, in anticipation of the SPARK challenge</w:t>
      </w:r>
      <w:r w:rsidR="5F34A822">
        <w:t xml:space="preserve">, we decided that we should make our project more visually appealing. </w:t>
      </w:r>
      <w:r w:rsidR="34F47B8A">
        <w:t xml:space="preserve">We got a sheath for the cables connecting the LIDAR to the main board, and I designed </w:t>
      </w:r>
      <w:r w:rsidR="188AB41D">
        <w:t xml:space="preserve">a prototype cover for our </w:t>
      </w:r>
      <w:r w:rsidR="62111875">
        <w:t xml:space="preserve">main enclosure out of paper. The next day, we created the lid in CAD and printed it. </w:t>
      </w:r>
      <w:r w:rsidR="23A76446">
        <w:t>Finally, on Thursday the 8</w:t>
      </w:r>
      <w:r w:rsidR="23A76446" w:rsidRPr="23A76446">
        <w:rPr>
          <w:vertAlign w:val="superscript"/>
        </w:rPr>
        <w:t>th</w:t>
      </w:r>
      <w:r w:rsidR="23A76446">
        <w:t>, I worked on documentation for far longer than any sane human being would want to.</w:t>
      </w:r>
    </w:p>
    <w:p w14:paraId="327FD03E" w14:textId="55D7F525" w:rsidR="00ED1EFD" w:rsidRPr="00C02C31" w:rsidRDefault="00E300AC" w:rsidP="005B5288">
      <w:r>
        <w:br w:type="page"/>
      </w:r>
    </w:p>
    <w:p w14:paraId="6C64ACDE" w14:textId="77777777" w:rsidR="00ED1EFD" w:rsidRDefault="00ED1EFD" w:rsidP="00ED1EFD">
      <w:pPr>
        <w:jc w:val="center"/>
        <w:rPr>
          <w:b/>
          <w:sz w:val="56"/>
          <w:szCs w:val="56"/>
        </w:rPr>
      </w:pPr>
    </w:p>
    <w:p w14:paraId="6D48B263" w14:textId="77777777" w:rsidR="00ED1EFD" w:rsidRDefault="00ED1EFD" w:rsidP="00ED1EFD">
      <w:pPr>
        <w:jc w:val="center"/>
        <w:rPr>
          <w:b/>
          <w:sz w:val="56"/>
          <w:szCs w:val="56"/>
        </w:rPr>
      </w:pPr>
    </w:p>
    <w:p w14:paraId="18F075FB" w14:textId="77777777" w:rsidR="00ED1EFD" w:rsidRDefault="00ED1EFD" w:rsidP="00ED1EFD">
      <w:pPr>
        <w:jc w:val="center"/>
        <w:rPr>
          <w:b/>
          <w:sz w:val="56"/>
          <w:szCs w:val="56"/>
        </w:rPr>
      </w:pPr>
    </w:p>
    <w:p w14:paraId="5BEAD4F4" w14:textId="77777777" w:rsidR="00ED1EFD" w:rsidRDefault="00ED1EFD" w:rsidP="00ED1EFD">
      <w:pPr>
        <w:jc w:val="center"/>
        <w:rPr>
          <w:b/>
          <w:sz w:val="56"/>
          <w:szCs w:val="56"/>
        </w:rPr>
      </w:pPr>
    </w:p>
    <w:p w14:paraId="5AF88C60" w14:textId="77777777" w:rsidR="00ED1EFD" w:rsidRDefault="00ED1EFD" w:rsidP="00ED1EFD">
      <w:pPr>
        <w:jc w:val="center"/>
        <w:rPr>
          <w:b/>
          <w:sz w:val="56"/>
          <w:szCs w:val="56"/>
        </w:rPr>
      </w:pPr>
    </w:p>
    <w:p w14:paraId="0C2E22C2" w14:textId="77777777" w:rsidR="00ED1EFD" w:rsidRDefault="00ED1EFD" w:rsidP="00ED1EFD">
      <w:pPr>
        <w:jc w:val="center"/>
        <w:rPr>
          <w:b/>
          <w:sz w:val="56"/>
          <w:szCs w:val="56"/>
        </w:rPr>
      </w:pPr>
      <w:r w:rsidRPr="003F3BB9">
        <w:rPr>
          <w:b/>
          <w:sz w:val="56"/>
          <w:szCs w:val="56"/>
        </w:rPr>
        <w:t xml:space="preserve">Appendix </w:t>
      </w:r>
      <w:r>
        <w:rPr>
          <w:b/>
          <w:sz w:val="56"/>
          <w:szCs w:val="56"/>
        </w:rPr>
        <w:t>B</w:t>
      </w:r>
      <w:r w:rsidRPr="003F3BB9">
        <w:rPr>
          <w:b/>
          <w:sz w:val="56"/>
          <w:szCs w:val="56"/>
        </w:rPr>
        <w:t xml:space="preserve">: </w:t>
      </w:r>
    </w:p>
    <w:p w14:paraId="60F824D2" w14:textId="77777777" w:rsidR="00ED1EFD" w:rsidRDefault="00ED1EFD" w:rsidP="00ED1EFD">
      <w:pPr>
        <w:jc w:val="center"/>
        <w:rPr>
          <w:b/>
          <w:sz w:val="56"/>
          <w:szCs w:val="56"/>
        </w:rPr>
      </w:pPr>
    </w:p>
    <w:p w14:paraId="2AA97CE8" w14:textId="77777777" w:rsidR="00844FD9" w:rsidRDefault="00ED1EFD" w:rsidP="00ED1EFD">
      <w:pPr>
        <w:jc w:val="center"/>
        <w:rPr>
          <w:b/>
          <w:sz w:val="56"/>
          <w:szCs w:val="56"/>
        </w:rPr>
      </w:pPr>
      <w:r>
        <w:rPr>
          <w:b/>
          <w:sz w:val="56"/>
          <w:szCs w:val="56"/>
        </w:rPr>
        <w:t>Interface Schematic</w:t>
      </w:r>
    </w:p>
    <w:p w14:paraId="4329AA58" w14:textId="77777777" w:rsidR="00844FD9" w:rsidRDefault="00844FD9" w:rsidP="00ED1EFD">
      <w:pPr>
        <w:jc w:val="center"/>
        <w:rPr>
          <w:b/>
          <w:sz w:val="56"/>
          <w:szCs w:val="56"/>
        </w:rPr>
      </w:pPr>
      <w:r>
        <w:rPr>
          <w:b/>
          <w:sz w:val="56"/>
          <w:szCs w:val="56"/>
        </w:rPr>
        <w:t xml:space="preserve">and </w:t>
      </w:r>
    </w:p>
    <w:p w14:paraId="3078D88C" w14:textId="77777777" w:rsidR="00ED1EFD" w:rsidRDefault="00844FD9" w:rsidP="00ED1EFD">
      <w:pPr>
        <w:jc w:val="center"/>
      </w:pPr>
      <w:r>
        <w:rPr>
          <w:b/>
          <w:sz w:val="56"/>
          <w:szCs w:val="56"/>
        </w:rPr>
        <w:t>PCB Layout Design</w:t>
      </w:r>
      <w:r w:rsidR="00ED1EFD">
        <w:t xml:space="preserve"> </w:t>
      </w:r>
    </w:p>
    <w:p w14:paraId="27183FE3" w14:textId="54F64F1F" w:rsidR="00E300AC" w:rsidRDefault="00ED1EFD" w:rsidP="00ED1EFD">
      <w:pPr>
        <w:jc w:val="center"/>
        <w:rPr>
          <w:b/>
          <w:sz w:val="28"/>
          <w:szCs w:val="28"/>
        </w:rPr>
      </w:pPr>
      <w:r>
        <w:br w:type="page"/>
      </w:r>
    </w:p>
    <w:p w14:paraId="4D183F21" w14:textId="4254CE88" w:rsidR="0031160D" w:rsidRDefault="00027DFD" w:rsidP="009442A4">
      <w:pPr>
        <w:rPr>
          <w:color w:val="000000" w:themeColor="text1"/>
          <w:sz w:val="28"/>
          <w:szCs w:val="28"/>
        </w:rPr>
      </w:pPr>
      <w:r w:rsidRPr="170745ED">
        <w:rPr>
          <w:color w:val="000000" w:themeColor="text1"/>
          <w:sz w:val="28"/>
          <w:szCs w:val="28"/>
        </w:rPr>
        <w:lastRenderedPageBreak/>
        <w:t>Eagle files produced by Patrick May. Documentation produced by William Pierce</w:t>
      </w:r>
      <w:r w:rsidR="00C13EC9">
        <w:rPr>
          <w:color w:val="000000" w:themeColor="text1"/>
          <w:sz w:val="28"/>
          <w:szCs w:val="28"/>
        </w:rPr>
        <w:t>. Full Eagle files may be found on the Git repository</w:t>
      </w:r>
      <w:r w:rsidR="004824A1">
        <w:rPr>
          <w:color w:val="000000" w:themeColor="text1"/>
          <w:sz w:val="28"/>
          <w:szCs w:val="28"/>
        </w:rPr>
        <w:t>.</w:t>
      </w:r>
    </w:p>
    <w:p w14:paraId="13048B6D" w14:textId="695160C6" w:rsidR="00C32970" w:rsidRDefault="0031160D" w:rsidP="009442A4">
      <w:pPr>
        <w:rPr>
          <w:i/>
          <w:color w:val="FF0000"/>
        </w:rPr>
      </w:pPr>
      <w:r w:rsidRPr="00AF57CA">
        <w:rPr>
          <w:b/>
          <w:color w:val="000000" w:themeColor="text1"/>
          <w:sz w:val="28"/>
          <w:szCs w:val="28"/>
        </w:rPr>
        <w:t>Schematic</w:t>
      </w:r>
      <w:r>
        <w:rPr>
          <w:color w:val="000000" w:themeColor="text1"/>
          <w:sz w:val="28"/>
          <w:szCs w:val="28"/>
        </w:rPr>
        <w:br/>
      </w:r>
      <w:r w:rsidR="00200ECB">
        <w:rPr>
          <w:i/>
          <w:color w:val="FF0000"/>
        </w:rPr>
        <w:pict w14:anchorId="5E868AB6">
          <v:shape id="_x0000_i1026" type="#_x0000_t75" style="width:467.85pt;height:490.95pt">
            <v:imagedata r:id="rId18" o:title="schematic"/>
          </v:shape>
        </w:pict>
      </w:r>
    </w:p>
    <w:p w14:paraId="43D41F0C" w14:textId="77777777" w:rsidR="00C32970" w:rsidRDefault="00C32970">
      <w:pPr>
        <w:rPr>
          <w:i/>
          <w:color w:val="FF0000"/>
        </w:rPr>
      </w:pPr>
      <w:r>
        <w:rPr>
          <w:i/>
          <w:color w:val="FF0000"/>
        </w:rPr>
        <w:br w:type="page"/>
      </w:r>
    </w:p>
    <w:p w14:paraId="7BCB67E1" w14:textId="77777777" w:rsidR="0031160D" w:rsidRDefault="0031160D" w:rsidP="009442A4">
      <w:pPr>
        <w:rPr>
          <w:i/>
        </w:rPr>
      </w:pPr>
    </w:p>
    <w:p w14:paraId="218A06B3" w14:textId="138BF890" w:rsidR="0031160D" w:rsidRPr="00AF57CA" w:rsidRDefault="0031160D" w:rsidP="009442A4">
      <w:pPr>
        <w:rPr>
          <w:b/>
          <w:i/>
        </w:rPr>
      </w:pPr>
      <w:r w:rsidRPr="00AF57CA">
        <w:rPr>
          <w:b/>
        </w:rPr>
        <w:t>PCB Layout</w:t>
      </w:r>
    </w:p>
    <w:p w14:paraId="01A69B51" w14:textId="383D44ED" w:rsidR="00ED1EFD" w:rsidRDefault="00C32970" w:rsidP="009442A4">
      <w:pPr>
        <w:rPr>
          <w:b/>
          <w:sz w:val="56"/>
          <w:szCs w:val="56"/>
        </w:rPr>
      </w:pPr>
      <w:r>
        <w:rPr>
          <w:i/>
          <w:noProof/>
          <w:color w:val="FF0000"/>
        </w:rPr>
        <w:drawing>
          <wp:inline distT="0" distB="0" distL="0" distR="0" wp14:anchorId="6D17DF9C" wp14:editId="44FBE5C2">
            <wp:extent cx="5937885" cy="6436360"/>
            <wp:effectExtent l="0" t="0" r="5715" b="2540"/>
            <wp:docPr id="6" name="Picture 6" desc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ar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6436360"/>
                    </a:xfrm>
                    <a:prstGeom prst="rect">
                      <a:avLst/>
                    </a:prstGeom>
                    <a:noFill/>
                    <a:ln>
                      <a:noFill/>
                    </a:ln>
                  </pic:spPr>
                </pic:pic>
              </a:graphicData>
            </a:graphic>
          </wp:inline>
        </w:drawing>
      </w:r>
      <w:r w:rsidR="00ED1EFD">
        <w:rPr>
          <w:i/>
          <w:color w:val="FF0000"/>
        </w:rPr>
        <w:br w:type="page"/>
      </w:r>
    </w:p>
    <w:p w14:paraId="6FA1333C" w14:textId="77777777" w:rsidR="00ED1EFD" w:rsidRDefault="00ED1EFD" w:rsidP="00ED1EFD">
      <w:pPr>
        <w:jc w:val="center"/>
        <w:rPr>
          <w:b/>
          <w:sz w:val="56"/>
          <w:szCs w:val="56"/>
        </w:rPr>
      </w:pPr>
    </w:p>
    <w:p w14:paraId="16378993" w14:textId="77777777" w:rsidR="00ED1EFD" w:rsidRDefault="00ED1EFD" w:rsidP="00ED1EFD">
      <w:pPr>
        <w:jc w:val="center"/>
        <w:rPr>
          <w:b/>
          <w:sz w:val="56"/>
          <w:szCs w:val="56"/>
        </w:rPr>
      </w:pPr>
    </w:p>
    <w:p w14:paraId="6BA58652" w14:textId="77777777" w:rsidR="00ED1EFD" w:rsidRDefault="00ED1EFD" w:rsidP="00ED1EFD">
      <w:pPr>
        <w:jc w:val="center"/>
        <w:rPr>
          <w:b/>
          <w:sz w:val="56"/>
          <w:szCs w:val="56"/>
        </w:rPr>
      </w:pPr>
    </w:p>
    <w:p w14:paraId="481EE14A" w14:textId="77777777" w:rsidR="00ED1EFD" w:rsidRDefault="00ED1EFD" w:rsidP="00ED1EFD">
      <w:pPr>
        <w:jc w:val="center"/>
        <w:rPr>
          <w:b/>
          <w:sz w:val="56"/>
          <w:szCs w:val="56"/>
        </w:rPr>
      </w:pPr>
    </w:p>
    <w:p w14:paraId="63B5A421" w14:textId="77777777" w:rsidR="00ED1EFD" w:rsidRDefault="00ED1EFD" w:rsidP="00ED1EFD">
      <w:pPr>
        <w:jc w:val="center"/>
        <w:rPr>
          <w:b/>
          <w:sz w:val="56"/>
          <w:szCs w:val="56"/>
        </w:rPr>
      </w:pPr>
    </w:p>
    <w:p w14:paraId="4A66746F" w14:textId="77777777" w:rsidR="00ED1EFD" w:rsidRDefault="00ED1EFD" w:rsidP="00ED1EFD">
      <w:pPr>
        <w:jc w:val="center"/>
        <w:rPr>
          <w:b/>
          <w:sz w:val="56"/>
          <w:szCs w:val="56"/>
        </w:rPr>
      </w:pPr>
      <w:r w:rsidRPr="003F3BB9">
        <w:rPr>
          <w:b/>
          <w:sz w:val="56"/>
          <w:szCs w:val="56"/>
        </w:rPr>
        <w:t xml:space="preserve">Appendix </w:t>
      </w:r>
      <w:r>
        <w:rPr>
          <w:b/>
          <w:sz w:val="56"/>
          <w:szCs w:val="56"/>
        </w:rPr>
        <w:t>C</w:t>
      </w:r>
      <w:r w:rsidRPr="003F3BB9">
        <w:rPr>
          <w:b/>
          <w:sz w:val="56"/>
          <w:szCs w:val="56"/>
        </w:rPr>
        <w:t>:</w:t>
      </w:r>
    </w:p>
    <w:p w14:paraId="578D961F" w14:textId="77777777" w:rsidR="00ED1EFD" w:rsidRDefault="00ED1EFD" w:rsidP="00ED1EFD">
      <w:pPr>
        <w:jc w:val="center"/>
        <w:rPr>
          <w:b/>
          <w:sz w:val="56"/>
          <w:szCs w:val="56"/>
        </w:rPr>
      </w:pPr>
    </w:p>
    <w:p w14:paraId="6DC50E42" w14:textId="77777777" w:rsidR="00E300AC" w:rsidRDefault="00B9102B" w:rsidP="00ED1EFD">
      <w:pPr>
        <w:jc w:val="center"/>
        <w:rPr>
          <w:i/>
          <w:color w:val="FF0000"/>
        </w:rPr>
      </w:pPr>
      <w:r>
        <w:rPr>
          <w:b/>
          <w:sz w:val="56"/>
          <w:szCs w:val="56"/>
        </w:rPr>
        <w:t>Software Flowcharts</w:t>
      </w:r>
    </w:p>
    <w:p w14:paraId="3BC0E281" w14:textId="77777777" w:rsidR="00E300AC" w:rsidRDefault="00E300AC" w:rsidP="00E300AC">
      <w:pPr>
        <w:rPr>
          <w:i/>
          <w:color w:val="FF0000"/>
        </w:rPr>
      </w:pPr>
    </w:p>
    <w:p w14:paraId="71BE3152" w14:textId="77777777" w:rsidR="00E300AC" w:rsidRDefault="00E300AC" w:rsidP="00E300AC">
      <w:pPr>
        <w:rPr>
          <w:i/>
          <w:color w:val="FF0000"/>
        </w:rPr>
      </w:pPr>
    </w:p>
    <w:p w14:paraId="28771B6A" w14:textId="7803A73B" w:rsidR="00E300AC" w:rsidRDefault="00E300AC" w:rsidP="00E300AC">
      <w:pPr>
        <w:rPr>
          <w:i/>
          <w:color w:val="FF0000"/>
        </w:rPr>
      </w:pPr>
    </w:p>
    <w:p w14:paraId="31461662" w14:textId="6417D47F" w:rsidR="00E300AC" w:rsidRDefault="00E300AC" w:rsidP="00996BB2">
      <w:pPr>
        <w:rPr>
          <w:sz w:val="36"/>
          <w:szCs w:val="36"/>
        </w:rPr>
      </w:pPr>
      <w:r>
        <w:rPr>
          <w:b/>
          <w:sz w:val="28"/>
          <w:szCs w:val="28"/>
        </w:rPr>
        <w:br w:type="page"/>
      </w:r>
      <w:r w:rsidR="00996BB2" w:rsidRPr="10FF7781">
        <w:rPr>
          <w:sz w:val="36"/>
          <w:szCs w:val="36"/>
        </w:rPr>
        <w:lastRenderedPageBreak/>
        <w:t>Software flowchart produced by William Pierce</w:t>
      </w:r>
    </w:p>
    <w:p w14:paraId="60F96B66" w14:textId="740EC09D" w:rsidR="000B4B8F" w:rsidRDefault="00200ECB" w:rsidP="000576E1">
      <w:pPr>
        <w:rPr>
          <w:b/>
          <w:sz w:val="56"/>
          <w:szCs w:val="56"/>
        </w:rPr>
      </w:pPr>
      <w:r>
        <w:rPr>
          <w:b/>
          <w:sz w:val="56"/>
          <w:szCs w:val="56"/>
        </w:rPr>
        <w:pict w14:anchorId="79573E60">
          <v:shape id="_x0000_i1027" type="#_x0000_t75" style="width:467.8pt;height:638.5pt">
            <v:imagedata r:id="rId20" o:title="ECE362 (1)"/>
          </v:shape>
        </w:pict>
      </w:r>
      <w:r w:rsidR="000B4B8F">
        <w:rPr>
          <w:b/>
          <w:sz w:val="56"/>
          <w:szCs w:val="56"/>
        </w:rPr>
        <w:br w:type="page"/>
      </w:r>
    </w:p>
    <w:p w14:paraId="5B9A06C3" w14:textId="7803A73B" w:rsidR="000B4B8F" w:rsidRDefault="000B4B8F" w:rsidP="000B4B8F">
      <w:pPr>
        <w:jc w:val="center"/>
        <w:rPr>
          <w:b/>
          <w:sz w:val="56"/>
          <w:szCs w:val="56"/>
        </w:rPr>
      </w:pPr>
    </w:p>
    <w:p w14:paraId="3F025775" w14:textId="7803A73B" w:rsidR="000B4B8F" w:rsidRDefault="000B4B8F" w:rsidP="000B4B8F">
      <w:pPr>
        <w:jc w:val="center"/>
        <w:rPr>
          <w:b/>
          <w:sz w:val="56"/>
          <w:szCs w:val="56"/>
        </w:rPr>
      </w:pPr>
    </w:p>
    <w:p w14:paraId="57E1FD91" w14:textId="7803A73B" w:rsidR="000B4B8F" w:rsidRDefault="000B4B8F" w:rsidP="000B4B8F">
      <w:pPr>
        <w:jc w:val="center"/>
        <w:rPr>
          <w:b/>
          <w:sz w:val="56"/>
          <w:szCs w:val="56"/>
        </w:rPr>
      </w:pPr>
    </w:p>
    <w:p w14:paraId="13C98A41" w14:textId="7803A73B" w:rsidR="000B4B8F" w:rsidRDefault="000B4B8F" w:rsidP="000B4B8F">
      <w:pPr>
        <w:jc w:val="center"/>
        <w:rPr>
          <w:b/>
          <w:sz w:val="56"/>
          <w:szCs w:val="56"/>
        </w:rPr>
      </w:pPr>
    </w:p>
    <w:p w14:paraId="35C9ACA4" w14:textId="7803A73B" w:rsidR="000B4B8F" w:rsidRDefault="000B4B8F" w:rsidP="000B4B8F">
      <w:pPr>
        <w:jc w:val="center"/>
        <w:rPr>
          <w:b/>
          <w:sz w:val="56"/>
          <w:szCs w:val="56"/>
        </w:rPr>
      </w:pPr>
    </w:p>
    <w:p w14:paraId="14F0DEEE" w14:textId="7803A73B" w:rsidR="000B4B8F" w:rsidRDefault="000B4B8F" w:rsidP="000B4B8F">
      <w:pPr>
        <w:jc w:val="center"/>
        <w:rPr>
          <w:b/>
          <w:sz w:val="56"/>
          <w:szCs w:val="56"/>
        </w:rPr>
      </w:pPr>
    </w:p>
    <w:p w14:paraId="77A511A5" w14:textId="7803A73B" w:rsidR="000B4B8F" w:rsidRDefault="000B4B8F" w:rsidP="000B4B8F">
      <w:pPr>
        <w:jc w:val="center"/>
        <w:rPr>
          <w:b/>
          <w:sz w:val="56"/>
          <w:szCs w:val="56"/>
        </w:rPr>
      </w:pPr>
      <w:r w:rsidRPr="003F3BB9">
        <w:rPr>
          <w:b/>
          <w:sz w:val="56"/>
          <w:szCs w:val="56"/>
        </w:rPr>
        <w:t xml:space="preserve">Appendix </w:t>
      </w:r>
      <w:r>
        <w:rPr>
          <w:b/>
          <w:sz w:val="56"/>
          <w:szCs w:val="56"/>
        </w:rPr>
        <w:t>D</w:t>
      </w:r>
      <w:r w:rsidRPr="003F3BB9">
        <w:rPr>
          <w:b/>
          <w:sz w:val="56"/>
          <w:szCs w:val="56"/>
        </w:rPr>
        <w:t>:</w:t>
      </w:r>
    </w:p>
    <w:p w14:paraId="12A2E832" w14:textId="7803A73B" w:rsidR="000B4B8F" w:rsidRDefault="000B4B8F" w:rsidP="000B4B8F">
      <w:pPr>
        <w:jc w:val="center"/>
        <w:rPr>
          <w:b/>
          <w:sz w:val="56"/>
          <w:szCs w:val="56"/>
        </w:rPr>
      </w:pPr>
    </w:p>
    <w:p w14:paraId="0EB28662" w14:textId="7803A73B" w:rsidR="000B4B8F" w:rsidRDefault="00B9102B" w:rsidP="000B4B8F">
      <w:pPr>
        <w:jc w:val="center"/>
        <w:rPr>
          <w:b/>
          <w:sz w:val="56"/>
          <w:szCs w:val="56"/>
        </w:rPr>
      </w:pPr>
      <w:r>
        <w:rPr>
          <w:b/>
          <w:sz w:val="56"/>
          <w:szCs w:val="56"/>
        </w:rPr>
        <w:t>Packaging Design</w:t>
      </w:r>
      <w:r w:rsidR="000B4B8F">
        <w:rPr>
          <w:b/>
          <w:sz w:val="56"/>
          <w:szCs w:val="56"/>
        </w:rPr>
        <w:t xml:space="preserve"> </w:t>
      </w:r>
    </w:p>
    <w:p w14:paraId="71DA0443" w14:textId="7803A73B" w:rsidR="00280240" w:rsidRDefault="00280240" w:rsidP="000B4B8F">
      <w:pPr>
        <w:jc w:val="center"/>
        <w:rPr>
          <w:b/>
          <w:sz w:val="56"/>
          <w:szCs w:val="56"/>
        </w:rPr>
      </w:pPr>
    </w:p>
    <w:p w14:paraId="53E2740D" w14:textId="7803A73B" w:rsidR="000B4B8F" w:rsidRDefault="000B4B8F" w:rsidP="000B4B8F">
      <w:pPr>
        <w:rPr>
          <w:i/>
          <w:color w:val="FF0000"/>
        </w:rPr>
      </w:pPr>
    </w:p>
    <w:p w14:paraId="318AFE5A" w14:textId="7803A73B" w:rsidR="000B4B8F" w:rsidRDefault="000B4B8F" w:rsidP="000B4B8F">
      <w:pPr>
        <w:rPr>
          <w:i/>
          <w:color w:val="FF0000"/>
        </w:rPr>
      </w:pPr>
    </w:p>
    <w:p w14:paraId="3C4C7E30" w14:textId="1A84B05B" w:rsidR="000B4B8F" w:rsidRDefault="000B4B8F" w:rsidP="000B4B8F">
      <w:pPr>
        <w:rPr>
          <w:i/>
          <w:color w:val="FF0000"/>
        </w:rPr>
      </w:pPr>
    </w:p>
    <w:p w14:paraId="17277029" w14:textId="4665B446" w:rsidR="00B9102B" w:rsidRDefault="000B4B8F" w:rsidP="00CC5FC6">
      <w:pPr>
        <w:rPr>
          <w:i/>
          <w:color w:val="FF0000"/>
        </w:rPr>
      </w:pPr>
      <w:r>
        <w:rPr>
          <w:b/>
          <w:sz w:val="28"/>
          <w:szCs w:val="28"/>
        </w:rPr>
        <w:br w:type="page"/>
      </w:r>
    </w:p>
    <w:p w14:paraId="1793A2BB" w14:textId="0645F402" w:rsidR="00FD3571" w:rsidRDefault="00FD3571" w:rsidP="00280240">
      <w:pPr>
        <w:rPr>
          <w:i/>
          <w:color w:val="FF0000"/>
        </w:rPr>
      </w:pPr>
    </w:p>
    <w:p w14:paraId="099CCFED" w14:textId="6C2E9FE6" w:rsidR="00AD6A3A" w:rsidRDefault="00AD6A3A" w:rsidP="00280240">
      <w:pPr>
        <w:rPr>
          <w:b/>
          <w:color w:val="000000" w:themeColor="text1"/>
          <w:sz w:val="32"/>
          <w:szCs w:val="32"/>
        </w:rPr>
      </w:pPr>
      <w:r w:rsidRPr="57C54974">
        <w:rPr>
          <w:b/>
          <w:color w:val="000000" w:themeColor="text1"/>
          <w:sz w:val="32"/>
          <w:szCs w:val="32"/>
        </w:rPr>
        <w:t>Main enclosure</w:t>
      </w:r>
    </w:p>
    <w:p w14:paraId="1B575F6F" w14:textId="699264B5" w:rsidR="00C01976" w:rsidRDefault="00C01976" w:rsidP="00280240">
      <w:pPr>
        <w:rPr>
          <w:color w:val="000000" w:themeColor="text1"/>
          <w:sz w:val="32"/>
          <w:szCs w:val="32"/>
        </w:rPr>
      </w:pPr>
      <w:r w:rsidRPr="57C54974">
        <w:rPr>
          <w:color w:val="000000" w:themeColor="text1"/>
          <w:sz w:val="32"/>
          <w:szCs w:val="32"/>
        </w:rPr>
        <w:t xml:space="preserve">Enclosure produced by </w:t>
      </w:r>
      <w:r w:rsidR="003A213F">
        <w:rPr>
          <w:color w:val="000000" w:themeColor="text1"/>
          <w:sz w:val="32"/>
          <w:szCs w:val="32"/>
        </w:rPr>
        <w:t xml:space="preserve">Pat, measured by </w:t>
      </w:r>
      <w:r w:rsidRPr="57C54974">
        <w:rPr>
          <w:color w:val="000000" w:themeColor="text1"/>
          <w:sz w:val="32"/>
          <w:szCs w:val="32"/>
        </w:rPr>
        <w:t>Tyler</w:t>
      </w:r>
    </w:p>
    <w:p w14:paraId="5CDB33A0" w14:textId="699264B5" w:rsidR="000B27EE" w:rsidRDefault="000B27EE" w:rsidP="00280240">
      <w:pPr>
        <w:rPr>
          <w:color w:val="000000" w:themeColor="text1"/>
          <w:sz w:val="32"/>
          <w:szCs w:val="32"/>
        </w:rPr>
      </w:pPr>
      <w:r>
        <w:rPr>
          <w:color w:val="000000" w:themeColor="text1"/>
          <w:sz w:val="32"/>
          <w:szCs w:val="32"/>
        </w:rPr>
        <w:t>Documentation produced by Will</w:t>
      </w:r>
    </w:p>
    <w:p w14:paraId="4573F16C" w14:textId="699264B5" w:rsidR="00C01976" w:rsidRPr="0052438F" w:rsidRDefault="00C01976" w:rsidP="00280240">
      <w:pPr>
        <w:rPr>
          <w:b/>
          <w:color w:val="000000" w:themeColor="text1"/>
          <w:sz w:val="32"/>
          <w:szCs w:val="32"/>
        </w:rPr>
      </w:pPr>
      <w:r w:rsidRPr="0052438F">
        <w:rPr>
          <w:b/>
          <w:color w:val="000000" w:themeColor="text1"/>
          <w:sz w:val="32"/>
          <w:szCs w:val="32"/>
        </w:rPr>
        <w:t>Main box</w:t>
      </w:r>
    </w:p>
    <w:p w14:paraId="663AB9C9" w14:textId="736386F5" w:rsidR="00FD3571" w:rsidRDefault="003A213F" w:rsidP="00280240">
      <w:pPr>
        <w:rPr>
          <w:i/>
          <w:color w:val="FF0000"/>
        </w:rPr>
      </w:pPr>
      <w:r>
        <w:rPr>
          <w:noProof/>
        </w:rPr>
        <w:drawing>
          <wp:inline distT="0" distB="0" distL="0" distR="0" wp14:anchorId="4C3D48F5" wp14:editId="65FD8A51">
            <wp:extent cx="4738500" cy="33432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7019" cy="3349286"/>
                    </a:xfrm>
                    <a:prstGeom prst="rect">
                      <a:avLst/>
                    </a:prstGeom>
                  </pic:spPr>
                </pic:pic>
              </a:graphicData>
            </a:graphic>
          </wp:inline>
        </w:drawing>
      </w:r>
    </w:p>
    <w:p w14:paraId="75F64276" w14:textId="77777777" w:rsidR="00CC5FC6" w:rsidRDefault="00CC5FC6" w:rsidP="00280240">
      <w:pPr>
        <w:rPr>
          <w:i/>
          <w:color w:val="FF0000"/>
        </w:rPr>
      </w:pPr>
    </w:p>
    <w:p w14:paraId="03609F08" w14:textId="70AFEFF5" w:rsidR="00FD3571" w:rsidRPr="0052438F" w:rsidRDefault="00CC5FC6" w:rsidP="00280240">
      <w:pPr>
        <w:rPr>
          <w:b/>
          <w:color w:val="000000" w:themeColor="text1"/>
          <w:sz w:val="32"/>
        </w:rPr>
      </w:pPr>
      <w:r w:rsidRPr="0052438F">
        <w:rPr>
          <w:b/>
          <w:color w:val="000000" w:themeColor="text1"/>
          <w:sz w:val="32"/>
        </w:rPr>
        <w:t>Lid</w:t>
      </w:r>
    </w:p>
    <w:p w14:paraId="2E17D235" w14:textId="486CC189" w:rsidR="00001FFF" w:rsidRPr="00CC5FC6" w:rsidRDefault="0052438F" w:rsidP="00280240">
      <w:pPr>
        <w:rPr>
          <w:color w:val="000000" w:themeColor="text1"/>
          <w:sz w:val="32"/>
          <w:szCs w:val="32"/>
        </w:rPr>
      </w:pPr>
      <w:r>
        <w:rPr>
          <w:noProof/>
        </w:rPr>
        <w:drawing>
          <wp:inline distT="0" distB="0" distL="0" distR="0" wp14:anchorId="0F498428" wp14:editId="603C1791">
            <wp:extent cx="5059012" cy="32575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5288" cy="3261591"/>
                    </a:xfrm>
                    <a:prstGeom prst="rect">
                      <a:avLst/>
                    </a:prstGeom>
                  </pic:spPr>
                </pic:pic>
              </a:graphicData>
            </a:graphic>
          </wp:inline>
        </w:drawing>
      </w:r>
    </w:p>
    <w:p w14:paraId="2CC1BA9E" w14:textId="7C3E7A90" w:rsidR="00FD3571" w:rsidRDefault="00FD3571" w:rsidP="00280240">
      <w:pPr>
        <w:rPr>
          <w:i/>
          <w:color w:val="FF0000"/>
        </w:rPr>
      </w:pPr>
    </w:p>
    <w:p w14:paraId="03F64D38" w14:textId="27C50124" w:rsidR="005D2780" w:rsidRPr="007338F4" w:rsidRDefault="005D2780">
      <w:pPr>
        <w:rPr>
          <w:color w:val="FF0000"/>
        </w:rPr>
      </w:pPr>
    </w:p>
    <w:p w14:paraId="53A6BBF4" w14:textId="31D6EE12" w:rsidR="0052438F" w:rsidRDefault="0052438F">
      <w:pPr>
        <w:rPr>
          <w:b/>
          <w:color w:val="000000" w:themeColor="text1"/>
          <w:sz w:val="32"/>
          <w:szCs w:val="32"/>
        </w:rPr>
      </w:pPr>
      <w:r>
        <w:rPr>
          <w:color w:val="000000" w:themeColor="text1"/>
          <w:sz w:val="32"/>
          <w:szCs w:val="32"/>
        </w:rPr>
        <w:lastRenderedPageBreak/>
        <w:t>LIDAR Enclosure created by Will</w:t>
      </w:r>
      <w:r w:rsidR="002F5E3D">
        <w:rPr>
          <w:color w:val="000000" w:themeColor="text1"/>
          <w:sz w:val="32"/>
          <w:szCs w:val="32"/>
        </w:rPr>
        <w:t>. Documentation Produced by Will</w:t>
      </w:r>
    </w:p>
    <w:p w14:paraId="1FACC080" w14:textId="64B5E6AE" w:rsidR="007338F4" w:rsidRPr="0052438F" w:rsidRDefault="007338F4">
      <w:pPr>
        <w:rPr>
          <w:b/>
          <w:color w:val="000000" w:themeColor="text1"/>
          <w:sz w:val="32"/>
          <w:szCs w:val="32"/>
        </w:rPr>
      </w:pPr>
      <w:r w:rsidRPr="0052438F">
        <w:rPr>
          <w:b/>
          <w:color w:val="000000" w:themeColor="text1"/>
          <w:sz w:val="32"/>
          <w:szCs w:val="32"/>
        </w:rPr>
        <w:t>LIDAR Enclosure</w:t>
      </w:r>
    </w:p>
    <w:p w14:paraId="52B73731" w14:textId="3FC793DE" w:rsidR="00197022" w:rsidRDefault="007338F4">
      <w:pPr>
        <w:rPr>
          <w:noProof/>
          <w:color w:val="FF0000"/>
        </w:rPr>
      </w:pPr>
      <w:r>
        <w:rPr>
          <w:noProof/>
        </w:rPr>
        <w:drawing>
          <wp:inline distT="0" distB="0" distL="0" distR="0" wp14:anchorId="24C7EA18" wp14:editId="0F375075">
            <wp:extent cx="4667002" cy="3855264"/>
            <wp:effectExtent l="0" t="0" r="635" b="0"/>
            <wp:docPr id="1805915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667002" cy="3855264"/>
                    </a:xfrm>
                    <a:prstGeom prst="rect">
                      <a:avLst/>
                    </a:prstGeom>
                  </pic:spPr>
                </pic:pic>
              </a:graphicData>
            </a:graphic>
          </wp:inline>
        </w:drawing>
      </w:r>
      <w:r w:rsidR="00BD29E3" w:rsidRPr="00BD29E3">
        <w:rPr>
          <w:noProof/>
          <w:color w:val="FF0000"/>
        </w:rPr>
        <w:t xml:space="preserve"> </w:t>
      </w:r>
    </w:p>
    <w:p w14:paraId="7C058A25" w14:textId="0B78B3A3" w:rsidR="00F83296" w:rsidRDefault="00F83296">
      <w:pPr>
        <w:rPr>
          <w:color w:val="FF0000"/>
        </w:rPr>
      </w:pPr>
    </w:p>
    <w:p w14:paraId="76446EF9" w14:textId="2A315FD7" w:rsidR="00FD3571" w:rsidRPr="00EA6BCD" w:rsidRDefault="00EA6BCD" w:rsidP="00280240">
      <w:pPr>
        <w:rPr>
          <w:color w:val="FF0000"/>
        </w:rPr>
      </w:pPr>
      <w:r w:rsidRPr="00BD29E3">
        <w:rPr>
          <w:noProof/>
          <w:color w:val="FF0000"/>
        </w:rPr>
        <mc:AlternateContent>
          <mc:Choice Requires="wps">
            <w:drawing>
              <wp:anchor distT="0" distB="0" distL="114300" distR="114300" simplePos="0" relativeHeight="251658241" behindDoc="0" locked="0" layoutInCell="1" allowOverlap="1" wp14:anchorId="6181AE8F" wp14:editId="49980697">
                <wp:simplePos x="0" y="0"/>
                <wp:positionH relativeFrom="column">
                  <wp:posOffset>3272155</wp:posOffset>
                </wp:positionH>
                <wp:positionV relativeFrom="paragraph">
                  <wp:posOffset>170180</wp:posOffset>
                </wp:positionV>
                <wp:extent cx="2124075" cy="1404620"/>
                <wp:effectExtent l="0" t="0" r="9525" b="889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1404620"/>
                        </a:xfrm>
                        <a:prstGeom prst="rect">
                          <a:avLst/>
                        </a:prstGeom>
                        <a:solidFill>
                          <a:srgbClr val="FFFFFF"/>
                        </a:solidFill>
                        <a:ln w="9525">
                          <a:noFill/>
                          <a:miter lim="800000"/>
                          <a:headEnd/>
                          <a:tailEnd/>
                        </a:ln>
                      </wps:spPr>
                      <wps:txbx>
                        <w:txbxContent>
                          <w:p w14:paraId="277DB786" w14:textId="77777777" w:rsidR="004F24A8" w:rsidRPr="0052438F" w:rsidRDefault="004F24A8" w:rsidP="00BD29E3">
                            <w:pPr>
                              <w:rPr>
                                <w:b/>
                                <w:color w:val="000000" w:themeColor="text1"/>
                                <w:sz w:val="32"/>
                              </w:rPr>
                            </w:pPr>
                            <w:r w:rsidRPr="0052438F">
                              <w:rPr>
                                <w:b/>
                                <w:color w:val="000000" w:themeColor="text1"/>
                                <w:sz w:val="32"/>
                              </w:rPr>
                              <w:t>LIDAR Enclosure Lid</w:t>
                            </w:r>
                          </w:p>
                        </w:txbxContent>
                      </wps:txbx>
                      <wps:bodyPr rot="0" vert="horz" wrap="square" lIns="91440" tIns="45720" rIns="91440" bIns="45720" anchor="t" anchorCtr="0">
                        <a:spAutoFit/>
                      </wps:bodyPr>
                    </wps:wsp>
                  </a:graphicData>
                </a:graphic>
              </wp:anchor>
            </w:drawing>
          </mc:Choice>
          <mc:Fallback>
            <w:pict>
              <v:shape w14:anchorId="6181AE8F" id="_x0000_s1027" type="#_x0000_t202" style="position:absolute;margin-left:257.65pt;margin-top:13.4pt;width:167.25pt;height:110.6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" stroked="f">
                <v:textbox style="mso-fit-shape-to-text:t">
                  <w:txbxContent>
                    <w:p w14:paraId="277DB786" w14:textId="77777777" w:rsidR="004F24A8" w:rsidRPr="0052438F" w:rsidRDefault="004F24A8" w:rsidP="00BD29E3">
                      <w:pPr>
                        <w:rPr>
                          <w:b/>
                          <w:color w:val="000000" w:themeColor="text1"/>
                          <w:sz w:val="32"/>
                        </w:rPr>
                      </w:pPr>
                      <w:r w:rsidRPr="0052438F">
                        <w:rPr>
                          <w:b/>
                          <w:color w:val="000000" w:themeColor="text1"/>
                          <w:sz w:val="32"/>
                        </w:rPr>
                        <w:t>LIDAR Enclosure Lid</w:t>
                      </w:r>
                    </w:p>
                  </w:txbxContent>
                </v:textbox>
              </v:shape>
            </w:pict>
          </mc:Fallback>
        </mc:AlternateContent>
      </w:r>
      <w:r>
        <w:rPr>
          <w:noProof/>
        </w:rPr>
        <w:drawing>
          <wp:inline distT="0" distB="0" distL="0" distR="0" wp14:anchorId="2EB8B04B" wp14:editId="5C4A4A5E">
            <wp:extent cx="3081492" cy="30861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1145" cy="3125812"/>
                    </a:xfrm>
                    <a:prstGeom prst="rect">
                      <a:avLst/>
                    </a:prstGeom>
                  </pic:spPr>
                </pic:pic>
              </a:graphicData>
            </a:graphic>
          </wp:inline>
        </w:drawing>
      </w:r>
      <w:r>
        <w:rPr>
          <w:noProof/>
        </w:rPr>
        <w:drawing>
          <wp:inline distT="0" distB="0" distL="0" distR="0" wp14:anchorId="6907F598" wp14:editId="7E8FB72C">
            <wp:extent cx="2310302" cy="24581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5813" cy="2474697"/>
                    </a:xfrm>
                    <a:prstGeom prst="rect">
                      <a:avLst/>
                    </a:prstGeom>
                  </pic:spPr>
                </pic:pic>
              </a:graphicData>
            </a:graphic>
          </wp:inline>
        </w:drawing>
      </w:r>
    </w:p>
    <w:sectPr w:rsidR="00FD3571" w:rsidRPr="00EA6BCD" w:rsidSect="00354539">
      <w:footerReference w:type="default" r:id="rId26"/>
      <w:pgSz w:w="12240" w:h="15840" w:code="1"/>
      <w:pgMar w:top="1296" w:right="1440" w:bottom="72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C55E3" w14:textId="77777777" w:rsidR="004F24A8" w:rsidRDefault="004F24A8">
      <w:r>
        <w:separator/>
      </w:r>
    </w:p>
  </w:endnote>
  <w:endnote w:type="continuationSeparator" w:id="0">
    <w:p w14:paraId="0596669F" w14:textId="77777777" w:rsidR="004F24A8" w:rsidRDefault="004F24A8">
      <w:r>
        <w:continuationSeparator/>
      </w:r>
    </w:p>
  </w:endnote>
  <w:endnote w:type="continuationNotice" w:id="1">
    <w:p w14:paraId="685367A4" w14:textId="77777777" w:rsidR="004F24A8" w:rsidRDefault="004F24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EC3AE" w14:textId="697ED594" w:rsidR="004F24A8" w:rsidRPr="00354539" w:rsidRDefault="004F24A8" w:rsidP="00354539">
    <w:pPr>
      <w:pStyle w:val="Footer"/>
      <w:tabs>
        <w:tab w:val="clear" w:pos="4320"/>
        <w:tab w:val="clear" w:pos="8640"/>
        <w:tab w:val="center" w:pos="4680"/>
        <w:tab w:val="right" w:pos="9360"/>
      </w:tabs>
    </w:pPr>
    <w:r>
      <w:tab/>
    </w:r>
    <w:r w:rsidRPr="00354539">
      <w:t>-</w:t>
    </w:r>
    <w:r w:rsidRPr="00354539">
      <w:rPr>
        <w:rStyle w:val="PageNumber"/>
      </w:rPr>
      <w:fldChar w:fldCharType="begin"/>
    </w:r>
    <w:r w:rsidRPr="00354539">
      <w:rPr>
        <w:rStyle w:val="PageNumber"/>
      </w:rPr>
      <w:instrText xml:space="preserve"> PAGE </w:instrText>
    </w:r>
    <w:r w:rsidRPr="00354539">
      <w:rPr>
        <w:rStyle w:val="PageNumber"/>
      </w:rPr>
      <w:fldChar w:fldCharType="separate"/>
    </w:r>
    <w:r w:rsidR="00200ECB">
      <w:rPr>
        <w:rStyle w:val="PageNumber"/>
        <w:noProof/>
      </w:rPr>
      <w:t>i</w:t>
    </w:r>
    <w:r w:rsidRPr="00354539">
      <w:rPr>
        <w:rStyle w:val="PageNumber"/>
      </w:rPr>
      <w:fldChar w:fldCharType="end"/>
    </w:r>
    <w:r w:rsidRPr="00354539">
      <w:rPr>
        <w:rStyle w:val="PageNumber"/>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540D1" w14:textId="3650B5CB" w:rsidR="004F24A8" w:rsidRDefault="004F24A8" w:rsidP="00354539">
    <w:pPr>
      <w:pStyle w:val="Footer"/>
      <w:tabs>
        <w:tab w:val="clear" w:pos="4320"/>
        <w:tab w:val="clear" w:pos="8640"/>
        <w:tab w:val="center" w:pos="4680"/>
        <w:tab w:val="right" w:pos="9360"/>
      </w:tabs>
    </w:pPr>
    <w:r>
      <w:tab/>
      <w:t>-</w:t>
    </w:r>
    <w:r>
      <w:rPr>
        <w:rStyle w:val="PageNumber"/>
      </w:rPr>
      <w:fldChar w:fldCharType="begin"/>
    </w:r>
    <w:r>
      <w:rPr>
        <w:rStyle w:val="PageNumber"/>
      </w:rPr>
      <w:instrText xml:space="preserve"> PAGE </w:instrText>
    </w:r>
    <w:r>
      <w:rPr>
        <w:rStyle w:val="PageNumber"/>
      </w:rPr>
      <w:fldChar w:fldCharType="separate"/>
    </w:r>
    <w:r w:rsidR="00200ECB">
      <w:rPr>
        <w:rStyle w:val="PageNumber"/>
        <w:noProof/>
      </w:rPr>
      <w:t>2</w:t>
    </w:r>
    <w:r>
      <w:rPr>
        <w:rStyle w:val="PageNumber"/>
      </w:rPr>
      <w:fldChar w:fldCharType="end"/>
    </w:r>
    <w:r>
      <w:rPr>
        <w:rStyle w:val="PageNumber"/>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B81627" w14:textId="77777777" w:rsidR="004F24A8" w:rsidRDefault="004F24A8">
      <w:r>
        <w:separator/>
      </w:r>
    </w:p>
  </w:footnote>
  <w:footnote w:type="continuationSeparator" w:id="0">
    <w:p w14:paraId="7EAA57DA" w14:textId="77777777" w:rsidR="004F24A8" w:rsidRDefault="004F24A8">
      <w:r>
        <w:continuationSeparator/>
      </w:r>
    </w:p>
  </w:footnote>
  <w:footnote w:type="continuationNotice" w:id="1">
    <w:p w14:paraId="6114488B" w14:textId="77777777" w:rsidR="004F24A8" w:rsidRDefault="004F24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6E114" w14:textId="77777777" w:rsidR="004F24A8" w:rsidRDefault="004F24A8">
    <w:pPr>
      <w:pStyle w:val="Header"/>
    </w:pPr>
    <w:r>
      <w:t>ECE 362</w:t>
    </w:r>
    <w:r>
      <w:ptab w:relativeTo="margin" w:alignment="center" w:leader="none"/>
    </w:r>
    <w:r w:rsidRPr="00E300AC">
      <w:rPr>
        <w:i/>
      </w:rPr>
      <w:t>Microprocessor System Design and Interfacing</w:t>
    </w:r>
    <w:r>
      <w:ptab w:relativeTo="margin" w:alignment="right" w:leader="none"/>
    </w:r>
    <w:r>
      <w:t>Fall 2016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70350" w14:textId="77777777" w:rsidR="004F24A8" w:rsidRDefault="004F24A8" w:rsidP="003E4DA0">
    <w:pPr>
      <w:pStyle w:val="Header"/>
      <w:tabs>
        <w:tab w:val="clear" w:pos="4320"/>
        <w:tab w:val="clear" w:pos="8640"/>
        <w:tab w:val="center" w:pos="4680"/>
        <w:tab w:val="right" w:pos="9360"/>
      </w:tabs>
    </w:pPr>
    <w:r>
      <w:t>ECE 362</w:t>
    </w:r>
    <w:r>
      <w:tab/>
    </w:r>
    <w:r w:rsidRPr="00E300AC">
      <w:rPr>
        <w:i/>
      </w:rPr>
      <w:t>Microprocessor System Design and Interfacing</w:t>
    </w:r>
    <w:r>
      <w:tab/>
      <w:t>Fall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3BC2"/>
    <w:multiLevelType w:val="singleLevel"/>
    <w:tmpl w:val="0409000F"/>
    <w:lvl w:ilvl="0">
      <w:start w:val="1"/>
      <w:numFmt w:val="decimal"/>
      <w:lvlText w:val="%1."/>
      <w:lvlJc w:val="left"/>
      <w:pPr>
        <w:tabs>
          <w:tab w:val="num" w:pos="360"/>
        </w:tabs>
        <w:ind w:left="360" w:hanging="360"/>
      </w:pPr>
    </w:lvl>
  </w:abstractNum>
  <w:abstractNum w:abstractNumId="1" w15:restartNumberingAfterBreak="0">
    <w:nsid w:val="06C6173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78B0700"/>
    <w:multiLevelType w:val="hybridMultilevel"/>
    <w:tmpl w:val="64DCC1E8"/>
    <w:lvl w:ilvl="0" w:tplc="EBE6775C">
      <w:start w:val="1"/>
      <w:numFmt w:val="bullet"/>
      <w:lvlText w:val=""/>
      <w:lvlJc w:val="left"/>
      <w:pPr>
        <w:tabs>
          <w:tab w:val="num" w:pos="288"/>
        </w:tabs>
        <w:ind w:left="288" w:hanging="288"/>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A429CC"/>
    <w:multiLevelType w:val="multilevel"/>
    <w:tmpl w:val="942E184A"/>
    <w:lvl w:ilvl="0">
      <w:start w:val="1"/>
      <w:numFmt w:val="decimal"/>
      <w:lvlText w:val="%1.0"/>
      <w:lvlJc w:val="left"/>
      <w:pPr>
        <w:tabs>
          <w:tab w:val="num" w:pos="630"/>
        </w:tabs>
        <w:ind w:left="630" w:hanging="630"/>
      </w:pPr>
      <w:rPr>
        <w:rFonts w:ascii="Times New Roman" w:hAnsi="Times New Roman" w:hint="default"/>
        <w:b/>
        <w:i w:val="0"/>
        <w:sz w:val="28"/>
        <w:szCs w:val="28"/>
      </w:rPr>
    </w:lvl>
    <w:lvl w:ilvl="1">
      <w:start w:val="1"/>
      <w:numFmt w:val="decimal"/>
      <w:lvlText w:val="%1.%2"/>
      <w:lvlJc w:val="left"/>
      <w:pPr>
        <w:tabs>
          <w:tab w:val="num" w:pos="1350"/>
        </w:tabs>
        <w:ind w:left="1350" w:hanging="63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4" w15:restartNumberingAfterBreak="0">
    <w:nsid w:val="0A0B04D4"/>
    <w:multiLevelType w:val="singleLevel"/>
    <w:tmpl w:val="013824E4"/>
    <w:lvl w:ilvl="0">
      <w:start w:val="1"/>
      <w:numFmt w:val="lowerLetter"/>
      <w:lvlText w:val="(%1)"/>
      <w:lvlJc w:val="left"/>
      <w:pPr>
        <w:tabs>
          <w:tab w:val="num" w:pos="360"/>
        </w:tabs>
        <w:ind w:left="360" w:hanging="360"/>
      </w:pPr>
    </w:lvl>
  </w:abstractNum>
  <w:abstractNum w:abstractNumId="5" w15:restartNumberingAfterBreak="0">
    <w:nsid w:val="10AE070F"/>
    <w:multiLevelType w:val="singleLevel"/>
    <w:tmpl w:val="007C11B2"/>
    <w:lvl w:ilvl="0">
      <w:start w:val="1"/>
      <w:numFmt w:val="lowerLetter"/>
      <w:lvlText w:val="(%1)"/>
      <w:lvlJc w:val="left"/>
      <w:pPr>
        <w:tabs>
          <w:tab w:val="num" w:pos="360"/>
        </w:tabs>
        <w:ind w:left="360" w:hanging="360"/>
      </w:pPr>
    </w:lvl>
  </w:abstractNum>
  <w:abstractNum w:abstractNumId="6" w15:restartNumberingAfterBreak="0">
    <w:nsid w:val="10C455FC"/>
    <w:multiLevelType w:val="hybridMultilevel"/>
    <w:tmpl w:val="14DA7322"/>
    <w:lvl w:ilvl="0" w:tplc="5608DCE2">
      <w:start w:val="1"/>
      <w:numFmt w:val="decimal"/>
      <w:lvlText w:val="13-%1."/>
      <w:lvlJc w:val="left"/>
      <w:pPr>
        <w:tabs>
          <w:tab w:val="num" w:pos="648"/>
        </w:tabs>
        <w:ind w:left="648" w:hanging="648"/>
      </w:pPr>
      <w:rPr>
        <w:rFonts w:hint="default"/>
        <w:b w:val="0"/>
        <w:i w:val="0"/>
      </w:rPr>
    </w:lvl>
    <w:lvl w:ilvl="1" w:tplc="814A6A14">
      <w:start w:val="1"/>
      <w:numFmt w:val="lowerLetter"/>
      <w:lvlText w:val="(%2)"/>
      <w:lvlJc w:val="left"/>
      <w:pPr>
        <w:tabs>
          <w:tab w:val="num" w:pos="936"/>
        </w:tabs>
        <w:ind w:left="936" w:hanging="432"/>
      </w:pPr>
      <w:rPr>
        <w:rFonts w:hint="default"/>
      </w:rPr>
    </w:lvl>
    <w:lvl w:ilvl="2" w:tplc="0A62C8DA">
      <w:start w:val="1"/>
      <w:numFmt w:val="decimal"/>
      <w:lvlText w:val="%3."/>
      <w:lvlJc w:val="left"/>
      <w:pPr>
        <w:tabs>
          <w:tab w:val="num" w:pos="2340"/>
        </w:tabs>
        <w:ind w:left="2340" w:hanging="360"/>
      </w:pPr>
      <w:rPr>
        <w:rFonts w:hint="default"/>
        <w:b w:val="0"/>
        <w:i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2D227E1"/>
    <w:multiLevelType w:val="singleLevel"/>
    <w:tmpl w:val="C7906BFA"/>
    <w:lvl w:ilvl="0">
      <w:start w:val="3"/>
      <w:numFmt w:val="decimal"/>
      <w:lvlText w:val="%1."/>
      <w:lvlJc w:val="left"/>
      <w:pPr>
        <w:tabs>
          <w:tab w:val="num" w:pos="360"/>
        </w:tabs>
        <w:ind w:left="360" w:hanging="360"/>
      </w:pPr>
      <w:rPr>
        <w:b/>
        <w:i w:val="0"/>
      </w:rPr>
    </w:lvl>
  </w:abstractNum>
  <w:abstractNum w:abstractNumId="8" w15:restartNumberingAfterBreak="0">
    <w:nsid w:val="154C488D"/>
    <w:multiLevelType w:val="multilevel"/>
    <w:tmpl w:val="3A1CA6D4"/>
    <w:lvl w:ilvl="0">
      <w:start w:val="1"/>
      <w:numFmt w:val="lowerLetter"/>
      <w:lvlText w:val="(%1)"/>
      <w:lvlJc w:val="left"/>
      <w:pPr>
        <w:tabs>
          <w:tab w:val="num" w:pos="936"/>
        </w:tabs>
        <w:ind w:left="936" w:hanging="360"/>
      </w:pPr>
      <w:rPr>
        <w:rFonts w:hint="default"/>
      </w:rPr>
    </w:lvl>
    <w:lvl w:ilvl="1">
      <w:start w:val="1"/>
      <w:numFmt w:val="decimal"/>
      <w:lvlText w:val="14-%2."/>
      <w:lvlJc w:val="left"/>
      <w:pPr>
        <w:tabs>
          <w:tab w:val="num" w:pos="648"/>
        </w:tabs>
        <w:ind w:left="648" w:hanging="648"/>
      </w:pPr>
      <w:rPr>
        <w:rFonts w:hint="default"/>
        <w:b w:val="0"/>
        <w:i w:val="0"/>
      </w:rPr>
    </w:lvl>
    <w:lvl w:ilvl="2">
      <w:start w:val="1"/>
      <w:numFmt w:val="lowerLetter"/>
      <w:lvlText w:val="(%3)"/>
      <w:lvlJc w:val="left"/>
      <w:pPr>
        <w:tabs>
          <w:tab w:val="num" w:pos="936"/>
        </w:tabs>
        <w:ind w:left="936" w:hanging="360"/>
      </w:pPr>
      <w:rPr>
        <w:rFonts w:hint="default"/>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167A77F7"/>
    <w:multiLevelType w:val="hybridMultilevel"/>
    <w:tmpl w:val="FD60DF36"/>
    <w:lvl w:ilvl="0" w:tplc="0A62C8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D0F6F66"/>
    <w:multiLevelType w:val="multilevel"/>
    <w:tmpl w:val="D826AF16"/>
    <w:lvl w:ilvl="0">
      <w:start w:val="1"/>
      <w:numFmt w:val="decimal"/>
      <w:lvlText w:val="14-%1."/>
      <w:lvlJc w:val="left"/>
      <w:pPr>
        <w:tabs>
          <w:tab w:val="num" w:pos="648"/>
        </w:tabs>
        <w:ind w:left="648" w:hanging="648"/>
      </w:pPr>
      <w:rPr>
        <w:rFonts w:hint="default"/>
        <w:b w:val="0"/>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2059415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1712B33"/>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21DD58F9"/>
    <w:multiLevelType w:val="singleLevel"/>
    <w:tmpl w:val="C922AD7E"/>
    <w:lvl w:ilvl="0">
      <w:start w:val="3"/>
      <w:numFmt w:val="lowerLetter"/>
      <w:lvlText w:val="(%1)"/>
      <w:lvlJc w:val="left"/>
      <w:pPr>
        <w:tabs>
          <w:tab w:val="num" w:pos="360"/>
        </w:tabs>
        <w:ind w:left="360" w:hanging="360"/>
      </w:pPr>
    </w:lvl>
  </w:abstractNum>
  <w:abstractNum w:abstractNumId="14" w15:restartNumberingAfterBreak="0">
    <w:nsid w:val="23B75519"/>
    <w:multiLevelType w:val="singleLevel"/>
    <w:tmpl w:val="26EC8E6E"/>
    <w:lvl w:ilvl="0">
      <w:start w:val="1"/>
      <w:numFmt w:val="lowerLetter"/>
      <w:lvlText w:val="(%1)"/>
      <w:lvlJc w:val="left"/>
      <w:pPr>
        <w:tabs>
          <w:tab w:val="num" w:pos="360"/>
        </w:tabs>
        <w:ind w:left="360" w:hanging="360"/>
      </w:pPr>
    </w:lvl>
  </w:abstractNum>
  <w:abstractNum w:abstractNumId="15" w15:restartNumberingAfterBreak="0">
    <w:nsid w:val="261417AA"/>
    <w:multiLevelType w:val="hybridMultilevel"/>
    <w:tmpl w:val="1E12FF0C"/>
    <w:lvl w:ilvl="0" w:tplc="943A1624">
      <w:start w:val="1"/>
      <w:numFmt w:val="decimal"/>
      <w:lvlText w:val="%1."/>
      <w:lvlJc w:val="left"/>
      <w:pPr>
        <w:tabs>
          <w:tab w:val="num" w:pos="360"/>
        </w:tabs>
        <w:ind w:left="360" w:hanging="360"/>
      </w:pPr>
      <w:rPr>
        <w:rFonts w:hint="default"/>
        <w:b w:val="0"/>
        <w:i w:val="0"/>
      </w:rPr>
    </w:lvl>
    <w:lvl w:ilvl="1" w:tplc="962EDD26">
      <w:start w:val="1"/>
      <w:numFmt w:val="lowerLetter"/>
      <w:lvlText w:val="(%2)"/>
      <w:lvlJc w:val="left"/>
      <w:pPr>
        <w:tabs>
          <w:tab w:val="num" w:pos="1008"/>
        </w:tabs>
        <w:ind w:left="1008" w:hanging="504"/>
      </w:pPr>
      <w:rPr>
        <w:rFonts w:hint="default"/>
        <w:b w:val="0"/>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7AF679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3AFA51B8"/>
    <w:multiLevelType w:val="singleLevel"/>
    <w:tmpl w:val="FEC4593E"/>
    <w:lvl w:ilvl="0">
      <w:start w:val="1"/>
      <w:numFmt w:val="decimal"/>
      <w:lvlText w:val="STEP %1:"/>
      <w:lvlJc w:val="left"/>
      <w:pPr>
        <w:tabs>
          <w:tab w:val="num" w:pos="1080"/>
        </w:tabs>
        <w:ind w:left="1080" w:hanging="1080"/>
      </w:pPr>
    </w:lvl>
  </w:abstractNum>
  <w:abstractNum w:abstractNumId="18" w15:restartNumberingAfterBreak="0">
    <w:nsid w:val="3B8F2ACD"/>
    <w:multiLevelType w:val="hybridMultilevel"/>
    <w:tmpl w:val="8D9CFBFE"/>
    <w:lvl w:ilvl="0" w:tplc="7AB4B7D4">
      <w:start w:val="2"/>
      <w:numFmt w:val="decimal"/>
      <w:lvlText w:val="%1."/>
      <w:lvlJc w:val="left"/>
      <w:pPr>
        <w:tabs>
          <w:tab w:val="num" w:pos="432"/>
        </w:tabs>
        <w:ind w:left="43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D1D48C6"/>
    <w:multiLevelType w:val="hybridMultilevel"/>
    <w:tmpl w:val="FB127818"/>
    <w:lvl w:ilvl="0" w:tplc="59D0ED32">
      <w:start w:val="1"/>
      <w:numFmt w:val="lowerLetter"/>
      <w:lvlText w:val="(%1)"/>
      <w:lvlJc w:val="left"/>
      <w:pPr>
        <w:tabs>
          <w:tab w:val="num" w:pos="1008"/>
        </w:tabs>
        <w:ind w:left="1008" w:hanging="504"/>
      </w:pPr>
      <w:rPr>
        <w:rFonts w:hint="default"/>
      </w:rPr>
    </w:lvl>
    <w:lvl w:ilvl="1" w:tplc="BFB2B4BA">
      <w:start w:val="1"/>
      <w:numFmt w:val="decimal"/>
      <w:lvlText w:val="14-%2."/>
      <w:lvlJc w:val="left"/>
      <w:pPr>
        <w:tabs>
          <w:tab w:val="num" w:pos="648"/>
        </w:tabs>
        <w:ind w:left="648" w:hanging="648"/>
      </w:pPr>
      <w:rPr>
        <w:rFonts w:hint="default"/>
        <w:b w:val="0"/>
        <w:i w:val="0"/>
      </w:rPr>
    </w:lvl>
    <w:lvl w:ilvl="2" w:tplc="BC5833AA">
      <w:start w:val="1"/>
      <w:numFmt w:val="lowerLetter"/>
      <w:lvlText w:val="(%3)"/>
      <w:lvlJc w:val="left"/>
      <w:pPr>
        <w:tabs>
          <w:tab w:val="num" w:pos="936"/>
        </w:tabs>
        <w:ind w:left="936"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E1B5A42"/>
    <w:multiLevelType w:val="hybridMultilevel"/>
    <w:tmpl w:val="D69A490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1226B61"/>
    <w:multiLevelType w:val="hybridMultilevel"/>
    <w:tmpl w:val="8AC410B8"/>
    <w:lvl w:ilvl="0" w:tplc="EBE6775C">
      <w:start w:val="1"/>
      <w:numFmt w:val="bullet"/>
      <w:lvlText w:val=""/>
      <w:lvlJc w:val="left"/>
      <w:pPr>
        <w:tabs>
          <w:tab w:val="num" w:pos="288"/>
        </w:tabs>
        <w:ind w:left="288" w:hanging="288"/>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3E163C8"/>
    <w:multiLevelType w:val="singleLevel"/>
    <w:tmpl w:val="013824E4"/>
    <w:lvl w:ilvl="0">
      <w:start w:val="1"/>
      <w:numFmt w:val="lowerLetter"/>
      <w:lvlText w:val="(%1)"/>
      <w:lvlJc w:val="left"/>
      <w:pPr>
        <w:tabs>
          <w:tab w:val="num" w:pos="360"/>
        </w:tabs>
        <w:ind w:left="360" w:hanging="360"/>
      </w:pPr>
    </w:lvl>
  </w:abstractNum>
  <w:abstractNum w:abstractNumId="23" w15:restartNumberingAfterBreak="0">
    <w:nsid w:val="45476831"/>
    <w:multiLevelType w:val="singleLevel"/>
    <w:tmpl w:val="26EC8E6E"/>
    <w:lvl w:ilvl="0">
      <w:start w:val="1"/>
      <w:numFmt w:val="lowerLetter"/>
      <w:lvlText w:val="(%1)"/>
      <w:lvlJc w:val="left"/>
      <w:pPr>
        <w:tabs>
          <w:tab w:val="num" w:pos="360"/>
        </w:tabs>
        <w:ind w:left="360" w:hanging="360"/>
      </w:pPr>
    </w:lvl>
  </w:abstractNum>
  <w:abstractNum w:abstractNumId="24" w15:restartNumberingAfterBreak="0">
    <w:nsid w:val="49D95FBD"/>
    <w:multiLevelType w:val="singleLevel"/>
    <w:tmpl w:val="013824E4"/>
    <w:lvl w:ilvl="0">
      <w:start w:val="1"/>
      <w:numFmt w:val="lowerLetter"/>
      <w:lvlText w:val="(%1)"/>
      <w:lvlJc w:val="left"/>
      <w:pPr>
        <w:tabs>
          <w:tab w:val="num" w:pos="360"/>
        </w:tabs>
        <w:ind w:left="360" w:hanging="360"/>
      </w:pPr>
    </w:lvl>
  </w:abstractNum>
  <w:abstractNum w:abstractNumId="25" w15:restartNumberingAfterBreak="0">
    <w:nsid w:val="4CFD4565"/>
    <w:multiLevelType w:val="hybridMultilevel"/>
    <w:tmpl w:val="0B981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63287D"/>
    <w:multiLevelType w:val="singleLevel"/>
    <w:tmpl w:val="986E335C"/>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0375BC9"/>
    <w:multiLevelType w:val="singleLevel"/>
    <w:tmpl w:val="986E335C"/>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04C1B8B"/>
    <w:multiLevelType w:val="hybridMultilevel"/>
    <w:tmpl w:val="95E4D984"/>
    <w:lvl w:ilvl="0" w:tplc="8514C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673B0D"/>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66F04ECB"/>
    <w:multiLevelType w:val="singleLevel"/>
    <w:tmpl w:val="986E335C"/>
    <w:lvl w:ilvl="0">
      <w:start w:val="1"/>
      <w:numFmt w:val="bullet"/>
      <w:lvlText w:val=""/>
      <w:lvlJc w:val="left"/>
      <w:pPr>
        <w:tabs>
          <w:tab w:val="num" w:pos="360"/>
        </w:tabs>
        <w:ind w:left="360" w:hanging="360"/>
      </w:pPr>
      <w:rPr>
        <w:rFonts w:ascii="Symbol" w:hAnsi="Symbol" w:hint="default"/>
      </w:rPr>
    </w:lvl>
  </w:abstractNum>
  <w:abstractNum w:abstractNumId="31" w15:restartNumberingAfterBreak="0">
    <w:nsid w:val="67CD7B62"/>
    <w:multiLevelType w:val="singleLevel"/>
    <w:tmpl w:val="986E335C"/>
    <w:lvl w:ilvl="0">
      <w:start w:val="1"/>
      <w:numFmt w:val="bullet"/>
      <w:lvlText w:val=""/>
      <w:lvlJc w:val="left"/>
      <w:pPr>
        <w:tabs>
          <w:tab w:val="num" w:pos="360"/>
        </w:tabs>
        <w:ind w:left="360" w:hanging="360"/>
      </w:pPr>
      <w:rPr>
        <w:rFonts w:ascii="Symbol" w:hAnsi="Symbol" w:hint="default"/>
      </w:rPr>
    </w:lvl>
  </w:abstractNum>
  <w:abstractNum w:abstractNumId="32" w15:restartNumberingAfterBreak="0">
    <w:nsid w:val="6CF40D2B"/>
    <w:multiLevelType w:val="singleLevel"/>
    <w:tmpl w:val="0409000F"/>
    <w:lvl w:ilvl="0">
      <w:start w:val="1"/>
      <w:numFmt w:val="decimal"/>
      <w:lvlText w:val="%1."/>
      <w:lvlJc w:val="left"/>
      <w:pPr>
        <w:tabs>
          <w:tab w:val="num" w:pos="360"/>
        </w:tabs>
        <w:ind w:left="360" w:hanging="360"/>
      </w:pPr>
    </w:lvl>
  </w:abstractNum>
  <w:abstractNum w:abstractNumId="33" w15:restartNumberingAfterBreak="0">
    <w:nsid w:val="6EDE015E"/>
    <w:multiLevelType w:val="multilevel"/>
    <w:tmpl w:val="4C7802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7075761A"/>
    <w:multiLevelType w:val="hybridMultilevel"/>
    <w:tmpl w:val="4C7802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1ED6251"/>
    <w:multiLevelType w:val="singleLevel"/>
    <w:tmpl w:val="013824E4"/>
    <w:lvl w:ilvl="0">
      <w:start w:val="1"/>
      <w:numFmt w:val="lowerLetter"/>
      <w:lvlText w:val="(%1)"/>
      <w:lvlJc w:val="left"/>
      <w:pPr>
        <w:tabs>
          <w:tab w:val="num" w:pos="360"/>
        </w:tabs>
        <w:ind w:left="360" w:hanging="360"/>
      </w:pPr>
    </w:lvl>
  </w:abstractNum>
  <w:abstractNum w:abstractNumId="36" w15:restartNumberingAfterBreak="0">
    <w:nsid w:val="780F20F3"/>
    <w:multiLevelType w:val="singleLevel"/>
    <w:tmpl w:val="387699AA"/>
    <w:lvl w:ilvl="0">
      <w:start w:val="1"/>
      <w:numFmt w:val="lowerLetter"/>
      <w:lvlText w:val="(%1)"/>
      <w:lvlJc w:val="left"/>
      <w:pPr>
        <w:tabs>
          <w:tab w:val="num" w:pos="360"/>
        </w:tabs>
        <w:ind w:left="360" w:hanging="360"/>
      </w:pPr>
      <w:rPr>
        <w:rFonts w:ascii="Times New Roman" w:hAnsi="Times New Roman" w:hint="default"/>
        <w:b w:val="0"/>
        <w:i w:val="0"/>
        <w:sz w:val="24"/>
      </w:rPr>
    </w:lvl>
  </w:abstractNum>
  <w:abstractNum w:abstractNumId="37" w15:restartNumberingAfterBreak="0">
    <w:nsid w:val="7BCA4FEC"/>
    <w:multiLevelType w:val="singleLevel"/>
    <w:tmpl w:val="26EC8E6E"/>
    <w:lvl w:ilvl="0">
      <w:start w:val="1"/>
      <w:numFmt w:val="lowerLetter"/>
      <w:lvlText w:val="(%1)"/>
      <w:lvlJc w:val="left"/>
      <w:pPr>
        <w:tabs>
          <w:tab w:val="num" w:pos="360"/>
        </w:tabs>
        <w:ind w:left="360" w:hanging="360"/>
      </w:pPr>
    </w:lvl>
  </w:abstractNum>
  <w:abstractNum w:abstractNumId="38" w15:restartNumberingAfterBreak="0">
    <w:nsid w:val="7E0A1A0C"/>
    <w:multiLevelType w:val="hybridMultilevel"/>
    <w:tmpl w:val="D826AF16"/>
    <w:lvl w:ilvl="0" w:tplc="4B8EFC48">
      <w:start w:val="1"/>
      <w:numFmt w:val="decimal"/>
      <w:lvlText w:val="14-%1."/>
      <w:lvlJc w:val="left"/>
      <w:pPr>
        <w:tabs>
          <w:tab w:val="num" w:pos="648"/>
        </w:tabs>
        <w:ind w:left="648" w:hanging="648"/>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FE71E48"/>
    <w:multiLevelType w:val="hybridMultilevel"/>
    <w:tmpl w:val="F2EE3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9"/>
  </w:num>
  <w:num w:numId="3">
    <w:abstractNumId w:val="12"/>
  </w:num>
  <w:num w:numId="4">
    <w:abstractNumId w:val="17"/>
  </w:num>
  <w:num w:numId="5">
    <w:abstractNumId w:val="7"/>
  </w:num>
  <w:num w:numId="6">
    <w:abstractNumId w:val="27"/>
  </w:num>
  <w:num w:numId="7">
    <w:abstractNumId w:val="30"/>
  </w:num>
  <w:num w:numId="8">
    <w:abstractNumId w:val="37"/>
  </w:num>
  <w:num w:numId="9">
    <w:abstractNumId w:val="23"/>
  </w:num>
  <w:num w:numId="10">
    <w:abstractNumId w:val="31"/>
  </w:num>
  <w:num w:numId="11">
    <w:abstractNumId w:val="14"/>
  </w:num>
  <w:num w:numId="12">
    <w:abstractNumId w:val="13"/>
  </w:num>
  <w:num w:numId="13">
    <w:abstractNumId w:val="5"/>
  </w:num>
  <w:num w:numId="14">
    <w:abstractNumId w:val="22"/>
  </w:num>
  <w:num w:numId="15">
    <w:abstractNumId w:val="32"/>
  </w:num>
  <w:num w:numId="16">
    <w:abstractNumId w:val="26"/>
  </w:num>
  <w:num w:numId="17">
    <w:abstractNumId w:val="0"/>
  </w:num>
  <w:num w:numId="18">
    <w:abstractNumId w:val="35"/>
  </w:num>
  <w:num w:numId="19">
    <w:abstractNumId w:val="4"/>
  </w:num>
  <w:num w:numId="20">
    <w:abstractNumId w:val="36"/>
  </w:num>
  <w:num w:numId="21">
    <w:abstractNumId w:val="36"/>
  </w:num>
  <w:num w:numId="22">
    <w:abstractNumId w:val="11"/>
  </w:num>
  <w:num w:numId="23">
    <w:abstractNumId w:val="16"/>
  </w:num>
  <w:num w:numId="24">
    <w:abstractNumId w:val="15"/>
  </w:num>
  <w:num w:numId="25">
    <w:abstractNumId w:val="6"/>
  </w:num>
  <w:num w:numId="26">
    <w:abstractNumId w:val="38"/>
  </w:num>
  <w:num w:numId="27">
    <w:abstractNumId w:val="10"/>
  </w:num>
  <w:num w:numId="28">
    <w:abstractNumId w:val="34"/>
  </w:num>
  <w:num w:numId="29">
    <w:abstractNumId w:val="33"/>
  </w:num>
  <w:num w:numId="30">
    <w:abstractNumId w:val="9"/>
  </w:num>
  <w:num w:numId="31">
    <w:abstractNumId w:val="19"/>
  </w:num>
  <w:num w:numId="32">
    <w:abstractNumId w:val="18"/>
  </w:num>
  <w:num w:numId="33">
    <w:abstractNumId w:val="8"/>
  </w:num>
  <w:num w:numId="34">
    <w:abstractNumId w:val="21"/>
  </w:num>
  <w:num w:numId="35">
    <w:abstractNumId w:val="2"/>
  </w:num>
  <w:num w:numId="36">
    <w:abstractNumId w:val="20"/>
  </w:num>
  <w:num w:numId="37">
    <w:abstractNumId w:val="3"/>
  </w:num>
  <w:num w:numId="38">
    <w:abstractNumId w:val="25"/>
  </w:num>
  <w:num w:numId="39">
    <w:abstractNumId w:val="39"/>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152"/>
  <w:displayHorizontalDrawingGridEvery w:val="0"/>
  <w:displayVerticalDrawingGridEvery w:val="0"/>
  <w:doNotUseMarginsForDrawingGridOrigin/>
  <w:noPunctuationKerning/>
  <w:characterSpacingControl w:val="doNotCompress"/>
  <w:hdrShapeDefaults>
    <o:shapedefaults v:ext="edit" spidmax="8193">
      <o:colormru v:ext="edit" colors="#6fc"/>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6C4"/>
    <w:rsid w:val="00000222"/>
    <w:rsid w:val="00001FFF"/>
    <w:rsid w:val="0000261D"/>
    <w:rsid w:val="00005678"/>
    <w:rsid w:val="00006057"/>
    <w:rsid w:val="000077EA"/>
    <w:rsid w:val="000122FD"/>
    <w:rsid w:val="0001359D"/>
    <w:rsid w:val="00015BF1"/>
    <w:rsid w:val="00015DAE"/>
    <w:rsid w:val="0001600B"/>
    <w:rsid w:val="00026C69"/>
    <w:rsid w:val="00027DFD"/>
    <w:rsid w:val="00030874"/>
    <w:rsid w:val="00030D58"/>
    <w:rsid w:val="000310B0"/>
    <w:rsid w:val="00032D58"/>
    <w:rsid w:val="000333A5"/>
    <w:rsid w:val="00034E52"/>
    <w:rsid w:val="0004065B"/>
    <w:rsid w:val="00042558"/>
    <w:rsid w:val="00052629"/>
    <w:rsid w:val="00053D25"/>
    <w:rsid w:val="00054B33"/>
    <w:rsid w:val="0005595F"/>
    <w:rsid w:val="00055E8E"/>
    <w:rsid w:val="000566AB"/>
    <w:rsid w:val="000576E1"/>
    <w:rsid w:val="00062F0A"/>
    <w:rsid w:val="000646C4"/>
    <w:rsid w:val="00066345"/>
    <w:rsid w:val="00067D89"/>
    <w:rsid w:val="00072942"/>
    <w:rsid w:val="0007444E"/>
    <w:rsid w:val="00075201"/>
    <w:rsid w:val="0007528B"/>
    <w:rsid w:val="00076192"/>
    <w:rsid w:val="00076735"/>
    <w:rsid w:val="00083F91"/>
    <w:rsid w:val="000853C3"/>
    <w:rsid w:val="00090E21"/>
    <w:rsid w:val="000912B3"/>
    <w:rsid w:val="00092F68"/>
    <w:rsid w:val="000930CA"/>
    <w:rsid w:val="00093EBC"/>
    <w:rsid w:val="000945D5"/>
    <w:rsid w:val="000947B2"/>
    <w:rsid w:val="00095BE0"/>
    <w:rsid w:val="00097D0E"/>
    <w:rsid w:val="000A0C2B"/>
    <w:rsid w:val="000A3100"/>
    <w:rsid w:val="000A7453"/>
    <w:rsid w:val="000A75B4"/>
    <w:rsid w:val="000B20E0"/>
    <w:rsid w:val="000B2498"/>
    <w:rsid w:val="000B27EE"/>
    <w:rsid w:val="000B3E8E"/>
    <w:rsid w:val="000B4B8F"/>
    <w:rsid w:val="000B5E33"/>
    <w:rsid w:val="000C1DA5"/>
    <w:rsid w:val="000C6A96"/>
    <w:rsid w:val="000C6DF3"/>
    <w:rsid w:val="000D18C5"/>
    <w:rsid w:val="000D1E6D"/>
    <w:rsid w:val="000D2B95"/>
    <w:rsid w:val="000D4E89"/>
    <w:rsid w:val="000D5772"/>
    <w:rsid w:val="000D600E"/>
    <w:rsid w:val="000D739E"/>
    <w:rsid w:val="000E10C1"/>
    <w:rsid w:val="000E3DBB"/>
    <w:rsid w:val="000E4017"/>
    <w:rsid w:val="000F3935"/>
    <w:rsid w:val="000F398B"/>
    <w:rsid w:val="000F3A76"/>
    <w:rsid w:val="000F6DD9"/>
    <w:rsid w:val="000F7157"/>
    <w:rsid w:val="000F7391"/>
    <w:rsid w:val="00100C6D"/>
    <w:rsid w:val="0010176D"/>
    <w:rsid w:val="00102980"/>
    <w:rsid w:val="001029AE"/>
    <w:rsid w:val="0010433B"/>
    <w:rsid w:val="00104480"/>
    <w:rsid w:val="0010547F"/>
    <w:rsid w:val="00106453"/>
    <w:rsid w:val="00106647"/>
    <w:rsid w:val="00112DB1"/>
    <w:rsid w:val="00113E09"/>
    <w:rsid w:val="0011578B"/>
    <w:rsid w:val="00115A0A"/>
    <w:rsid w:val="00116C5C"/>
    <w:rsid w:val="001217AA"/>
    <w:rsid w:val="00121FD3"/>
    <w:rsid w:val="00122BB1"/>
    <w:rsid w:val="00126B27"/>
    <w:rsid w:val="00131B91"/>
    <w:rsid w:val="00134EDA"/>
    <w:rsid w:val="00135481"/>
    <w:rsid w:val="0013623B"/>
    <w:rsid w:val="00141044"/>
    <w:rsid w:val="001421CB"/>
    <w:rsid w:val="00143481"/>
    <w:rsid w:val="0014395E"/>
    <w:rsid w:val="00143D97"/>
    <w:rsid w:val="00144E78"/>
    <w:rsid w:val="0014563A"/>
    <w:rsid w:val="0014746E"/>
    <w:rsid w:val="0015012E"/>
    <w:rsid w:val="00152BAA"/>
    <w:rsid w:val="001538CA"/>
    <w:rsid w:val="00153E98"/>
    <w:rsid w:val="00155772"/>
    <w:rsid w:val="0016084E"/>
    <w:rsid w:val="00161A9F"/>
    <w:rsid w:val="00167C55"/>
    <w:rsid w:val="00173D2A"/>
    <w:rsid w:val="00174468"/>
    <w:rsid w:val="00174994"/>
    <w:rsid w:val="001749BD"/>
    <w:rsid w:val="00180343"/>
    <w:rsid w:val="001805BE"/>
    <w:rsid w:val="00182081"/>
    <w:rsid w:val="00182E03"/>
    <w:rsid w:val="00183FAA"/>
    <w:rsid w:val="00186C46"/>
    <w:rsid w:val="001903FB"/>
    <w:rsid w:val="00191DFB"/>
    <w:rsid w:val="00194424"/>
    <w:rsid w:val="0019559A"/>
    <w:rsid w:val="00195C37"/>
    <w:rsid w:val="00197022"/>
    <w:rsid w:val="001A3CC1"/>
    <w:rsid w:val="001A60CD"/>
    <w:rsid w:val="001B0400"/>
    <w:rsid w:val="001B11CF"/>
    <w:rsid w:val="001B4103"/>
    <w:rsid w:val="001B41B1"/>
    <w:rsid w:val="001B4325"/>
    <w:rsid w:val="001B53A1"/>
    <w:rsid w:val="001B5734"/>
    <w:rsid w:val="001B6CFC"/>
    <w:rsid w:val="001B7958"/>
    <w:rsid w:val="001C2E77"/>
    <w:rsid w:val="001C2F9C"/>
    <w:rsid w:val="001C5150"/>
    <w:rsid w:val="001C5782"/>
    <w:rsid w:val="001C7CD7"/>
    <w:rsid w:val="001D0E7E"/>
    <w:rsid w:val="001D13D4"/>
    <w:rsid w:val="001D49DA"/>
    <w:rsid w:val="001D54A9"/>
    <w:rsid w:val="001D6337"/>
    <w:rsid w:val="001D63BC"/>
    <w:rsid w:val="001D7DB4"/>
    <w:rsid w:val="001E2D7D"/>
    <w:rsid w:val="001E36FA"/>
    <w:rsid w:val="001E76B4"/>
    <w:rsid w:val="001E7945"/>
    <w:rsid w:val="001F0294"/>
    <w:rsid w:val="001F2CEA"/>
    <w:rsid w:val="001F31E9"/>
    <w:rsid w:val="001F47C3"/>
    <w:rsid w:val="001F4C19"/>
    <w:rsid w:val="00200E63"/>
    <w:rsid w:val="00200ECB"/>
    <w:rsid w:val="0020172E"/>
    <w:rsid w:val="00205962"/>
    <w:rsid w:val="002069D9"/>
    <w:rsid w:val="00206BC9"/>
    <w:rsid w:val="00210AEA"/>
    <w:rsid w:val="0021350E"/>
    <w:rsid w:val="00214204"/>
    <w:rsid w:val="00216270"/>
    <w:rsid w:val="00217486"/>
    <w:rsid w:val="00221860"/>
    <w:rsid w:val="0022329B"/>
    <w:rsid w:val="0022360E"/>
    <w:rsid w:val="00224A06"/>
    <w:rsid w:val="00224E9B"/>
    <w:rsid w:val="00226208"/>
    <w:rsid w:val="00240793"/>
    <w:rsid w:val="00241D7C"/>
    <w:rsid w:val="0024521C"/>
    <w:rsid w:val="002457E4"/>
    <w:rsid w:val="0024662F"/>
    <w:rsid w:val="0025104E"/>
    <w:rsid w:val="0025129C"/>
    <w:rsid w:val="00252543"/>
    <w:rsid w:val="002537F4"/>
    <w:rsid w:val="00260F25"/>
    <w:rsid w:val="00263D11"/>
    <w:rsid w:val="002645A1"/>
    <w:rsid w:val="00273B01"/>
    <w:rsid w:val="00274EF8"/>
    <w:rsid w:val="002765E3"/>
    <w:rsid w:val="00280240"/>
    <w:rsid w:val="00281AEA"/>
    <w:rsid w:val="002826A5"/>
    <w:rsid w:val="00283DA3"/>
    <w:rsid w:val="0029089E"/>
    <w:rsid w:val="002913BF"/>
    <w:rsid w:val="00291A3E"/>
    <w:rsid w:val="00291DDC"/>
    <w:rsid w:val="00292876"/>
    <w:rsid w:val="00293382"/>
    <w:rsid w:val="002952D9"/>
    <w:rsid w:val="002957FC"/>
    <w:rsid w:val="002A1735"/>
    <w:rsid w:val="002A1C56"/>
    <w:rsid w:val="002A3B61"/>
    <w:rsid w:val="002B1038"/>
    <w:rsid w:val="002B2225"/>
    <w:rsid w:val="002B3EEE"/>
    <w:rsid w:val="002B52C4"/>
    <w:rsid w:val="002B7B1F"/>
    <w:rsid w:val="002B7DF1"/>
    <w:rsid w:val="002C0D3C"/>
    <w:rsid w:val="002C1191"/>
    <w:rsid w:val="002C1B1D"/>
    <w:rsid w:val="002C1EA2"/>
    <w:rsid w:val="002C2332"/>
    <w:rsid w:val="002C296D"/>
    <w:rsid w:val="002C42B7"/>
    <w:rsid w:val="002C434E"/>
    <w:rsid w:val="002C52E3"/>
    <w:rsid w:val="002C7EAC"/>
    <w:rsid w:val="002D040D"/>
    <w:rsid w:val="002D0EB9"/>
    <w:rsid w:val="002D191F"/>
    <w:rsid w:val="002D3381"/>
    <w:rsid w:val="002D3C82"/>
    <w:rsid w:val="002E1BBD"/>
    <w:rsid w:val="002E24C1"/>
    <w:rsid w:val="002E24FB"/>
    <w:rsid w:val="002E3497"/>
    <w:rsid w:val="002E7BE4"/>
    <w:rsid w:val="002F1028"/>
    <w:rsid w:val="002F41C1"/>
    <w:rsid w:val="002F453E"/>
    <w:rsid w:val="002F49CB"/>
    <w:rsid w:val="002F5E3D"/>
    <w:rsid w:val="002F6296"/>
    <w:rsid w:val="003014AA"/>
    <w:rsid w:val="003050C2"/>
    <w:rsid w:val="003050FC"/>
    <w:rsid w:val="003053CB"/>
    <w:rsid w:val="003064C8"/>
    <w:rsid w:val="00306DD5"/>
    <w:rsid w:val="00310A25"/>
    <w:rsid w:val="0031160D"/>
    <w:rsid w:val="00316CDC"/>
    <w:rsid w:val="00323513"/>
    <w:rsid w:val="00324E39"/>
    <w:rsid w:val="0032551F"/>
    <w:rsid w:val="00325BA1"/>
    <w:rsid w:val="00326E46"/>
    <w:rsid w:val="00327EFB"/>
    <w:rsid w:val="00335E23"/>
    <w:rsid w:val="00342051"/>
    <w:rsid w:val="003423C2"/>
    <w:rsid w:val="003453FB"/>
    <w:rsid w:val="003463AF"/>
    <w:rsid w:val="003521C6"/>
    <w:rsid w:val="00352851"/>
    <w:rsid w:val="00352E02"/>
    <w:rsid w:val="003532CB"/>
    <w:rsid w:val="00354539"/>
    <w:rsid w:val="003547FD"/>
    <w:rsid w:val="00354B13"/>
    <w:rsid w:val="0035583A"/>
    <w:rsid w:val="0035704E"/>
    <w:rsid w:val="00360507"/>
    <w:rsid w:val="0036205C"/>
    <w:rsid w:val="003649E6"/>
    <w:rsid w:val="00367CBB"/>
    <w:rsid w:val="003719C3"/>
    <w:rsid w:val="00373153"/>
    <w:rsid w:val="00375CF8"/>
    <w:rsid w:val="00380A06"/>
    <w:rsid w:val="00382121"/>
    <w:rsid w:val="0038276E"/>
    <w:rsid w:val="003844C9"/>
    <w:rsid w:val="00387A39"/>
    <w:rsid w:val="003948CD"/>
    <w:rsid w:val="003A213F"/>
    <w:rsid w:val="003A4D1E"/>
    <w:rsid w:val="003A5C07"/>
    <w:rsid w:val="003A65EB"/>
    <w:rsid w:val="003A6A63"/>
    <w:rsid w:val="003B44FF"/>
    <w:rsid w:val="003B4B59"/>
    <w:rsid w:val="003B4DCD"/>
    <w:rsid w:val="003B6FF8"/>
    <w:rsid w:val="003B70FD"/>
    <w:rsid w:val="003B7785"/>
    <w:rsid w:val="003C275C"/>
    <w:rsid w:val="003C5488"/>
    <w:rsid w:val="003C71E8"/>
    <w:rsid w:val="003D30FA"/>
    <w:rsid w:val="003D5971"/>
    <w:rsid w:val="003D6FED"/>
    <w:rsid w:val="003E23DE"/>
    <w:rsid w:val="003E4CED"/>
    <w:rsid w:val="003E4DA0"/>
    <w:rsid w:val="003E58CB"/>
    <w:rsid w:val="003E6D0F"/>
    <w:rsid w:val="003F135B"/>
    <w:rsid w:val="003F1BAF"/>
    <w:rsid w:val="003F28C3"/>
    <w:rsid w:val="003F3BB9"/>
    <w:rsid w:val="003F55A1"/>
    <w:rsid w:val="003F5A62"/>
    <w:rsid w:val="003F69FE"/>
    <w:rsid w:val="003F75B0"/>
    <w:rsid w:val="003F7BDE"/>
    <w:rsid w:val="003F7EDA"/>
    <w:rsid w:val="004005ED"/>
    <w:rsid w:val="0040371B"/>
    <w:rsid w:val="00403DF9"/>
    <w:rsid w:val="004053B3"/>
    <w:rsid w:val="00405885"/>
    <w:rsid w:val="00410CE5"/>
    <w:rsid w:val="00411F4C"/>
    <w:rsid w:val="00412D65"/>
    <w:rsid w:val="0041484C"/>
    <w:rsid w:val="004171BE"/>
    <w:rsid w:val="004172B4"/>
    <w:rsid w:val="00417F7D"/>
    <w:rsid w:val="0042177E"/>
    <w:rsid w:val="00426599"/>
    <w:rsid w:val="00434884"/>
    <w:rsid w:val="00434DC1"/>
    <w:rsid w:val="00437048"/>
    <w:rsid w:val="00437E72"/>
    <w:rsid w:val="004449CE"/>
    <w:rsid w:val="00445954"/>
    <w:rsid w:val="00447E48"/>
    <w:rsid w:val="00450799"/>
    <w:rsid w:val="00451544"/>
    <w:rsid w:val="0046282C"/>
    <w:rsid w:val="004639BB"/>
    <w:rsid w:val="00466D79"/>
    <w:rsid w:val="004708E5"/>
    <w:rsid w:val="00471067"/>
    <w:rsid w:val="004711BF"/>
    <w:rsid w:val="00471C13"/>
    <w:rsid w:val="00471FB9"/>
    <w:rsid w:val="00473E01"/>
    <w:rsid w:val="00480DB8"/>
    <w:rsid w:val="0048162C"/>
    <w:rsid w:val="004824A1"/>
    <w:rsid w:val="00485C7E"/>
    <w:rsid w:val="004869D1"/>
    <w:rsid w:val="00487792"/>
    <w:rsid w:val="00487BD4"/>
    <w:rsid w:val="00487CDA"/>
    <w:rsid w:val="00490269"/>
    <w:rsid w:val="00490E60"/>
    <w:rsid w:val="004917CD"/>
    <w:rsid w:val="0049303D"/>
    <w:rsid w:val="00495511"/>
    <w:rsid w:val="004960FA"/>
    <w:rsid w:val="0049653E"/>
    <w:rsid w:val="00497970"/>
    <w:rsid w:val="004979B8"/>
    <w:rsid w:val="004A15ED"/>
    <w:rsid w:val="004B1EA6"/>
    <w:rsid w:val="004B393E"/>
    <w:rsid w:val="004B51A8"/>
    <w:rsid w:val="004B62CD"/>
    <w:rsid w:val="004C27DE"/>
    <w:rsid w:val="004C2CD1"/>
    <w:rsid w:val="004C5A71"/>
    <w:rsid w:val="004C6F34"/>
    <w:rsid w:val="004C7B12"/>
    <w:rsid w:val="004D0307"/>
    <w:rsid w:val="004D40CD"/>
    <w:rsid w:val="004D7FCB"/>
    <w:rsid w:val="004E11DC"/>
    <w:rsid w:val="004E219B"/>
    <w:rsid w:val="004E4152"/>
    <w:rsid w:val="004E48A8"/>
    <w:rsid w:val="004E5D96"/>
    <w:rsid w:val="004E77CF"/>
    <w:rsid w:val="004F24A8"/>
    <w:rsid w:val="004F57BA"/>
    <w:rsid w:val="004F6153"/>
    <w:rsid w:val="004F61E0"/>
    <w:rsid w:val="004F6857"/>
    <w:rsid w:val="004F6FD8"/>
    <w:rsid w:val="004F78EF"/>
    <w:rsid w:val="00502756"/>
    <w:rsid w:val="00503279"/>
    <w:rsid w:val="00505240"/>
    <w:rsid w:val="00505B4F"/>
    <w:rsid w:val="0051052D"/>
    <w:rsid w:val="00512943"/>
    <w:rsid w:val="00514C65"/>
    <w:rsid w:val="0052438F"/>
    <w:rsid w:val="005254B7"/>
    <w:rsid w:val="0052649C"/>
    <w:rsid w:val="00526D14"/>
    <w:rsid w:val="00526F14"/>
    <w:rsid w:val="0053307B"/>
    <w:rsid w:val="00540693"/>
    <w:rsid w:val="00541BBD"/>
    <w:rsid w:val="0054236B"/>
    <w:rsid w:val="005437D2"/>
    <w:rsid w:val="00545590"/>
    <w:rsid w:val="00545797"/>
    <w:rsid w:val="00550C11"/>
    <w:rsid w:val="0055115D"/>
    <w:rsid w:val="00552EC4"/>
    <w:rsid w:val="0055385C"/>
    <w:rsid w:val="00557262"/>
    <w:rsid w:val="00560141"/>
    <w:rsid w:val="005615EB"/>
    <w:rsid w:val="00563AE1"/>
    <w:rsid w:val="00564C4C"/>
    <w:rsid w:val="0057140F"/>
    <w:rsid w:val="005717AB"/>
    <w:rsid w:val="0057278E"/>
    <w:rsid w:val="00576711"/>
    <w:rsid w:val="005768FE"/>
    <w:rsid w:val="005776AC"/>
    <w:rsid w:val="0058425E"/>
    <w:rsid w:val="00584636"/>
    <w:rsid w:val="00587EAF"/>
    <w:rsid w:val="00590D8D"/>
    <w:rsid w:val="00591632"/>
    <w:rsid w:val="00592FE2"/>
    <w:rsid w:val="00593234"/>
    <w:rsid w:val="005A09B1"/>
    <w:rsid w:val="005A11E3"/>
    <w:rsid w:val="005A3581"/>
    <w:rsid w:val="005A4B48"/>
    <w:rsid w:val="005A5CD3"/>
    <w:rsid w:val="005A650B"/>
    <w:rsid w:val="005A68D9"/>
    <w:rsid w:val="005A736A"/>
    <w:rsid w:val="005A7B7C"/>
    <w:rsid w:val="005B37F7"/>
    <w:rsid w:val="005B4145"/>
    <w:rsid w:val="005B5288"/>
    <w:rsid w:val="005B6755"/>
    <w:rsid w:val="005C0CAB"/>
    <w:rsid w:val="005C22C4"/>
    <w:rsid w:val="005C2CB9"/>
    <w:rsid w:val="005C3DCC"/>
    <w:rsid w:val="005D09BC"/>
    <w:rsid w:val="005D1CF8"/>
    <w:rsid w:val="005D1F2B"/>
    <w:rsid w:val="005D2356"/>
    <w:rsid w:val="005D2780"/>
    <w:rsid w:val="005D44FB"/>
    <w:rsid w:val="005D4DC1"/>
    <w:rsid w:val="005D644C"/>
    <w:rsid w:val="005D7798"/>
    <w:rsid w:val="005E00CB"/>
    <w:rsid w:val="005E11C8"/>
    <w:rsid w:val="005E24DD"/>
    <w:rsid w:val="005E536B"/>
    <w:rsid w:val="005E7D8B"/>
    <w:rsid w:val="005F01B7"/>
    <w:rsid w:val="005F352D"/>
    <w:rsid w:val="005F465B"/>
    <w:rsid w:val="005F5A0C"/>
    <w:rsid w:val="005F697C"/>
    <w:rsid w:val="005F7FBF"/>
    <w:rsid w:val="00600767"/>
    <w:rsid w:val="00601EA2"/>
    <w:rsid w:val="00603E52"/>
    <w:rsid w:val="006043E0"/>
    <w:rsid w:val="00604C18"/>
    <w:rsid w:val="00606996"/>
    <w:rsid w:val="00606EE6"/>
    <w:rsid w:val="00612516"/>
    <w:rsid w:val="006129D9"/>
    <w:rsid w:val="00612E68"/>
    <w:rsid w:val="006130A9"/>
    <w:rsid w:val="00614264"/>
    <w:rsid w:val="006146E6"/>
    <w:rsid w:val="00615940"/>
    <w:rsid w:val="00617BE2"/>
    <w:rsid w:val="006203FB"/>
    <w:rsid w:val="00622BBB"/>
    <w:rsid w:val="00624273"/>
    <w:rsid w:val="00624C65"/>
    <w:rsid w:val="00624C94"/>
    <w:rsid w:val="006251F6"/>
    <w:rsid w:val="006273B4"/>
    <w:rsid w:val="00632E28"/>
    <w:rsid w:val="0063468A"/>
    <w:rsid w:val="006428B3"/>
    <w:rsid w:val="00643370"/>
    <w:rsid w:val="006459A0"/>
    <w:rsid w:val="0064636B"/>
    <w:rsid w:val="0064767A"/>
    <w:rsid w:val="006507DB"/>
    <w:rsid w:val="00651D91"/>
    <w:rsid w:val="0065428B"/>
    <w:rsid w:val="00654CE5"/>
    <w:rsid w:val="00654EF4"/>
    <w:rsid w:val="006553D0"/>
    <w:rsid w:val="00655B27"/>
    <w:rsid w:val="0065653F"/>
    <w:rsid w:val="00657E73"/>
    <w:rsid w:val="006616A0"/>
    <w:rsid w:val="00663497"/>
    <w:rsid w:val="006648AA"/>
    <w:rsid w:val="00664A79"/>
    <w:rsid w:val="006710F6"/>
    <w:rsid w:val="00671168"/>
    <w:rsid w:val="0067265A"/>
    <w:rsid w:val="006738EE"/>
    <w:rsid w:val="00676F48"/>
    <w:rsid w:val="00677256"/>
    <w:rsid w:val="0067777D"/>
    <w:rsid w:val="00680DC6"/>
    <w:rsid w:val="0068151C"/>
    <w:rsid w:val="00681B5B"/>
    <w:rsid w:val="00691158"/>
    <w:rsid w:val="00691D60"/>
    <w:rsid w:val="0069426E"/>
    <w:rsid w:val="00696673"/>
    <w:rsid w:val="00696869"/>
    <w:rsid w:val="00696F51"/>
    <w:rsid w:val="006A2E4C"/>
    <w:rsid w:val="006A2F86"/>
    <w:rsid w:val="006A430B"/>
    <w:rsid w:val="006A483F"/>
    <w:rsid w:val="006A5C19"/>
    <w:rsid w:val="006A6F3A"/>
    <w:rsid w:val="006A7837"/>
    <w:rsid w:val="006A7A2A"/>
    <w:rsid w:val="006B1EF8"/>
    <w:rsid w:val="006B489D"/>
    <w:rsid w:val="006B6CA2"/>
    <w:rsid w:val="006B6F96"/>
    <w:rsid w:val="006C06AB"/>
    <w:rsid w:val="006C0A56"/>
    <w:rsid w:val="006C364B"/>
    <w:rsid w:val="006C6386"/>
    <w:rsid w:val="006C7AE8"/>
    <w:rsid w:val="006D1F75"/>
    <w:rsid w:val="006D579C"/>
    <w:rsid w:val="006D7DF4"/>
    <w:rsid w:val="006E1AB8"/>
    <w:rsid w:val="006E1CE0"/>
    <w:rsid w:val="006E25C6"/>
    <w:rsid w:val="006E5217"/>
    <w:rsid w:val="006F3508"/>
    <w:rsid w:val="006F5A9A"/>
    <w:rsid w:val="007028A2"/>
    <w:rsid w:val="00703B98"/>
    <w:rsid w:val="00711B78"/>
    <w:rsid w:val="00717E81"/>
    <w:rsid w:val="00722644"/>
    <w:rsid w:val="007230A2"/>
    <w:rsid w:val="00723760"/>
    <w:rsid w:val="00724CCC"/>
    <w:rsid w:val="007254CF"/>
    <w:rsid w:val="0072658F"/>
    <w:rsid w:val="00727A3B"/>
    <w:rsid w:val="00731E0B"/>
    <w:rsid w:val="00731FF3"/>
    <w:rsid w:val="0073274E"/>
    <w:rsid w:val="007338F4"/>
    <w:rsid w:val="00735530"/>
    <w:rsid w:val="00736FD0"/>
    <w:rsid w:val="007370FB"/>
    <w:rsid w:val="007373A6"/>
    <w:rsid w:val="00737BDF"/>
    <w:rsid w:val="00741542"/>
    <w:rsid w:val="0074591B"/>
    <w:rsid w:val="00747431"/>
    <w:rsid w:val="00751ABD"/>
    <w:rsid w:val="00751F68"/>
    <w:rsid w:val="007523E4"/>
    <w:rsid w:val="00753C80"/>
    <w:rsid w:val="0076046B"/>
    <w:rsid w:val="00760C1F"/>
    <w:rsid w:val="00763137"/>
    <w:rsid w:val="007635F3"/>
    <w:rsid w:val="0076397A"/>
    <w:rsid w:val="007712E3"/>
    <w:rsid w:val="00772522"/>
    <w:rsid w:val="007740F1"/>
    <w:rsid w:val="0077470D"/>
    <w:rsid w:val="0077774A"/>
    <w:rsid w:val="007830A8"/>
    <w:rsid w:val="00784771"/>
    <w:rsid w:val="00785AD5"/>
    <w:rsid w:val="0078634D"/>
    <w:rsid w:val="0078655A"/>
    <w:rsid w:val="00792B1C"/>
    <w:rsid w:val="007934F2"/>
    <w:rsid w:val="0079386F"/>
    <w:rsid w:val="00794BBF"/>
    <w:rsid w:val="00794FFB"/>
    <w:rsid w:val="007953FF"/>
    <w:rsid w:val="0079581D"/>
    <w:rsid w:val="007A1D9D"/>
    <w:rsid w:val="007A262A"/>
    <w:rsid w:val="007A272E"/>
    <w:rsid w:val="007B2EBB"/>
    <w:rsid w:val="007B2FAB"/>
    <w:rsid w:val="007B439B"/>
    <w:rsid w:val="007B4F79"/>
    <w:rsid w:val="007B7375"/>
    <w:rsid w:val="007C00C3"/>
    <w:rsid w:val="007C420F"/>
    <w:rsid w:val="007C59F1"/>
    <w:rsid w:val="007C670D"/>
    <w:rsid w:val="007C7190"/>
    <w:rsid w:val="007C7284"/>
    <w:rsid w:val="007D143A"/>
    <w:rsid w:val="007D31B5"/>
    <w:rsid w:val="007D584F"/>
    <w:rsid w:val="007D5D52"/>
    <w:rsid w:val="007E1267"/>
    <w:rsid w:val="007E2254"/>
    <w:rsid w:val="007E2626"/>
    <w:rsid w:val="007E2D67"/>
    <w:rsid w:val="007E3F0A"/>
    <w:rsid w:val="007F0788"/>
    <w:rsid w:val="007F11FC"/>
    <w:rsid w:val="007F3BAF"/>
    <w:rsid w:val="007F50C0"/>
    <w:rsid w:val="007F6600"/>
    <w:rsid w:val="007F7ED6"/>
    <w:rsid w:val="00800DCC"/>
    <w:rsid w:val="00801604"/>
    <w:rsid w:val="00801D51"/>
    <w:rsid w:val="008029E1"/>
    <w:rsid w:val="00805AC4"/>
    <w:rsid w:val="0081000E"/>
    <w:rsid w:val="00810B61"/>
    <w:rsid w:val="008110FE"/>
    <w:rsid w:val="00811B88"/>
    <w:rsid w:val="00812AEB"/>
    <w:rsid w:val="00812C07"/>
    <w:rsid w:val="0081550A"/>
    <w:rsid w:val="0082199E"/>
    <w:rsid w:val="00822864"/>
    <w:rsid w:val="00823E17"/>
    <w:rsid w:val="008244EA"/>
    <w:rsid w:val="00827513"/>
    <w:rsid w:val="00831280"/>
    <w:rsid w:val="00831C66"/>
    <w:rsid w:val="00831DBA"/>
    <w:rsid w:val="00831E50"/>
    <w:rsid w:val="008326BA"/>
    <w:rsid w:val="008355A3"/>
    <w:rsid w:val="00836EF1"/>
    <w:rsid w:val="00844911"/>
    <w:rsid w:val="00844FD9"/>
    <w:rsid w:val="008474E4"/>
    <w:rsid w:val="008507E1"/>
    <w:rsid w:val="00851032"/>
    <w:rsid w:val="00853849"/>
    <w:rsid w:val="00853A27"/>
    <w:rsid w:val="00854DE5"/>
    <w:rsid w:val="008568D0"/>
    <w:rsid w:val="0085704F"/>
    <w:rsid w:val="008578CE"/>
    <w:rsid w:val="00864AD8"/>
    <w:rsid w:val="00865125"/>
    <w:rsid w:val="00866277"/>
    <w:rsid w:val="00867C8C"/>
    <w:rsid w:val="0087006F"/>
    <w:rsid w:val="00870498"/>
    <w:rsid w:val="0087165D"/>
    <w:rsid w:val="008732DF"/>
    <w:rsid w:val="008740D7"/>
    <w:rsid w:val="008751D3"/>
    <w:rsid w:val="00880381"/>
    <w:rsid w:val="00883BCA"/>
    <w:rsid w:val="008840E7"/>
    <w:rsid w:val="008862C0"/>
    <w:rsid w:val="00886871"/>
    <w:rsid w:val="008905C0"/>
    <w:rsid w:val="008924AF"/>
    <w:rsid w:val="0089269D"/>
    <w:rsid w:val="00892FF6"/>
    <w:rsid w:val="0089554B"/>
    <w:rsid w:val="00896161"/>
    <w:rsid w:val="008969AF"/>
    <w:rsid w:val="00897264"/>
    <w:rsid w:val="008A030E"/>
    <w:rsid w:val="008A1290"/>
    <w:rsid w:val="008A1F56"/>
    <w:rsid w:val="008A3C4B"/>
    <w:rsid w:val="008B01DD"/>
    <w:rsid w:val="008B6F8A"/>
    <w:rsid w:val="008C1CD7"/>
    <w:rsid w:val="008C3793"/>
    <w:rsid w:val="008C7490"/>
    <w:rsid w:val="008C7D5D"/>
    <w:rsid w:val="008D1D01"/>
    <w:rsid w:val="008E0AF6"/>
    <w:rsid w:val="008E1242"/>
    <w:rsid w:val="008E5963"/>
    <w:rsid w:val="008E5E3F"/>
    <w:rsid w:val="008E619B"/>
    <w:rsid w:val="008F0DE0"/>
    <w:rsid w:val="008F21F4"/>
    <w:rsid w:val="008F2AF9"/>
    <w:rsid w:val="009016DC"/>
    <w:rsid w:val="00903AA8"/>
    <w:rsid w:val="0090441D"/>
    <w:rsid w:val="0090461B"/>
    <w:rsid w:val="009119C5"/>
    <w:rsid w:val="009123B9"/>
    <w:rsid w:val="0091282B"/>
    <w:rsid w:val="0091426E"/>
    <w:rsid w:val="00914494"/>
    <w:rsid w:val="00914755"/>
    <w:rsid w:val="00915A1F"/>
    <w:rsid w:val="009216D1"/>
    <w:rsid w:val="00924A84"/>
    <w:rsid w:val="0092567F"/>
    <w:rsid w:val="0092616C"/>
    <w:rsid w:val="00926E4C"/>
    <w:rsid w:val="00935D98"/>
    <w:rsid w:val="00936D8C"/>
    <w:rsid w:val="009442A4"/>
    <w:rsid w:val="00952594"/>
    <w:rsid w:val="00953014"/>
    <w:rsid w:val="009544E0"/>
    <w:rsid w:val="009563F3"/>
    <w:rsid w:val="00957577"/>
    <w:rsid w:val="00957629"/>
    <w:rsid w:val="00960892"/>
    <w:rsid w:val="0096345A"/>
    <w:rsid w:val="00966BF1"/>
    <w:rsid w:val="00966E60"/>
    <w:rsid w:val="0097133E"/>
    <w:rsid w:val="00971BEB"/>
    <w:rsid w:val="00971F64"/>
    <w:rsid w:val="009727F1"/>
    <w:rsid w:val="00981A2D"/>
    <w:rsid w:val="00986D13"/>
    <w:rsid w:val="00987DB5"/>
    <w:rsid w:val="009906C8"/>
    <w:rsid w:val="00991141"/>
    <w:rsid w:val="0099300E"/>
    <w:rsid w:val="0099359B"/>
    <w:rsid w:val="009958A9"/>
    <w:rsid w:val="00996BB2"/>
    <w:rsid w:val="009A1A62"/>
    <w:rsid w:val="009A24DE"/>
    <w:rsid w:val="009A44DD"/>
    <w:rsid w:val="009A4D04"/>
    <w:rsid w:val="009A5473"/>
    <w:rsid w:val="009A5C04"/>
    <w:rsid w:val="009B11C0"/>
    <w:rsid w:val="009B5032"/>
    <w:rsid w:val="009B64DE"/>
    <w:rsid w:val="009C0755"/>
    <w:rsid w:val="009C1E4F"/>
    <w:rsid w:val="009C2BD3"/>
    <w:rsid w:val="009C4DAD"/>
    <w:rsid w:val="009C685D"/>
    <w:rsid w:val="009D3768"/>
    <w:rsid w:val="009D3BD5"/>
    <w:rsid w:val="009D4D0D"/>
    <w:rsid w:val="009D5133"/>
    <w:rsid w:val="009D60BA"/>
    <w:rsid w:val="009D668D"/>
    <w:rsid w:val="009D7CFB"/>
    <w:rsid w:val="009E0AAF"/>
    <w:rsid w:val="009E0B9A"/>
    <w:rsid w:val="009E0B9E"/>
    <w:rsid w:val="009E1A1C"/>
    <w:rsid w:val="009E3196"/>
    <w:rsid w:val="009E5239"/>
    <w:rsid w:val="009E589D"/>
    <w:rsid w:val="009E6F8C"/>
    <w:rsid w:val="009F39A2"/>
    <w:rsid w:val="009F4BC1"/>
    <w:rsid w:val="009F5152"/>
    <w:rsid w:val="009F5742"/>
    <w:rsid w:val="009F794B"/>
    <w:rsid w:val="00A04F90"/>
    <w:rsid w:val="00A05FD5"/>
    <w:rsid w:val="00A063E3"/>
    <w:rsid w:val="00A075D4"/>
    <w:rsid w:val="00A10B34"/>
    <w:rsid w:val="00A11A4F"/>
    <w:rsid w:val="00A1385D"/>
    <w:rsid w:val="00A16910"/>
    <w:rsid w:val="00A1767B"/>
    <w:rsid w:val="00A227D0"/>
    <w:rsid w:val="00A235F4"/>
    <w:rsid w:val="00A242EA"/>
    <w:rsid w:val="00A25DBC"/>
    <w:rsid w:val="00A26751"/>
    <w:rsid w:val="00A321F2"/>
    <w:rsid w:val="00A32DE2"/>
    <w:rsid w:val="00A368B9"/>
    <w:rsid w:val="00A37B35"/>
    <w:rsid w:val="00A43169"/>
    <w:rsid w:val="00A44AB4"/>
    <w:rsid w:val="00A44AF4"/>
    <w:rsid w:val="00A4755D"/>
    <w:rsid w:val="00A50805"/>
    <w:rsid w:val="00A5367A"/>
    <w:rsid w:val="00A53DD5"/>
    <w:rsid w:val="00A54129"/>
    <w:rsid w:val="00A54417"/>
    <w:rsid w:val="00A56E85"/>
    <w:rsid w:val="00A57C41"/>
    <w:rsid w:val="00A61097"/>
    <w:rsid w:val="00A63F45"/>
    <w:rsid w:val="00A640E6"/>
    <w:rsid w:val="00A64CE2"/>
    <w:rsid w:val="00A66DF0"/>
    <w:rsid w:val="00A67A5B"/>
    <w:rsid w:val="00A72B36"/>
    <w:rsid w:val="00A75DBE"/>
    <w:rsid w:val="00A8027E"/>
    <w:rsid w:val="00A84A61"/>
    <w:rsid w:val="00A86457"/>
    <w:rsid w:val="00A90BCA"/>
    <w:rsid w:val="00A92543"/>
    <w:rsid w:val="00A93730"/>
    <w:rsid w:val="00A94A9C"/>
    <w:rsid w:val="00A97750"/>
    <w:rsid w:val="00AA0C24"/>
    <w:rsid w:val="00AA29C2"/>
    <w:rsid w:val="00AA32C0"/>
    <w:rsid w:val="00AA38DB"/>
    <w:rsid w:val="00AA6040"/>
    <w:rsid w:val="00AB3B35"/>
    <w:rsid w:val="00AB4660"/>
    <w:rsid w:val="00AB6204"/>
    <w:rsid w:val="00AB7801"/>
    <w:rsid w:val="00AC282D"/>
    <w:rsid w:val="00AC2FE0"/>
    <w:rsid w:val="00AC35D6"/>
    <w:rsid w:val="00AC50C8"/>
    <w:rsid w:val="00AC6225"/>
    <w:rsid w:val="00AD0C85"/>
    <w:rsid w:val="00AD118F"/>
    <w:rsid w:val="00AD6A3A"/>
    <w:rsid w:val="00AD6B1C"/>
    <w:rsid w:val="00AE15BB"/>
    <w:rsid w:val="00AE3167"/>
    <w:rsid w:val="00AE344F"/>
    <w:rsid w:val="00AE64EA"/>
    <w:rsid w:val="00AE65AF"/>
    <w:rsid w:val="00AE68A5"/>
    <w:rsid w:val="00AE717C"/>
    <w:rsid w:val="00AF1820"/>
    <w:rsid w:val="00AF57CA"/>
    <w:rsid w:val="00AF5C74"/>
    <w:rsid w:val="00AF7D6B"/>
    <w:rsid w:val="00B00E4E"/>
    <w:rsid w:val="00B04833"/>
    <w:rsid w:val="00B04E89"/>
    <w:rsid w:val="00B054E6"/>
    <w:rsid w:val="00B06E3E"/>
    <w:rsid w:val="00B10CD1"/>
    <w:rsid w:val="00B114DC"/>
    <w:rsid w:val="00B12FB0"/>
    <w:rsid w:val="00B15FC2"/>
    <w:rsid w:val="00B20F65"/>
    <w:rsid w:val="00B217DE"/>
    <w:rsid w:val="00B21C79"/>
    <w:rsid w:val="00B25E47"/>
    <w:rsid w:val="00B265B8"/>
    <w:rsid w:val="00B26AB8"/>
    <w:rsid w:val="00B26C31"/>
    <w:rsid w:val="00B272AF"/>
    <w:rsid w:val="00B3350E"/>
    <w:rsid w:val="00B34DCE"/>
    <w:rsid w:val="00B37DF8"/>
    <w:rsid w:val="00B40412"/>
    <w:rsid w:val="00B410BA"/>
    <w:rsid w:val="00B41777"/>
    <w:rsid w:val="00B425A5"/>
    <w:rsid w:val="00B446A3"/>
    <w:rsid w:val="00B44CF4"/>
    <w:rsid w:val="00B4615D"/>
    <w:rsid w:val="00B5037B"/>
    <w:rsid w:val="00B506B1"/>
    <w:rsid w:val="00B520CA"/>
    <w:rsid w:val="00B52416"/>
    <w:rsid w:val="00B57B12"/>
    <w:rsid w:val="00B61809"/>
    <w:rsid w:val="00B624F5"/>
    <w:rsid w:val="00B626D2"/>
    <w:rsid w:val="00B64E92"/>
    <w:rsid w:val="00B673C0"/>
    <w:rsid w:val="00B67CEE"/>
    <w:rsid w:val="00B70741"/>
    <w:rsid w:val="00B723D5"/>
    <w:rsid w:val="00B734C6"/>
    <w:rsid w:val="00B74B8B"/>
    <w:rsid w:val="00B75A9E"/>
    <w:rsid w:val="00B75CAC"/>
    <w:rsid w:val="00B77FB0"/>
    <w:rsid w:val="00B81930"/>
    <w:rsid w:val="00B84A78"/>
    <w:rsid w:val="00B85AC5"/>
    <w:rsid w:val="00B86408"/>
    <w:rsid w:val="00B90433"/>
    <w:rsid w:val="00B9102B"/>
    <w:rsid w:val="00B94C92"/>
    <w:rsid w:val="00B950CD"/>
    <w:rsid w:val="00B97EC9"/>
    <w:rsid w:val="00BA1CA0"/>
    <w:rsid w:val="00BA3205"/>
    <w:rsid w:val="00BA41DF"/>
    <w:rsid w:val="00BA7184"/>
    <w:rsid w:val="00BA77CF"/>
    <w:rsid w:val="00BB1D74"/>
    <w:rsid w:val="00BB2CEB"/>
    <w:rsid w:val="00BC00AC"/>
    <w:rsid w:val="00BC4169"/>
    <w:rsid w:val="00BC7E05"/>
    <w:rsid w:val="00BD0E06"/>
    <w:rsid w:val="00BD0F62"/>
    <w:rsid w:val="00BD1226"/>
    <w:rsid w:val="00BD29E3"/>
    <w:rsid w:val="00BD3F5F"/>
    <w:rsid w:val="00BD72DC"/>
    <w:rsid w:val="00BE0C1C"/>
    <w:rsid w:val="00BE19F8"/>
    <w:rsid w:val="00BE473C"/>
    <w:rsid w:val="00BE5E62"/>
    <w:rsid w:val="00BE603A"/>
    <w:rsid w:val="00BE6653"/>
    <w:rsid w:val="00BE6BCC"/>
    <w:rsid w:val="00BE7095"/>
    <w:rsid w:val="00BE75F0"/>
    <w:rsid w:val="00BE7E6F"/>
    <w:rsid w:val="00BF34A9"/>
    <w:rsid w:val="00BF4EFF"/>
    <w:rsid w:val="00BF7380"/>
    <w:rsid w:val="00C01976"/>
    <w:rsid w:val="00C01BAB"/>
    <w:rsid w:val="00C02623"/>
    <w:rsid w:val="00C027EF"/>
    <w:rsid w:val="00C02C31"/>
    <w:rsid w:val="00C03D76"/>
    <w:rsid w:val="00C06CF5"/>
    <w:rsid w:val="00C11EC4"/>
    <w:rsid w:val="00C12428"/>
    <w:rsid w:val="00C1257A"/>
    <w:rsid w:val="00C13EC9"/>
    <w:rsid w:val="00C14A0A"/>
    <w:rsid w:val="00C165A3"/>
    <w:rsid w:val="00C16F9C"/>
    <w:rsid w:val="00C17A82"/>
    <w:rsid w:val="00C17A9E"/>
    <w:rsid w:val="00C17ADC"/>
    <w:rsid w:val="00C2045E"/>
    <w:rsid w:val="00C20588"/>
    <w:rsid w:val="00C20C82"/>
    <w:rsid w:val="00C230CD"/>
    <w:rsid w:val="00C25068"/>
    <w:rsid w:val="00C2615F"/>
    <w:rsid w:val="00C279CF"/>
    <w:rsid w:val="00C27DA0"/>
    <w:rsid w:val="00C3007E"/>
    <w:rsid w:val="00C32970"/>
    <w:rsid w:val="00C3398C"/>
    <w:rsid w:val="00C36ACE"/>
    <w:rsid w:val="00C376F0"/>
    <w:rsid w:val="00C40AA3"/>
    <w:rsid w:val="00C41E31"/>
    <w:rsid w:val="00C42176"/>
    <w:rsid w:val="00C44E60"/>
    <w:rsid w:val="00C46AAF"/>
    <w:rsid w:val="00C47402"/>
    <w:rsid w:val="00C513FD"/>
    <w:rsid w:val="00C5320D"/>
    <w:rsid w:val="00C54A61"/>
    <w:rsid w:val="00C56B04"/>
    <w:rsid w:val="00C6147E"/>
    <w:rsid w:val="00C62E85"/>
    <w:rsid w:val="00C65D6C"/>
    <w:rsid w:val="00C726BA"/>
    <w:rsid w:val="00C74DCD"/>
    <w:rsid w:val="00C75DC2"/>
    <w:rsid w:val="00C76501"/>
    <w:rsid w:val="00C77AB1"/>
    <w:rsid w:val="00C80161"/>
    <w:rsid w:val="00C82039"/>
    <w:rsid w:val="00C87169"/>
    <w:rsid w:val="00C87281"/>
    <w:rsid w:val="00C874D6"/>
    <w:rsid w:val="00C875E8"/>
    <w:rsid w:val="00C9118B"/>
    <w:rsid w:val="00C91EF5"/>
    <w:rsid w:val="00C927AA"/>
    <w:rsid w:val="00CA0482"/>
    <w:rsid w:val="00CA252B"/>
    <w:rsid w:val="00CA3AF1"/>
    <w:rsid w:val="00CA59AC"/>
    <w:rsid w:val="00CA5FDF"/>
    <w:rsid w:val="00CA68B3"/>
    <w:rsid w:val="00CB1391"/>
    <w:rsid w:val="00CB15A3"/>
    <w:rsid w:val="00CB1DED"/>
    <w:rsid w:val="00CB259A"/>
    <w:rsid w:val="00CB34DA"/>
    <w:rsid w:val="00CC095C"/>
    <w:rsid w:val="00CC18BC"/>
    <w:rsid w:val="00CC24FB"/>
    <w:rsid w:val="00CC2B6A"/>
    <w:rsid w:val="00CC4116"/>
    <w:rsid w:val="00CC5FC6"/>
    <w:rsid w:val="00CD02C7"/>
    <w:rsid w:val="00CD0E1F"/>
    <w:rsid w:val="00CD1C93"/>
    <w:rsid w:val="00CD31D2"/>
    <w:rsid w:val="00CD78EE"/>
    <w:rsid w:val="00CE00E3"/>
    <w:rsid w:val="00CE2B57"/>
    <w:rsid w:val="00CE35A9"/>
    <w:rsid w:val="00CE4CCB"/>
    <w:rsid w:val="00CE537A"/>
    <w:rsid w:val="00CE6471"/>
    <w:rsid w:val="00CE72BB"/>
    <w:rsid w:val="00CE772D"/>
    <w:rsid w:val="00CF07DF"/>
    <w:rsid w:val="00CF1225"/>
    <w:rsid w:val="00CF34FB"/>
    <w:rsid w:val="00CF46ED"/>
    <w:rsid w:val="00CF5117"/>
    <w:rsid w:val="00CF5BDF"/>
    <w:rsid w:val="00CF71B5"/>
    <w:rsid w:val="00D01E7D"/>
    <w:rsid w:val="00D11AEA"/>
    <w:rsid w:val="00D1369C"/>
    <w:rsid w:val="00D14A6D"/>
    <w:rsid w:val="00D15356"/>
    <w:rsid w:val="00D15392"/>
    <w:rsid w:val="00D15F08"/>
    <w:rsid w:val="00D2016F"/>
    <w:rsid w:val="00D22348"/>
    <w:rsid w:val="00D243E5"/>
    <w:rsid w:val="00D27AA5"/>
    <w:rsid w:val="00D30015"/>
    <w:rsid w:val="00D30AE3"/>
    <w:rsid w:val="00D31559"/>
    <w:rsid w:val="00D348E5"/>
    <w:rsid w:val="00D34E3E"/>
    <w:rsid w:val="00D35D4C"/>
    <w:rsid w:val="00D40639"/>
    <w:rsid w:val="00D41E0C"/>
    <w:rsid w:val="00D42281"/>
    <w:rsid w:val="00D43D45"/>
    <w:rsid w:val="00D45C1D"/>
    <w:rsid w:val="00D5021F"/>
    <w:rsid w:val="00D538B2"/>
    <w:rsid w:val="00D563DD"/>
    <w:rsid w:val="00D56561"/>
    <w:rsid w:val="00D648FF"/>
    <w:rsid w:val="00D6742A"/>
    <w:rsid w:val="00D70726"/>
    <w:rsid w:val="00D70E31"/>
    <w:rsid w:val="00D71003"/>
    <w:rsid w:val="00D71BFB"/>
    <w:rsid w:val="00D733CB"/>
    <w:rsid w:val="00D74FB2"/>
    <w:rsid w:val="00D75C38"/>
    <w:rsid w:val="00D77295"/>
    <w:rsid w:val="00D77A9C"/>
    <w:rsid w:val="00D83BC6"/>
    <w:rsid w:val="00D8468C"/>
    <w:rsid w:val="00D85C6A"/>
    <w:rsid w:val="00D878C3"/>
    <w:rsid w:val="00D930A4"/>
    <w:rsid w:val="00D9390D"/>
    <w:rsid w:val="00D95CB5"/>
    <w:rsid w:val="00D95E8E"/>
    <w:rsid w:val="00D97E05"/>
    <w:rsid w:val="00DA1828"/>
    <w:rsid w:val="00DA22C6"/>
    <w:rsid w:val="00DA2BE8"/>
    <w:rsid w:val="00DA3ECA"/>
    <w:rsid w:val="00DA47FB"/>
    <w:rsid w:val="00DA4DDF"/>
    <w:rsid w:val="00DA53C4"/>
    <w:rsid w:val="00DB0EEA"/>
    <w:rsid w:val="00DB1A66"/>
    <w:rsid w:val="00DB3D6A"/>
    <w:rsid w:val="00DB57EB"/>
    <w:rsid w:val="00DB7440"/>
    <w:rsid w:val="00DC68D6"/>
    <w:rsid w:val="00DD048B"/>
    <w:rsid w:val="00DD567B"/>
    <w:rsid w:val="00DD65D2"/>
    <w:rsid w:val="00DE1DBF"/>
    <w:rsid w:val="00DE3318"/>
    <w:rsid w:val="00DE54EA"/>
    <w:rsid w:val="00DE700E"/>
    <w:rsid w:val="00DE7481"/>
    <w:rsid w:val="00DF73E1"/>
    <w:rsid w:val="00DF7467"/>
    <w:rsid w:val="00E00C17"/>
    <w:rsid w:val="00E02DA0"/>
    <w:rsid w:val="00E0731D"/>
    <w:rsid w:val="00E146ED"/>
    <w:rsid w:val="00E1740B"/>
    <w:rsid w:val="00E2045B"/>
    <w:rsid w:val="00E237FA"/>
    <w:rsid w:val="00E25AAF"/>
    <w:rsid w:val="00E27224"/>
    <w:rsid w:val="00E300AC"/>
    <w:rsid w:val="00E30694"/>
    <w:rsid w:val="00E32E91"/>
    <w:rsid w:val="00E34D3A"/>
    <w:rsid w:val="00E351D4"/>
    <w:rsid w:val="00E362A2"/>
    <w:rsid w:val="00E410EA"/>
    <w:rsid w:val="00E41E75"/>
    <w:rsid w:val="00E441F3"/>
    <w:rsid w:val="00E475AF"/>
    <w:rsid w:val="00E476C2"/>
    <w:rsid w:val="00E50F54"/>
    <w:rsid w:val="00E527CD"/>
    <w:rsid w:val="00E55B6B"/>
    <w:rsid w:val="00E574FC"/>
    <w:rsid w:val="00E608D9"/>
    <w:rsid w:val="00E616EA"/>
    <w:rsid w:val="00E6559E"/>
    <w:rsid w:val="00E6577F"/>
    <w:rsid w:val="00E6603A"/>
    <w:rsid w:val="00E66BE8"/>
    <w:rsid w:val="00E70C6A"/>
    <w:rsid w:val="00E72AC7"/>
    <w:rsid w:val="00E75A71"/>
    <w:rsid w:val="00E835E5"/>
    <w:rsid w:val="00E84628"/>
    <w:rsid w:val="00E84D4D"/>
    <w:rsid w:val="00E85E3C"/>
    <w:rsid w:val="00E86D99"/>
    <w:rsid w:val="00E87628"/>
    <w:rsid w:val="00E90664"/>
    <w:rsid w:val="00E91866"/>
    <w:rsid w:val="00E93453"/>
    <w:rsid w:val="00E94D19"/>
    <w:rsid w:val="00E96F48"/>
    <w:rsid w:val="00E96F95"/>
    <w:rsid w:val="00EA5255"/>
    <w:rsid w:val="00EA535D"/>
    <w:rsid w:val="00EA6BCD"/>
    <w:rsid w:val="00EA7C12"/>
    <w:rsid w:val="00EB0B77"/>
    <w:rsid w:val="00EB2B76"/>
    <w:rsid w:val="00EB3940"/>
    <w:rsid w:val="00EB3DF4"/>
    <w:rsid w:val="00EB4FF7"/>
    <w:rsid w:val="00EB677D"/>
    <w:rsid w:val="00EB6811"/>
    <w:rsid w:val="00EB7262"/>
    <w:rsid w:val="00EC19DE"/>
    <w:rsid w:val="00EC37BA"/>
    <w:rsid w:val="00EC4601"/>
    <w:rsid w:val="00ED0858"/>
    <w:rsid w:val="00ED1EFD"/>
    <w:rsid w:val="00ED47B9"/>
    <w:rsid w:val="00ED7C84"/>
    <w:rsid w:val="00EE0028"/>
    <w:rsid w:val="00EE0EA8"/>
    <w:rsid w:val="00EE1BC8"/>
    <w:rsid w:val="00EE2441"/>
    <w:rsid w:val="00EE5965"/>
    <w:rsid w:val="00EF14C5"/>
    <w:rsid w:val="00EF160D"/>
    <w:rsid w:val="00EF229B"/>
    <w:rsid w:val="00EF5004"/>
    <w:rsid w:val="00EF62DD"/>
    <w:rsid w:val="00EF7944"/>
    <w:rsid w:val="00F0373E"/>
    <w:rsid w:val="00F04842"/>
    <w:rsid w:val="00F04D6D"/>
    <w:rsid w:val="00F0500A"/>
    <w:rsid w:val="00F063F1"/>
    <w:rsid w:val="00F12000"/>
    <w:rsid w:val="00F165A9"/>
    <w:rsid w:val="00F16DD7"/>
    <w:rsid w:val="00F20232"/>
    <w:rsid w:val="00F20469"/>
    <w:rsid w:val="00F22D27"/>
    <w:rsid w:val="00F23472"/>
    <w:rsid w:val="00F24F1D"/>
    <w:rsid w:val="00F2502B"/>
    <w:rsid w:val="00F26341"/>
    <w:rsid w:val="00F274BF"/>
    <w:rsid w:val="00F30E46"/>
    <w:rsid w:val="00F32284"/>
    <w:rsid w:val="00F34823"/>
    <w:rsid w:val="00F37FF8"/>
    <w:rsid w:val="00F4052B"/>
    <w:rsid w:val="00F424E1"/>
    <w:rsid w:val="00F44299"/>
    <w:rsid w:val="00F50DB6"/>
    <w:rsid w:val="00F51AB5"/>
    <w:rsid w:val="00F51B1A"/>
    <w:rsid w:val="00F52194"/>
    <w:rsid w:val="00F536D1"/>
    <w:rsid w:val="00F54C2B"/>
    <w:rsid w:val="00F60BD1"/>
    <w:rsid w:val="00F60FC6"/>
    <w:rsid w:val="00F63C58"/>
    <w:rsid w:val="00F64295"/>
    <w:rsid w:val="00F65F1E"/>
    <w:rsid w:val="00F66C7E"/>
    <w:rsid w:val="00F66F9E"/>
    <w:rsid w:val="00F67654"/>
    <w:rsid w:val="00F6767B"/>
    <w:rsid w:val="00F70E96"/>
    <w:rsid w:val="00F746BE"/>
    <w:rsid w:val="00F747B9"/>
    <w:rsid w:val="00F76214"/>
    <w:rsid w:val="00F76AC1"/>
    <w:rsid w:val="00F810CA"/>
    <w:rsid w:val="00F83296"/>
    <w:rsid w:val="00F8762A"/>
    <w:rsid w:val="00FA04EC"/>
    <w:rsid w:val="00FA39FF"/>
    <w:rsid w:val="00FA57AD"/>
    <w:rsid w:val="00FA7969"/>
    <w:rsid w:val="00FB2AF3"/>
    <w:rsid w:val="00FB2F42"/>
    <w:rsid w:val="00FB3E91"/>
    <w:rsid w:val="00FB4A79"/>
    <w:rsid w:val="00FB54A2"/>
    <w:rsid w:val="00FB7B73"/>
    <w:rsid w:val="00FC0A4B"/>
    <w:rsid w:val="00FC17D3"/>
    <w:rsid w:val="00FC2346"/>
    <w:rsid w:val="00FC6C5B"/>
    <w:rsid w:val="00FD0BEF"/>
    <w:rsid w:val="00FD1CF4"/>
    <w:rsid w:val="00FD20C8"/>
    <w:rsid w:val="00FD3571"/>
    <w:rsid w:val="00FD69B3"/>
    <w:rsid w:val="00FD70CA"/>
    <w:rsid w:val="00FE3C9D"/>
    <w:rsid w:val="00FE40B8"/>
    <w:rsid w:val="00FE41F9"/>
    <w:rsid w:val="00FE5651"/>
    <w:rsid w:val="00FF077F"/>
    <w:rsid w:val="00FF1684"/>
    <w:rsid w:val="00FF2610"/>
    <w:rsid w:val="00FF5FB4"/>
    <w:rsid w:val="00FF69BC"/>
    <w:rsid w:val="018E7760"/>
    <w:rsid w:val="01B68C64"/>
    <w:rsid w:val="01F59164"/>
    <w:rsid w:val="05FE134E"/>
    <w:rsid w:val="060C3D22"/>
    <w:rsid w:val="064E4117"/>
    <w:rsid w:val="06886C4E"/>
    <w:rsid w:val="06C879C4"/>
    <w:rsid w:val="08A7FCF4"/>
    <w:rsid w:val="09401B21"/>
    <w:rsid w:val="0C13810C"/>
    <w:rsid w:val="0C3CAED5"/>
    <w:rsid w:val="0E49BB6C"/>
    <w:rsid w:val="0E708738"/>
    <w:rsid w:val="0F6924B8"/>
    <w:rsid w:val="0FBC24B8"/>
    <w:rsid w:val="10FF7781"/>
    <w:rsid w:val="116822BE"/>
    <w:rsid w:val="11D7714E"/>
    <w:rsid w:val="11DF8990"/>
    <w:rsid w:val="121303C6"/>
    <w:rsid w:val="1223A725"/>
    <w:rsid w:val="124DE31B"/>
    <w:rsid w:val="15345F75"/>
    <w:rsid w:val="15FECD61"/>
    <w:rsid w:val="1636481F"/>
    <w:rsid w:val="169C41E8"/>
    <w:rsid w:val="16ADA3FD"/>
    <w:rsid w:val="170745ED"/>
    <w:rsid w:val="188AB41D"/>
    <w:rsid w:val="19083719"/>
    <w:rsid w:val="191639AF"/>
    <w:rsid w:val="1B07B98E"/>
    <w:rsid w:val="1D994C96"/>
    <w:rsid w:val="1E045B33"/>
    <w:rsid w:val="1E78E9F2"/>
    <w:rsid w:val="1F1ED7E4"/>
    <w:rsid w:val="1F41C447"/>
    <w:rsid w:val="1F9E7B57"/>
    <w:rsid w:val="229585E0"/>
    <w:rsid w:val="22A80BAE"/>
    <w:rsid w:val="2373644A"/>
    <w:rsid w:val="23A76446"/>
    <w:rsid w:val="26B5FF78"/>
    <w:rsid w:val="26D5CCE7"/>
    <w:rsid w:val="2735CE46"/>
    <w:rsid w:val="2770417E"/>
    <w:rsid w:val="281E2E09"/>
    <w:rsid w:val="28368C1D"/>
    <w:rsid w:val="2860789C"/>
    <w:rsid w:val="286D5938"/>
    <w:rsid w:val="29557B92"/>
    <w:rsid w:val="29EF0B98"/>
    <w:rsid w:val="2AD67359"/>
    <w:rsid w:val="2B669968"/>
    <w:rsid w:val="2BC6B0F2"/>
    <w:rsid w:val="2C91D201"/>
    <w:rsid w:val="2CA9604C"/>
    <w:rsid w:val="2D80A0E3"/>
    <w:rsid w:val="2D9E9518"/>
    <w:rsid w:val="2DC42C74"/>
    <w:rsid w:val="2EF3B8CD"/>
    <w:rsid w:val="2F1ED9BC"/>
    <w:rsid w:val="2FEC8F99"/>
    <w:rsid w:val="3088B46D"/>
    <w:rsid w:val="30C1FC0E"/>
    <w:rsid w:val="30D451C5"/>
    <w:rsid w:val="3143CEAD"/>
    <w:rsid w:val="32407E67"/>
    <w:rsid w:val="32C24156"/>
    <w:rsid w:val="33D3F87E"/>
    <w:rsid w:val="344CDD5B"/>
    <w:rsid w:val="344E92B0"/>
    <w:rsid w:val="347B0352"/>
    <w:rsid w:val="34F47B8A"/>
    <w:rsid w:val="350BC0D9"/>
    <w:rsid w:val="35399DD4"/>
    <w:rsid w:val="3576E5A1"/>
    <w:rsid w:val="36390160"/>
    <w:rsid w:val="36E83886"/>
    <w:rsid w:val="37F1B7C9"/>
    <w:rsid w:val="38F7C7DD"/>
    <w:rsid w:val="39ADF487"/>
    <w:rsid w:val="3A4ABDC9"/>
    <w:rsid w:val="3AECF7AD"/>
    <w:rsid w:val="3B2722E4"/>
    <w:rsid w:val="3B630275"/>
    <w:rsid w:val="3CBA4804"/>
    <w:rsid w:val="3CDDE627"/>
    <w:rsid w:val="3D15AA49"/>
    <w:rsid w:val="3D5B52F8"/>
    <w:rsid w:val="3D6DAD0F"/>
    <w:rsid w:val="40230995"/>
    <w:rsid w:val="41282E9D"/>
    <w:rsid w:val="4143F7C3"/>
    <w:rsid w:val="4158D49A"/>
    <w:rsid w:val="4248B5C6"/>
    <w:rsid w:val="43C8B4C7"/>
    <w:rsid w:val="44AC0A4E"/>
    <w:rsid w:val="454ED370"/>
    <w:rsid w:val="46654204"/>
    <w:rsid w:val="469FCDC5"/>
    <w:rsid w:val="46DB90B0"/>
    <w:rsid w:val="4789B00C"/>
    <w:rsid w:val="48949015"/>
    <w:rsid w:val="490F5800"/>
    <w:rsid w:val="494B406A"/>
    <w:rsid w:val="49583F6B"/>
    <w:rsid w:val="49AF62B8"/>
    <w:rsid w:val="49C059AB"/>
    <w:rsid w:val="4A58079E"/>
    <w:rsid w:val="4BF12BA3"/>
    <w:rsid w:val="4C0D3DC5"/>
    <w:rsid w:val="4C8A9566"/>
    <w:rsid w:val="4CB9E535"/>
    <w:rsid w:val="4D05616E"/>
    <w:rsid w:val="4D6299CB"/>
    <w:rsid w:val="4D9FD863"/>
    <w:rsid w:val="4DE5DA26"/>
    <w:rsid w:val="4EB5B497"/>
    <w:rsid w:val="4F9EEFB6"/>
    <w:rsid w:val="508FF280"/>
    <w:rsid w:val="50CD36F4"/>
    <w:rsid w:val="5347ED71"/>
    <w:rsid w:val="55A022AD"/>
    <w:rsid w:val="565772B4"/>
    <w:rsid w:val="56F61CA6"/>
    <w:rsid w:val="5767CD33"/>
    <w:rsid w:val="57C54974"/>
    <w:rsid w:val="57DA3341"/>
    <w:rsid w:val="5866DC30"/>
    <w:rsid w:val="59623D32"/>
    <w:rsid w:val="59EC3C23"/>
    <w:rsid w:val="5AF89EB0"/>
    <w:rsid w:val="5B18A14E"/>
    <w:rsid w:val="5B99EE83"/>
    <w:rsid w:val="5C3261A7"/>
    <w:rsid w:val="5DAA3EEE"/>
    <w:rsid w:val="5DE5F8A4"/>
    <w:rsid w:val="5E59691E"/>
    <w:rsid w:val="5E63339F"/>
    <w:rsid w:val="5F34A822"/>
    <w:rsid w:val="5F939B54"/>
    <w:rsid w:val="5FDDAB34"/>
    <w:rsid w:val="5FE4307E"/>
    <w:rsid w:val="601375B5"/>
    <w:rsid w:val="6069383C"/>
    <w:rsid w:val="60A30964"/>
    <w:rsid w:val="60A6B1DF"/>
    <w:rsid w:val="60C59025"/>
    <w:rsid w:val="61462FB7"/>
    <w:rsid w:val="61AF3761"/>
    <w:rsid w:val="61B437C9"/>
    <w:rsid w:val="62111875"/>
    <w:rsid w:val="62E132AD"/>
    <w:rsid w:val="630F02B2"/>
    <w:rsid w:val="63B87761"/>
    <w:rsid w:val="64A29D8C"/>
    <w:rsid w:val="65080658"/>
    <w:rsid w:val="65244F68"/>
    <w:rsid w:val="656D8CC5"/>
    <w:rsid w:val="657B027B"/>
    <w:rsid w:val="66155A6C"/>
    <w:rsid w:val="66243ED9"/>
    <w:rsid w:val="66AE8D41"/>
    <w:rsid w:val="6781B61E"/>
    <w:rsid w:val="67A688B1"/>
    <w:rsid w:val="67A7E3F7"/>
    <w:rsid w:val="6941AA0C"/>
    <w:rsid w:val="6AE42FCE"/>
    <w:rsid w:val="6B110612"/>
    <w:rsid w:val="6B1CAEE5"/>
    <w:rsid w:val="6B4B0E28"/>
    <w:rsid w:val="6B87492B"/>
    <w:rsid w:val="6BEE4689"/>
    <w:rsid w:val="6BF375A5"/>
    <w:rsid w:val="6CA739D7"/>
    <w:rsid w:val="6DF326CE"/>
    <w:rsid w:val="6E2AC8CA"/>
    <w:rsid w:val="715225BC"/>
    <w:rsid w:val="716EC8DB"/>
    <w:rsid w:val="71C794EF"/>
    <w:rsid w:val="724DEF82"/>
    <w:rsid w:val="75A2EDFC"/>
    <w:rsid w:val="767B09EF"/>
    <w:rsid w:val="77719386"/>
    <w:rsid w:val="77DC395F"/>
    <w:rsid w:val="7958E69B"/>
    <w:rsid w:val="79B1D5D0"/>
    <w:rsid w:val="7AB90E59"/>
    <w:rsid w:val="7B2C30BF"/>
    <w:rsid w:val="7B2CA774"/>
    <w:rsid w:val="7B626245"/>
    <w:rsid w:val="7BD19D64"/>
    <w:rsid w:val="7D0E9221"/>
    <w:rsid w:val="7D994A48"/>
    <w:rsid w:val="7EBE0D47"/>
    <w:rsid w:val="7EE73F2D"/>
    <w:rsid w:val="7EEA00B9"/>
    <w:rsid w:val="7F137266"/>
    <w:rsid w:val="7F625C0F"/>
    <w:rsid w:val="7F65A400"/>
    <w:rsid w:val="7F7A557C"/>
    <w:rsid w:val="7FB1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colormru v:ext="edit" colors="#6fc"/>
    </o:shapedefaults>
    <o:shapelayout v:ext="edit">
      <o:idmap v:ext="edit" data="1"/>
    </o:shapelayout>
  </w:shapeDefaults>
  <w:decimalSymbol w:val="."/>
  <w:listSeparator w:val=","/>
  <w14:docId w14:val="671D406A"/>
  <w15:chartTrackingRefBased/>
  <w15:docId w15:val="{9FFEF942-7211-406D-8DAD-9B4C7E961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HTML Sample" w:semiHidden="1" w:unhideWhenUsed="1"/>
    <w:lsdException w:name="HTML Typewriter"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sz w:val="24"/>
      <w:szCs w:val="24"/>
    </w:rPr>
  </w:style>
  <w:style w:type="paragraph" w:styleId="Heading1">
    <w:name w:val="heading 1"/>
    <w:basedOn w:val="Normal"/>
    <w:next w:val="Normal"/>
    <w:qFormat/>
    <w:pPr>
      <w:keepNext/>
      <w:jc w:val="center"/>
      <w:outlineLvl w:val="0"/>
    </w:pPr>
  </w:style>
  <w:style w:type="paragraph" w:styleId="Heading2">
    <w:name w:val="heading 2"/>
    <w:basedOn w:val="Normal"/>
    <w:next w:val="Normal"/>
    <w:link w:val="Heading2Char"/>
    <w:qFormat/>
    <w:pPr>
      <w:keepNext/>
      <w:jc w:val="both"/>
      <w:outlineLvl w:val="1"/>
    </w:pPr>
    <w:rPr>
      <w:b/>
    </w:rPr>
  </w:style>
  <w:style w:type="paragraph" w:styleId="Heading3">
    <w:name w:val="heading 3"/>
    <w:basedOn w:val="Normal"/>
    <w:next w:val="Normal"/>
    <w:link w:val="Heading3Char"/>
    <w:qFormat/>
    <w:pPr>
      <w:keepNext/>
      <w:jc w:val="center"/>
      <w:outlineLvl w:val="2"/>
    </w:pPr>
    <w:rPr>
      <w:b/>
    </w:rPr>
  </w:style>
  <w:style w:type="paragraph" w:styleId="Heading4">
    <w:name w:val="heading 4"/>
    <w:basedOn w:val="Normal"/>
    <w:next w:val="Normal"/>
    <w:qFormat/>
    <w:pPr>
      <w:keepNext/>
      <w:outlineLvl w:val="3"/>
    </w:pPr>
    <w:rPr>
      <w:rFonts w:ascii="Helvetica" w:hAnsi="Helvetica"/>
      <w:b/>
    </w:rPr>
  </w:style>
  <w:style w:type="paragraph" w:styleId="Heading5">
    <w:name w:val="heading 5"/>
    <w:basedOn w:val="Normal"/>
    <w:next w:val="Normal"/>
    <w:qFormat/>
    <w:pPr>
      <w:keepNext/>
      <w:jc w:val="center"/>
      <w:outlineLvl w:val="4"/>
    </w:pPr>
    <w:rPr>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itle">
    <w:name w:val="Title"/>
    <w:basedOn w:val="Normal"/>
    <w:qFormat/>
    <w:pPr>
      <w:jc w:val="center"/>
    </w:pPr>
    <w:rPr>
      <w:b/>
    </w:rPr>
  </w:style>
  <w:style w:type="paragraph" w:styleId="BodyText">
    <w:name w:val="Body Text"/>
    <w:basedOn w:val="Normal"/>
    <w:pPr>
      <w:jc w:val="both"/>
    </w:pPr>
  </w:style>
  <w:style w:type="paragraph" w:styleId="BodyText2">
    <w:name w:val="Body Text 2"/>
    <w:basedOn w:val="Normal"/>
  </w:style>
  <w:style w:type="paragraph" w:styleId="PlainText">
    <w:name w:val="Plain Text"/>
    <w:basedOn w:val="Normal"/>
    <w:rPr>
      <w:rFonts w:ascii="Courier New" w:hAnsi="Courier New"/>
    </w:rPr>
  </w:style>
  <w:style w:type="character" w:styleId="Hyperlink">
    <w:name w:val="Hyperlink"/>
    <w:basedOn w:val="DefaultParagraphFont"/>
    <w:rPr>
      <w:color w:val="0000FF"/>
      <w:u w:val="single"/>
    </w:rPr>
  </w:style>
  <w:style w:type="paragraph" w:styleId="BodyText3">
    <w:name w:val="Body Text 3"/>
    <w:basedOn w:val="Normal"/>
    <w:rPr>
      <w:b/>
    </w:rPr>
  </w:style>
  <w:style w:type="table" w:styleId="TableGrid">
    <w:name w:val="Table Grid"/>
    <w:basedOn w:val="TableNormal"/>
    <w:rsid w:val="001D6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FD3571"/>
    <w:rPr>
      <w:b/>
      <w:sz w:val="24"/>
      <w:szCs w:val="24"/>
    </w:rPr>
  </w:style>
  <w:style w:type="character" w:customStyle="1" w:styleId="Heading3Char">
    <w:name w:val="Heading 3 Char"/>
    <w:basedOn w:val="DefaultParagraphFont"/>
    <w:link w:val="Heading3"/>
    <w:rsid w:val="00FD3571"/>
    <w:rPr>
      <w:b/>
      <w:sz w:val="24"/>
      <w:szCs w:val="24"/>
    </w:rPr>
  </w:style>
  <w:style w:type="paragraph" w:styleId="ListParagraph">
    <w:name w:val="List Paragraph"/>
    <w:basedOn w:val="Normal"/>
    <w:uiPriority w:val="34"/>
    <w:qFormat/>
    <w:rsid w:val="007D58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https://engineering.purdue.edu/ece362/Refs/9S12C_Refs/S12ATD10B8CV2.pdf"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www.sparkfun.com/datasheets/Components/LED/7-Segment/YSD-439AY2B-35.pdf"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www.nxp.com/documents/data_sheet/74HC_HCT595.pdf" TargetMode="External"/><Relationship Id="rId23" Type="http://schemas.openxmlformats.org/officeDocument/2006/relationships/image" Target="media/image7.png"/><Relationship Id="rId28" Type="http://schemas.openxmlformats.org/officeDocument/2006/relationships/theme" Target="theme/theme1.xml"/><Relationship Id="rId10" Type="http://schemas.openxmlformats.org/officeDocument/2006/relationships/hyperlink" Target="https://www.youtube.com/watch?v=xGuQt2sF4p8"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github.com/wgpierce/Cruise-Control-HUD" TargetMode="External"/><Relationship Id="rId14" Type="http://schemas.openxmlformats.org/officeDocument/2006/relationships/hyperlink" Target="http://static.garmin.com/pumac/LIDAR_Lite_v3_Operation_Manual_and_Technical_Specifications.pdf" TargetMode="External"/><Relationship Id="rId22" Type="http://schemas.openxmlformats.org/officeDocument/2006/relationships/image" Target="media/image6.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266\Labs\lab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F23746-A5D4-4475-8F48-42515A2B2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lab4.dot</Template>
  <TotalTime>1</TotalTime>
  <Pages>28</Pages>
  <Words>4811</Words>
  <Characters>27426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Lab Verification / Evaluation Form</vt:lpstr>
    </vt:vector>
  </TitlesOfParts>
  <Company>Purdue Univeristy</Company>
  <LinksUpToDate>false</LinksUpToDate>
  <CharactersWithSpaces>32173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Verification / Evaluation Form</dc:title>
  <dc:subject/>
  <dc:creator>David G. Meyer</dc:creator>
  <cp:keywords/>
  <cp:lastModifiedBy>William Griffin Pierce</cp:lastModifiedBy>
  <cp:revision>2</cp:revision>
  <cp:lastPrinted>2008-08-19T12:09:00Z</cp:lastPrinted>
  <dcterms:created xsi:type="dcterms:W3CDTF">2016-12-09T06:26:00Z</dcterms:created>
  <dcterms:modified xsi:type="dcterms:W3CDTF">2016-12-09T06:26:00Z</dcterms:modified>
</cp:coreProperties>
</file>